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71F7" w14:textId="3BBCD31E" w:rsidR="007261DA" w:rsidRDefault="007261DA" w:rsidP="002A4906"/>
    <w:p w14:paraId="55FBF805" w14:textId="47146A55" w:rsidR="005B7CD4" w:rsidRDefault="005B7CD4" w:rsidP="002A4906"/>
    <w:p w14:paraId="754027C7" w14:textId="1E680904" w:rsidR="005B7CD4" w:rsidRDefault="005B7CD4" w:rsidP="002A4906"/>
    <w:p w14:paraId="182EA39D" w14:textId="7485566A" w:rsidR="005B7CD4" w:rsidRDefault="005B7CD4" w:rsidP="002A4906"/>
    <w:p w14:paraId="15C5DE2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71FADE8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4E4FED0E" w14:textId="77777777" w:rsidR="005C5658" w:rsidRDefault="005B7CD4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B7CD4">
        <w:rPr>
          <w:color w:val="000000" w:themeColor="text1"/>
          <w:sz w:val="32"/>
          <w:szCs w:val="32"/>
        </w:rPr>
        <w:t>PROADI-SUS - 25000.087254/2022-79 - IPS Brasil</w:t>
      </w:r>
    </w:p>
    <w:p w14:paraId="0BC13AD2" w14:textId="0EB12B23" w:rsidR="005C5658" w:rsidRPr="005C5658" w:rsidRDefault="005C5658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C5658">
        <w:rPr>
          <w:color w:val="000000" w:themeColor="text1"/>
          <w:sz w:val="32"/>
          <w:szCs w:val="32"/>
        </w:rPr>
        <w:t>Rel</w:t>
      </w:r>
      <w:r>
        <w:rPr>
          <w:color w:val="000000" w:themeColor="text1"/>
          <w:sz w:val="32"/>
          <w:szCs w:val="32"/>
        </w:rPr>
        <w:t xml:space="preserve">atório de Aprimoramento </w:t>
      </w:r>
      <w:r w:rsidR="00DA1A64">
        <w:rPr>
          <w:color w:val="000000" w:themeColor="text1"/>
          <w:sz w:val="32"/>
          <w:szCs w:val="32"/>
        </w:rPr>
        <w:t>do Modelo de D</w:t>
      </w:r>
      <w:r w:rsidR="00E7151E">
        <w:rPr>
          <w:color w:val="000000" w:themeColor="text1"/>
          <w:sz w:val="32"/>
          <w:szCs w:val="32"/>
        </w:rPr>
        <w:t xml:space="preserve">ados da OBM </w:t>
      </w:r>
      <w:r>
        <w:rPr>
          <w:color w:val="000000" w:themeColor="text1"/>
          <w:sz w:val="32"/>
          <w:szCs w:val="32"/>
        </w:rPr>
        <w:t xml:space="preserve">e </w:t>
      </w:r>
      <w:r w:rsidRPr="005C5658">
        <w:rPr>
          <w:color w:val="000000" w:themeColor="text1"/>
          <w:sz w:val="32"/>
          <w:szCs w:val="32"/>
        </w:rPr>
        <w:t>Portal OBM</w:t>
      </w:r>
    </w:p>
    <w:p w14:paraId="3A511266" w14:textId="46A6183B" w:rsidR="005B7CD4" w:rsidRDefault="005B7CD4" w:rsidP="002A4906"/>
    <w:p w14:paraId="6CFC6D8B" w14:textId="230C51B2" w:rsidR="005B7CD4" w:rsidRDefault="005B7CD4" w:rsidP="002A4906"/>
    <w:p w14:paraId="2AA6E45F" w14:textId="3E694ED8" w:rsidR="005B7CD4" w:rsidRDefault="005B7CD4" w:rsidP="002A4906"/>
    <w:p w14:paraId="69027A13" w14:textId="41C4CE77" w:rsidR="005B7CD4" w:rsidRDefault="005B7CD4" w:rsidP="002A4906"/>
    <w:p w14:paraId="36317915" w14:textId="3791A659" w:rsidR="005B7CD4" w:rsidRDefault="005B7CD4" w:rsidP="002A4906"/>
    <w:p w14:paraId="69A77B9F" w14:textId="77034DE1" w:rsidR="005B7CD4" w:rsidRDefault="005B7CD4" w:rsidP="002A4906"/>
    <w:p w14:paraId="54CFB9A2" w14:textId="6896C2C2" w:rsidR="005B7CD4" w:rsidRDefault="005B7CD4" w:rsidP="002A4906"/>
    <w:p w14:paraId="7ABA8050" w14:textId="020672F6" w:rsidR="005B7CD4" w:rsidRDefault="005B7CD4" w:rsidP="002A4906"/>
    <w:p w14:paraId="4C750748" w14:textId="57A8B18C" w:rsidR="005B7CD4" w:rsidRDefault="005B7CD4" w:rsidP="002A4906"/>
    <w:p w14:paraId="7DB02571" w14:textId="5D967CA7" w:rsidR="005B7CD4" w:rsidRDefault="005B7CD4" w:rsidP="002A4906"/>
    <w:p w14:paraId="7138F69F" w14:textId="02D82C34" w:rsidR="005B7CD4" w:rsidRDefault="005B7CD4" w:rsidP="002A4906"/>
    <w:p w14:paraId="3A248B4D" w14:textId="2D667E27" w:rsidR="005B7CD4" w:rsidRDefault="005B7CD4" w:rsidP="002A4906"/>
    <w:p w14:paraId="5D20A4D2" w14:textId="77777777" w:rsidR="005C5658" w:rsidRDefault="005C5658" w:rsidP="005B7CD4">
      <w:pPr>
        <w:ind w:firstLine="0"/>
        <w:jc w:val="center"/>
      </w:pPr>
    </w:p>
    <w:p w14:paraId="2BC5A8FD" w14:textId="77777777" w:rsidR="005C5658" w:rsidRDefault="005C5658" w:rsidP="005B7CD4">
      <w:pPr>
        <w:ind w:firstLine="0"/>
        <w:jc w:val="center"/>
      </w:pPr>
    </w:p>
    <w:p w14:paraId="0BC4E763" w14:textId="77777777" w:rsidR="005C5658" w:rsidRDefault="005C5658" w:rsidP="005B7CD4">
      <w:pPr>
        <w:ind w:firstLine="0"/>
        <w:jc w:val="center"/>
      </w:pPr>
    </w:p>
    <w:p w14:paraId="039A2967" w14:textId="77777777" w:rsidR="005C5658" w:rsidRDefault="005C5658" w:rsidP="005B7CD4">
      <w:pPr>
        <w:ind w:firstLine="0"/>
        <w:jc w:val="center"/>
      </w:pPr>
    </w:p>
    <w:p w14:paraId="10183F1C" w14:textId="77777777" w:rsidR="005C5658" w:rsidRDefault="005C5658" w:rsidP="005B7CD4">
      <w:pPr>
        <w:ind w:firstLine="0"/>
        <w:jc w:val="center"/>
      </w:pPr>
    </w:p>
    <w:p w14:paraId="3B1ED76A" w14:textId="36FFD842" w:rsidR="005B7CD4" w:rsidRPr="00FB03D9" w:rsidRDefault="005B7CD4" w:rsidP="005B7CD4">
      <w:pPr>
        <w:ind w:firstLine="0"/>
        <w:jc w:val="center"/>
      </w:pPr>
      <w:r>
        <w:t>Dezembro/2023</w:t>
      </w:r>
    </w:p>
    <w:p w14:paraId="50025F34" w14:textId="1AE2A8DF" w:rsidR="005B7CD4" w:rsidRDefault="005B7CD4" w:rsidP="002A4906"/>
    <w:p w14:paraId="76AF0CD7" w14:textId="42705799" w:rsidR="00F8720E" w:rsidRDefault="00F8720E" w:rsidP="00F8720E">
      <w:pPr>
        <w:ind w:firstLine="0"/>
      </w:pPr>
    </w:p>
    <w:tbl>
      <w:tblPr>
        <w:tblpPr w:leftFromText="180" w:rightFromText="180" w:horzAnchor="margin" w:tblpY="48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6344"/>
      </w:tblGrid>
      <w:tr w:rsidR="005B7CD4" w:rsidRPr="0061630B" w14:paraId="56FC945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2E5F31EA" w14:textId="77777777" w:rsidR="005B7CD4" w:rsidRPr="0061630B" w:rsidRDefault="005B7CD4" w:rsidP="00457F48">
            <w:pPr>
              <w:pStyle w:val="TableContents"/>
            </w:pPr>
            <w:r w:rsidRPr="0061630B"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150AB634" w14:textId="77777777" w:rsidR="005B7CD4" w:rsidRPr="0061630B" w:rsidRDefault="005B7CD4" w:rsidP="00457F48">
            <w:pPr>
              <w:pStyle w:val="TableContents"/>
            </w:pPr>
            <w:r w:rsidRPr="0061630B">
              <w:t>Sociedade Beneficente de Senhoras Hospital Sírio-Libanês</w:t>
            </w:r>
          </w:p>
        </w:tc>
      </w:tr>
      <w:tr w:rsidR="005B7CD4" w:rsidRPr="0061630B" w14:paraId="4BDA33BD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32D401A9" w14:textId="77777777" w:rsidR="005B7CD4" w:rsidRPr="0061630B" w:rsidRDefault="005B7CD4" w:rsidP="00457F48">
            <w:pPr>
              <w:pStyle w:val="TableContents"/>
            </w:pPr>
            <w:r w:rsidRPr="0061630B">
              <w:t xml:space="preserve">Nº do </w:t>
            </w:r>
            <w:r>
              <w:t>p</w:t>
            </w:r>
            <w:r w:rsidRPr="0061630B">
              <w:t>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0A507662" w14:textId="010C7D3B" w:rsidR="005B7CD4" w:rsidRPr="005B7CD4" w:rsidRDefault="005B7CD4" w:rsidP="00457F48">
            <w:pPr>
              <w:pStyle w:val="TableContents"/>
            </w:pPr>
            <w:r w:rsidRPr="005B7CD4">
              <w:t>25000.087254/2022-79</w:t>
            </w:r>
          </w:p>
        </w:tc>
      </w:tr>
      <w:tr w:rsidR="005B7CD4" w:rsidRPr="0061630B" w14:paraId="1CB45CE7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0CFFC4F6" w14:textId="77777777" w:rsidR="005B7CD4" w:rsidRPr="0061630B" w:rsidRDefault="005B7CD4" w:rsidP="00457F48">
            <w:pPr>
              <w:pStyle w:val="TableContents"/>
            </w:pPr>
            <w:r w:rsidRPr="0061630B">
              <w:t xml:space="preserve">Título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4B33C90A" w14:textId="21A46183" w:rsidR="005B7CD4" w:rsidRPr="0061630B" w:rsidRDefault="005B7CD4" w:rsidP="00457F48">
            <w:pPr>
              <w:pStyle w:val="TableContents"/>
            </w:pPr>
            <w:r>
              <w:t>IPS Brasil</w:t>
            </w:r>
          </w:p>
        </w:tc>
      </w:tr>
      <w:tr w:rsidR="005B7CD4" w:rsidRPr="0061630B" w14:paraId="13FA07B5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4E5CBC58" w14:textId="77777777" w:rsidR="005B7CD4" w:rsidRPr="0094086B" w:rsidRDefault="005B7CD4" w:rsidP="00457F48">
            <w:pPr>
              <w:pStyle w:val="TableContents"/>
            </w:pPr>
            <w:r w:rsidRPr="0061630B">
              <w:t xml:space="preserve">Período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56B25F2C" w14:textId="4FB87EDD" w:rsidR="005B7CD4" w:rsidRPr="0061630B" w:rsidRDefault="00570FA9" w:rsidP="00457F48">
            <w:pPr>
              <w:pStyle w:val="TableContents"/>
            </w:pPr>
            <w:r>
              <w:t>15</w:t>
            </w:r>
            <w:r w:rsidR="005B7CD4">
              <w:t>/12/2022 a 31/12/2023</w:t>
            </w:r>
          </w:p>
        </w:tc>
      </w:tr>
      <w:tr w:rsidR="005B7CD4" w:rsidRPr="0061630B" w14:paraId="6E5BCEE4" w14:textId="77777777" w:rsidTr="005B7CD4">
        <w:trPr>
          <w:cantSplit/>
          <w:trHeight w:val="307"/>
        </w:trPr>
        <w:tc>
          <w:tcPr>
            <w:tcW w:w="1706" w:type="pct"/>
            <w:shd w:val="clear" w:color="auto" w:fill="auto"/>
            <w:vAlign w:val="center"/>
            <w:hideMark/>
          </w:tcPr>
          <w:p w14:paraId="7A0673BB" w14:textId="77777777" w:rsidR="005B7CD4" w:rsidRPr="0061630B" w:rsidRDefault="005B7CD4" w:rsidP="00457F48">
            <w:pPr>
              <w:pStyle w:val="TableContents"/>
            </w:pPr>
            <w:r>
              <w:t>Gerente</w:t>
            </w:r>
            <w:r w:rsidRPr="0061630B">
              <w:t xml:space="preserve">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6492C9FD" w14:textId="438A546B" w:rsidR="005B7CD4" w:rsidRPr="005B7CD4" w:rsidRDefault="005B7CD4" w:rsidP="005B7CD4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line="480" w:lineRule="atLeast"/>
              <w:ind w:left="432" w:hanging="432"/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</w:pPr>
            <w:bookmarkStart w:id="0" w:name="_Toc153899476"/>
            <w:bookmarkStart w:id="1" w:name="_Toc154129221"/>
            <w:bookmarkStart w:id="2" w:name="_Toc154129464"/>
            <w:bookmarkStart w:id="3" w:name="_Toc154129501"/>
            <w:bookmarkStart w:id="4" w:name="_Toc154129580"/>
            <w:bookmarkStart w:id="5" w:name="_Toc154129848"/>
            <w:bookmarkStart w:id="6" w:name="_Toc154129937"/>
            <w:r w:rsidRPr="005B7CD4"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  <w:t>Sabrina Dalbosco Gadenz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5B7CD4" w:rsidRPr="0061630B" w14:paraId="377FD7FA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531CF4D1" w14:textId="77777777" w:rsidR="005B7CD4" w:rsidRPr="0094086B" w:rsidRDefault="005B7CD4" w:rsidP="00457F48">
            <w:pPr>
              <w:pStyle w:val="TableContents"/>
            </w:pPr>
            <w:r w:rsidRPr="0061630B">
              <w:t>Telefone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18E8D6A9" w14:textId="58BC750F" w:rsidR="005B7CD4" w:rsidRPr="0063175F" w:rsidRDefault="005B7CD4" w:rsidP="00457F48">
            <w:pPr>
              <w:pStyle w:val="TableContents"/>
            </w:pPr>
            <w:r>
              <w:t>(11) 3394-2604</w:t>
            </w:r>
          </w:p>
        </w:tc>
      </w:tr>
      <w:tr w:rsidR="005B7CD4" w:rsidRPr="0061630B" w14:paraId="3E4B2FA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14:paraId="3E8D6FB5" w14:textId="77777777" w:rsidR="005B7CD4" w:rsidRPr="0061630B" w:rsidRDefault="005B7CD4" w:rsidP="00457F48">
            <w:pPr>
              <w:pStyle w:val="TableContents"/>
            </w:pPr>
            <w:r w:rsidRPr="0061630B"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53033D15" w14:textId="44AD17CE" w:rsidR="005B7CD4" w:rsidRPr="0063175F" w:rsidRDefault="005B7CD4" w:rsidP="00457F48">
            <w:pPr>
              <w:pStyle w:val="TableContents"/>
            </w:pPr>
            <w:r w:rsidRPr="005B7CD4">
              <w:t>sabrina.dgadenz@hsl.org.br</w:t>
            </w:r>
          </w:p>
        </w:tc>
      </w:tr>
    </w:tbl>
    <w:p w14:paraId="657048D9" w14:textId="77777777" w:rsidR="005B7CD4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</w:p>
    <w:p w14:paraId="1FA7A099" w14:textId="77777777" w:rsidR="005B7CD4" w:rsidRPr="0094086B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  <w:r w:rsidRPr="002C15B9">
        <w:t>Histórico das revisões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1155"/>
        <w:gridCol w:w="1843"/>
        <w:gridCol w:w="2600"/>
        <w:gridCol w:w="2373"/>
      </w:tblGrid>
      <w:tr w:rsidR="005B7CD4" w:rsidRPr="0061630B" w14:paraId="454EF4B0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CC8D968" w14:textId="77777777" w:rsidR="005B7CD4" w:rsidRPr="0061630B" w:rsidRDefault="005B7CD4" w:rsidP="00457F48">
            <w:pPr>
              <w:pStyle w:val="TableContents"/>
            </w:pPr>
            <w:r w:rsidRPr="0061630B">
              <w:t>Data</w:t>
            </w:r>
          </w:p>
        </w:tc>
        <w:tc>
          <w:tcPr>
            <w:tcW w:w="600" w:type="pct"/>
            <w:vAlign w:val="center"/>
          </w:tcPr>
          <w:p w14:paraId="40496417" w14:textId="77777777" w:rsidR="005B7CD4" w:rsidRPr="0061630B" w:rsidRDefault="005B7CD4" w:rsidP="00457F48">
            <w:pPr>
              <w:pStyle w:val="TableContents"/>
            </w:pPr>
            <w:r w:rsidRPr="0061630B">
              <w:t>Versão</w:t>
            </w:r>
          </w:p>
        </w:tc>
        <w:tc>
          <w:tcPr>
            <w:tcW w:w="957" w:type="pct"/>
            <w:vAlign w:val="center"/>
          </w:tcPr>
          <w:p w14:paraId="5A91A331" w14:textId="77777777" w:rsidR="005B7CD4" w:rsidRPr="0061630B" w:rsidRDefault="005B7CD4" w:rsidP="00457F48">
            <w:pPr>
              <w:pStyle w:val="TableContents"/>
            </w:pPr>
            <w:r w:rsidRPr="0061630B">
              <w:t>Descrição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02E6AAA" w14:textId="77777777" w:rsidR="005B7CD4" w:rsidRPr="0061630B" w:rsidRDefault="005B7CD4" w:rsidP="00457F48">
            <w:pPr>
              <w:pStyle w:val="TableContents"/>
            </w:pPr>
            <w:r w:rsidRPr="0061630B">
              <w:t>Responsável</w:t>
            </w:r>
          </w:p>
        </w:tc>
        <w:tc>
          <w:tcPr>
            <w:tcW w:w="1232" w:type="pct"/>
          </w:tcPr>
          <w:p w14:paraId="2FBEC9C2" w14:textId="77777777" w:rsidR="005B7CD4" w:rsidRPr="0061630B" w:rsidRDefault="005B7CD4" w:rsidP="00457F48">
            <w:pPr>
              <w:pStyle w:val="TableContents"/>
            </w:pPr>
            <w:r w:rsidRPr="0061630B">
              <w:t>Distribuição</w:t>
            </w:r>
          </w:p>
        </w:tc>
      </w:tr>
      <w:tr w:rsidR="005B7CD4" w:rsidRPr="0061630B" w14:paraId="07F0D47D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36574AD" w14:textId="064B9C5E" w:rsidR="005B7CD4" w:rsidRPr="00566948" w:rsidRDefault="004C0991" w:rsidP="00457F48">
            <w:pPr>
              <w:pStyle w:val="TableContents"/>
            </w:pPr>
            <w:r>
              <w:t>21/11/2023</w:t>
            </w:r>
          </w:p>
        </w:tc>
        <w:tc>
          <w:tcPr>
            <w:tcW w:w="600" w:type="pct"/>
            <w:vAlign w:val="center"/>
          </w:tcPr>
          <w:p w14:paraId="1639F87A" w14:textId="77777777" w:rsidR="005B7CD4" w:rsidRPr="0061630B" w:rsidRDefault="005B7CD4" w:rsidP="00457F48">
            <w:pPr>
              <w:pStyle w:val="TableContents"/>
            </w:pPr>
            <w:r w:rsidRPr="0061630B">
              <w:t>1.0</w:t>
            </w:r>
          </w:p>
        </w:tc>
        <w:tc>
          <w:tcPr>
            <w:tcW w:w="957" w:type="pct"/>
            <w:vAlign w:val="center"/>
          </w:tcPr>
          <w:p w14:paraId="48FE1BE3" w14:textId="77777777" w:rsidR="005B7CD4" w:rsidRPr="0061630B" w:rsidRDefault="005B7CD4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780BCD0" w14:textId="6E6F849E" w:rsidR="005B7CD4" w:rsidRPr="0061630B" w:rsidRDefault="00F8720E" w:rsidP="00570FA9">
            <w:pPr>
              <w:pStyle w:val="TableContents"/>
            </w:pPr>
            <w:r>
              <w:t xml:space="preserve">Monalisa de Assis Molla </w:t>
            </w:r>
          </w:p>
        </w:tc>
        <w:tc>
          <w:tcPr>
            <w:tcW w:w="1232" w:type="pct"/>
            <w:vAlign w:val="center"/>
          </w:tcPr>
          <w:p w14:paraId="00D8603E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570FA9" w:rsidRPr="0061630B" w14:paraId="1DC19478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0A00D9F2" w14:textId="5BBFB2CD" w:rsidR="00570FA9" w:rsidRDefault="00913BFD" w:rsidP="00457F48">
            <w:pPr>
              <w:pStyle w:val="TableContents"/>
            </w:pPr>
            <w:r>
              <w:t>19/12</w:t>
            </w:r>
            <w:r w:rsidR="00570FA9">
              <w:t>/2023</w:t>
            </w:r>
          </w:p>
        </w:tc>
        <w:tc>
          <w:tcPr>
            <w:tcW w:w="600" w:type="pct"/>
            <w:vAlign w:val="center"/>
          </w:tcPr>
          <w:p w14:paraId="5DB5C173" w14:textId="0945C5AA" w:rsidR="00570FA9" w:rsidRPr="0061630B" w:rsidRDefault="00570FA9" w:rsidP="00457F48">
            <w:pPr>
              <w:pStyle w:val="TableContents"/>
            </w:pPr>
            <w:r>
              <w:t>1.1</w:t>
            </w:r>
          </w:p>
        </w:tc>
        <w:tc>
          <w:tcPr>
            <w:tcW w:w="957" w:type="pct"/>
            <w:vAlign w:val="center"/>
          </w:tcPr>
          <w:p w14:paraId="20CB3CE2" w14:textId="4DF653D9" w:rsidR="00570FA9" w:rsidRPr="0061630B" w:rsidRDefault="00570FA9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FEB775B" w14:textId="4B770189" w:rsidR="00570FA9" w:rsidRDefault="00570FA9" w:rsidP="00457F48">
            <w:pPr>
              <w:pStyle w:val="TableContents"/>
            </w:pPr>
            <w:r>
              <w:t xml:space="preserve">Monalisa de Assis Molla / Aline Rodrigues Zamarro / </w:t>
            </w:r>
            <w:r w:rsidRPr="00F8720E">
              <w:t>Allef Rodrigues Ramos</w:t>
            </w:r>
            <w:r>
              <w:t xml:space="preserve"> / Vinicius Cezar da Silva Moreira</w:t>
            </w:r>
          </w:p>
        </w:tc>
        <w:tc>
          <w:tcPr>
            <w:tcW w:w="1232" w:type="pct"/>
            <w:vAlign w:val="center"/>
          </w:tcPr>
          <w:p w14:paraId="774E9BF2" w14:textId="61671BCD" w:rsidR="00570FA9" w:rsidRPr="0061630B" w:rsidRDefault="00570FA9" w:rsidP="00457F48">
            <w:pPr>
              <w:pStyle w:val="TableContents"/>
            </w:pPr>
            <w:r w:rsidRPr="0061630B">
              <w:t>Equipe Projeto HSL</w:t>
            </w:r>
          </w:p>
        </w:tc>
      </w:tr>
    </w:tbl>
    <w:p w14:paraId="17EE30B9" w14:textId="77777777" w:rsidR="005B7CD4" w:rsidRDefault="005B7CD4" w:rsidP="00457F48">
      <w:pPr>
        <w:pStyle w:val="TableContents"/>
      </w:pPr>
      <w:r w:rsidRPr="000D281C">
        <w:br w:type="page"/>
      </w:r>
    </w:p>
    <w:p w14:paraId="4FA028B7" w14:textId="0D3490DD" w:rsidR="005B7CD4" w:rsidRDefault="005B7CD4" w:rsidP="00D04840">
      <w:pPr>
        <w:pStyle w:val="Sumrio1"/>
      </w:pPr>
      <w:r w:rsidRPr="005B7CD4">
        <w:lastRenderedPageBreak/>
        <w:t>Sumário</w:t>
      </w:r>
    </w:p>
    <w:p w14:paraId="34A6297B" w14:textId="77777777" w:rsidR="00C855CF" w:rsidRPr="00C855CF" w:rsidRDefault="00C855CF" w:rsidP="00C855CF"/>
    <w:sdt>
      <w:sdtPr>
        <w:rPr>
          <w:rFonts w:cstheme="minorBidi"/>
          <w:noProof w:val="0"/>
          <w:sz w:val="22"/>
          <w:szCs w:val="22"/>
        </w:rPr>
        <w:id w:val="851072157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</w:rPr>
      </w:sdtEndPr>
      <w:sdtContent>
        <w:p w14:paraId="48244FBF" w14:textId="5365A030" w:rsidR="0076646A" w:rsidRPr="00CF34BA" w:rsidRDefault="00D0484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CF34BA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CF34BA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CF34BA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</w:p>
        <w:p w14:paraId="34142509" w14:textId="1C3A22A0" w:rsidR="0076646A" w:rsidRPr="00CF34BA" w:rsidRDefault="00BD6B8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54129938" w:history="1">
            <w:r w:rsidR="0076646A" w:rsidRPr="00CF34BA">
              <w:rPr>
                <w:rStyle w:val="Hyperlink"/>
                <w:sz w:val="22"/>
                <w:szCs w:val="22"/>
              </w:rPr>
              <w:t>1</w:t>
            </w:r>
            <w:r w:rsidR="0076646A" w:rsidRPr="00CF34B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76646A" w:rsidRPr="00CF34BA">
              <w:rPr>
                <w:rStyle w:val="Hyperlink"/>
                <w:sz w:val="22"/>
                <w:szCs w:val="22"/>
              </w:rPr>
              <w:t>Objetivo</w:t>
            </w:r>
            <w:r w:rsidR="0076646A" w:rsidRPr="00CF34BA">
              <w:rPr>
                <w:webHidden/>
                <w:sz w:val="22"/>
                <w:szCs w:val="22"/>
              </w:rPr>
              <w:tab/>
            </w:r>
            <w:r w:rsidR="0076646A" w:rsidRPr="00CF34BA">
              <w:rPr>
                <w:webHidden/>
                <w:sz w:val="22"/>
                <w:szCs w:val="22"/>
              </w:rPr>
              <w:fldChar w:fldCharType="begin"/>
            </w:r>
            <w:r w:rsidR="0076646A" w:rsidRPr="00CF34BA">
              <w:rPr>
                <w:webHidden/>
                <w:sz w:val="22"/>
                <w:szCs w:val="22"/>
              </w:rPr>
              <w:instrText xml:space="preserve"> PAGEREF _Toc154129938 \h </w:instrText>
            </w:r>
            <w:r w:rsidR="0076646A" w:rsidRPr="00CF34BA">
              <w:rPr>
                <w:webHidden/>
                <w:sz w:val="22"/>
                <w:szCs w:val="22"/>
              </w:rPr>
            </w:r>
            <w:r w:rsidR="0076646A" w:rsidRPr="00CF34BA">
              <w:rPr>
                <w:webHidden/>
                <w:sz w:val="22"/>
                <w:szCs w:val="22"/>
              </w:rPr>
              <w:fldChar w:fldCharType="separate"/>
            </w:r>
            <w:r w:rsidR="00A90DA8" w:rsidRPr="00CF34BA">
              <w:rPr>
                <w:webHidden/>
                <w:sz w:val="22"/>
                <w:szCs w:val="22"/>
              </w:rPr>
              <w:t>4</w:t>
            </w:r>
            <w:r w:rsidR="0076646A" w:rsidRPr="00CF34B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3DD8B29" w14:textId="33E78CBD" w:rsidR="0076646A" w:rsidRPr="00CF34BA" w:rsidRDefault="00BD6B8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54129939" w:history="1">
            <w:r w:rsidR="0076646A" w:rsidRPr="00CF34BA">
              <w:rPr>
                <w:rStyle w:val="Hyperlink"/>
                <w:sz w:val="22"/>
                <w:szCs w:val="22"/>
              </w:rPr>
              <w:t>2</w:t>
            </w:r>
            <w:r w:rsidR="0076646A" w:rsidRPr="00CF34B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76646A" w:rsidRPr="00CF34BA">
              <w:rPr>
                <w:rStyle w:val="Hyperlink"/>
                <w:sz w:val="22"/>
                <w:szCs w:val="22"/>
              </w:rPr>
              <w:t>Público-alvo</w:t>
            </w:r>
            <w:r w:rsidR="0076646A" w:rsidRPr="00CF34BA">
              <w:rPr>
                <w:webHidden/>
                <w:sz w:val="22"/>
                <w:szCs w:val="22"/>
              </w:rPr>
              <w:tab/>
            </w:r>
            <w:r w:rsidR="0076646A" w:rsidRPr="00CF34BA">
              <w:rPr>
                <w:webHidden/>
                <w:sz w:val="22"/>
                <w:szCs w:val="22"/>
              </w:rPr>
              <w:fldChar w:fldCharType="begin"/>
            </w:r>
            <w:r w:rsidR="0076646A" w:rsidRPr="00CF34BA">
              <w:rPr>
                <w:webHidden/>
                <w:sz w:val="22"/>
                <w:szCs w:val="22"/>
              </w:rPr>
              <w:instrText xml:space="preserve"> PAGEREF _Toc154129939 \h </w:instrText>
            </w:r>
            <w:r w:rsidR="0076646A" w:rsidRPr="00CF34BA">
              <w:rPr>
                <w:webHidden/>
                <w:sz w:val="22"/>
                <w:szCs w:val="22"/>
              </w:rPr>
            </w:r>
            <w:r w:rsidR="0076646A" w:rsidRPr="00CF34BA">
              <w:rPr>
                <w:webHidden/>
                <w:sz w:val="22"/>
                <w:szCs w:val="22"/>
              </w:rPr>
              <w:fldChar w:fldCharType="separate"/>
            </w:r>
            <w:r w:rsidR="00A90DA8" w:rsidRPr="00CF34BA">
              <w:rPr>
                <w:webHidden/>
                <w:sz w:val="22"/>
                <w:szCs w:val="22"/>
              </w:rPr>
              <w:t>4</w:t>
            </w:r>
            <w:r w:rsidR="0076646A" w:rsidRPr="00CF34B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53062E8" w14:textId="39F188C3" w:rsidR="0076646A" w:rsidRPr="00CF34BA" w:rsidRDefault="00BD6B8C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54129940" w:history="1">
            <w:r w:rsidR="0076646A" w:rsidRPr="00CF34BA">
              <w:rPr>
                <w:rStyle w:val="Hyperlink"/>
                <w:rFonts w:cstheme="minorHAnsi"/>
                <w:sz w:val="22"/>
                <w:szCs w:val="22"/>
              </w:rPr>
              <w:t>3</w:t>
            </w:r>
            <w:r w:rsidR="0076646A" w:rsidRPr="00CF34B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sz w:val="22"/>
                <w:szCs w:val="22"/>
              </w:rPr>
              <w:t>Introdução</w:t>
            </w:r>
            <w:r w:rsidR="0076646A" w:rsidRPr="00CF34BA">
              <w:rPr>
                <w:webHidden/>
                <w:sz w:val="22"/>
                <w:szCs w:val="22"/>
              </w:rPr>
              <w:tab/>
            </w:r>
            <w:r w:rsidR="0076646A" w:rsidRPr="00CF34BA">
              <w:rPr>
                <w:webHidden/>
                <w:sz w:val="22"/>
                <w:szCs w:val="22"/>
              </w:rPr>
              <w:fldChar w:fldCharType="begin"/>
            </w:r>
            <w:r w:rsidR="0076646A" w:rsidRPr="00CF34BA">
              <w:rPr>
                <w:webHidden/>
                <w:sz w:val="22"/>
                <w:szCs w:val="22"/>
              </w:rPr>
              <w:instrText xml:space="preserve"> PAGEREF _Toc154129940 \h </w:instrText>
            </w:r>
            <w:r w:rsidR="0076646A" w:rsidRPr="00CF34BA">
              <w:rPr>
                <w:webHidden/>
                <w:sz w:val="22"/>
                <w:szCs w:val="22"/>
              </w:rPr>
            </w:r>
            <w:r w:rsidR="0076646A" w:rsidRPr="00CF34BA">
              <w:rPr>
                <w:webHidden/>
                <w:sz w:val="22"/>
                <w:szCs w:val="22"/>
              </w:rPr>
              <w:fldChar w:fldCharType="separate"/>
            </w:r>
            <w:r w:rsidR="00A90DA8" w:rsidRPr="00CF34BA">
              <w:rPr>
                <w:webHidden/>
                <w:sz w:val="22"/>
                <w:szCs w:val="22"/>
              </w:rPr>
              <w:t>4</w:t>
            </w:r>
            <w:r w:rsidR="0076646A" w:rsidRPr="00CF34B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C4F5545" w14:textId="007D7302" w:rsidR="0076646A" w:rsidRPr="00CF34BA" w:rsidRDefault="00BD6B8C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1" w:history="1">
            <w:r w:rsidR="0076646A" w:rsidRPr="00CF34BA">
              <w:rPr>
                <w:rStyle w:val="Hyperlink"/>
                <w:rFonts w:cstheme="minorHAnsi"/>
                <w:noProof/>
              </w:rPr>
              <w:t>3.1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Formatação Portal OBM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_Toc154129941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5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5A86FCA0" w14:textId="28DB0E15" w:rsidR="0076646A" w:rsidRPr="00CF34BA" w:rsidRDefault="00BD6B8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2" w:history="1">
            <w:r w:rsidR="0076646A" w:rsidRPr="00CF34BA">
              <w:rPr>
                <w:rStyle w:val="Hyperlink"/>
                <w:rFonts w:cs="Calibri"/>
                <w:noProof/>
              </w:rPr>
              <w:t>3.1.1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="Calibri"/>
                <w:noProof/>
              </w:rPr>
              <w:t>VTM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_Toc154129942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5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079667AF" w14:textId="0A3166EA" w:rsidR="0076646A" w:rsidRPr="00CF34BA" w:rsidRDefault="00BD6B8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3" w:history="1">
            <w:r w:rsidR="0076646A" w:rsidRPr="00CF34BA">
              <w:rPr>
                <w:rStyle w:val="Hyperlink"/>
                <w:rFonts w:cstheme="minorHAnsi"/>
                <w:noProof/>
              </w:rPr>
              <w:t>3.1.2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VMP – Produto Medicinal Virtual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_Toc154129943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5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30146B15" w14:textId="25E22E22" w:rsidR="0076646A" w:rsidRPr="00CF34BA" w:rsidRDefault="00BD6B8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4" w:history="1">
            <w:r w:rsidR="0076646A" w:rsidRPr="00CF34BA">
              <w:rPr>
                <w:rStyle w:val="Hyperlink"/>
                <w:rFonts w:cstheme="minorHAnsi"/>
                <w:noProof/>
              </w:rPr>
              <w:t>3.1.3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VMPP - Produtos Medicinais Virtuais com Apresentação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_Toc154129944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8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1A5CDB8C" w14:textId="26257C14" w:rsidR="0076646A" w:rsidRPr="00CF34BA" w:rsidRDefault="00BD6B8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5" w:history="1">
            <w:r w:rsidR="0076646A" w:rsidRPr="00CF34BA">
              <w:rPr>
                <w:rStyle w:val="Hyperlink"/>
                <w:rFonts w:cstheme="minorHAnsi"/>
                <w:noProof/>
              </w:rPr>
              <w:t>3.1.4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AMP – Produto Medicinal Atual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_Toc154129945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9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775F584E" w14:textId="6CD81BEE" w:rsidR="0076646A" w:rsidRPr="00CF34BA" w:rsidRDefault="00BD6B8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6" w:history="1">
            <w:r w:rsidR="0076646A" w:rsidRPr="00CF34BA">
              <w:rPr>
                <w:rStyle w:val="Hyperlink"/>
                <w:rFonts w:cstheme="minorHAnsi"/>
                <w:noProof/>
                <w:lang w:val="en-US"/>
              </w:rPr>
              <w:t>3.1.5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  <w:lang w:val="en-US"/>
              </w:rPr>
              <w:t>AMPP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_Toc154129946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9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1FCBAF5C" w14:textId="56D8381D" w:rsidR="0076646A" w:rsidRPr="00CF34BA" w:rsidRDefault="00BD6B8C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7" w:history="1">
            <w:r w:rsidR="0076646A" w:rsidRPr="00CF34BA">
              <w:rPr>
                <w:rStyle w:val="Hyperlink"/>
                <w:rFonts w:cstheme="minorHAnsi"/>
                <w:noProof/>
              </w:rPr>
              <w:t>3.2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Padronização e Preenchimento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_Toc154129947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10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64131C2F" w14:textId="0A6411D7" w:rsidR="0076646A" w:rsidRPr="00CF34BA" w:rsidRDefault="00BD6B8C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8" w:history="1">
            <w:r w:rsidR="00720FF4">
              <w:rPr>
                <w:rStyle w:val="Hyperlink"/>
                <w:rFonts w:cstheme="minorHAnsi"/>
                <w:noProof/>
              </w:rPr>
              <w:t>3.2.1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VMP – Análise técnica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_Toc154129948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10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4C2D2704" w14:textId="1931E4FD" w:rsidR="0076646A" w:rsidRPr="00CF34BA" w:rsidRDefault="00BD6B8C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9" w:history="1">
            <w:r w:rsidR="0076646A" w:rsidRPr="00CF34BA">
              <w:rPr>
                <w:rStyle w:val="Hyperlink"/>
                <w:rFonts w:cstheme="minorHAnsi"/>
                <w:noProof/>
              </w:rPr>
              <w:t>4.</w:t>
            </w:r>
            <w:r w:rsidR="0076646A" w:rsidRPr="00CF34B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6646A" w:rsidRPr="00CF34BA">
              <w:rPr>
                <w:rStyle w:val="Hyperlink"/>
                <w:rFonts w:cstheme="minorHAnsi"/>
                <w:noProof/>
              </w:rPr>
              <w:t>Considerações Finais</w:t>
            </w:r>
            <w:r w:rsidR="0076646A" w:rsidRPr="00CF34BA">
              <w:rPr>
                <w:noProof/>
                <w:webHidden/>
              </w:rPr>
              <w:tab/>
            </w:r>
            <w:r w:rsidR="0076646A" w:rsidRPr="00CF34BA">
              <w:rPr>
                <w:noProof/>
                <w:webHidden/>
              </w:rPr>
              <w:fldChar w:fldCharType="begin"/>
            </w:r>
            <w:r w:rsidR="0076646A" w:rsidRPr="00CF34BA">
              <w:rPr>
                <w:noProof/>
                <w:webHidden/>
              </w:rPr>
              <w:instrText xml:space="preserve"> PAGEREF _Toc154129949 \h </w:instrText>
            </w:r>
            <w:r w:rsidR="0076646A" w:rsidRPr="00CF34BA">
              <w:rPr>
                <w:noProof/>
                <w:webHidden/>
              </w:rPr>
            </w:r>
            <w:r w:rsidR="0076646A" w:rsidRPr="00CF34BA">
              <w:rPr>
                <w:noProof/>
                <w:webHidden/>
              </w:rPr>
              <w:fldChar w:fldCharType="separate"/>
            </w:r>
            <w:r w:rsidR="00A90DA8" w:rsidRPr="00CF34BA">
              <w:rPr>
                <w:noProof/>
                <w:webHidden/>
              </w:rPr>
              <w:t>11</w:t>
            </w:r>
            <w:r w:rsidR="0076646A" w:rsidRPr="00CF34BA">
              <w:rPr>
                <w:noProof/>
                <w:webHidden/>
              </w:rPr>
              <w:fldChar w:fldCharType="end"/>
            </w:r>
          </w:hyperlink>
        </w:p>
        <w:p w14:paraId="7B8DBCE6" w14:textId="0A465B2C" w:rsidR="00D04840" w:rsidRPr="00D04840" w:rsidRDefault="00D04840">
          <w:pPr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CF34BA">
            <w:rPr>
              <w:rFonts w:asciiTheme="minorHAnsi" w:hAnsiTheme="minorHAnsi" w:cstheme="minorHAnsi"/>
              <w:bCs/>
            </w:rPr>
            <w:fldChar w:fldCharType="end"/>
          </w:r>
        </w:p>
      </w:sdtContent>
    </w:sdt>
    <w:p w14:paraId="3841A341" w14:textId="1A80D3D8" w:rsidR="00D04840" w:rsidRDefault="00D04840"/>
    <w:p w14:paraId="17658CDE" w14:textId="7542A9AF" w:rsidR="005B7CD4" w:rsidRDefault="005B7CD4" w:rsidP="002A4906"/>
    <w:p w14:paraId="1974854E" w14:textId="39A79A91" w:rsidR="005B7CD4" w:rsidRDefault="005B7CD4" w:rsidP="002A4906"/>
    <w:p w14:paraId="6DE18F21" w14:textId="17ABB922" w:rsidR="005B7CD4" w:rsidRDefault="005B7CD4" w:rsidP="002A4906"/>
    <w:p w14:paraId="31EA1E5A" w14:textId="1BAE5436" w:rsidR="005B7CD4" w:rsidRDefault="005B7CD4" w:rsidP="002A4906"/>
    <w:p w14:paraId="09E14B5A" w14:textId="4A85E401" w:rsidR="005B7CD4" w:rsidRDefault="005B7CD4" w:rsidP="002A4906"/>
    <w:p w14:paraId="0D88D57B" w14:textId="5C4A0C35" w:rsidR="005B7CD4" w:rsidRDefault="005B7CD4" w:rsidP="002A4906"/>
    <w:p w14:paraId="1FC3431E" w14:textId="24EA556F" w:rsidR="005B7CD4" w:rsidRDefault="005B7CD4" w:rsidP="002A4906"/>
    <w:p w14:paraId="4CDC43FD" w14:textId="3309266A" w:rsidR="005B7CD4" w:rsidRDefault="005B7CD4" w:rsidP="002A4906"/>
    <w:p w14:paraId="498FEBC8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bookmarkStart w:id="7" w:name="_Toc37234766"/>
      <w:bookmarkStart w:id="8" w:name="_Toc37932355"/>
      <w:bookmarkStart w:id="9" w:name="_Toc531614285"/>
      <w:bookmarkStart w:id="10" w:name="_Toc45009407"/>
      <w:bookmarkStart w:id="11" w:name="_Toc154129465"/>
      <w:bookmarkStart w:id="12" w:name="_Toc154129502"/>
      <w:bookmarkStart w:id="13" w:name="_Toc154129938"/>
      <w:r w:rsidRPr="001E0F2C">
        <w:rPr>
          <w:rFonts w:ascii="Calibri" w:hAnsi="Calibri" w:cs="Calibri"/>
          <w:color w:val="000000" w:themeColor="text1"/>
          <w:sz w:val="24"/>
          <w:szCs w:val="24"/>
        </w:rPr>
        <w:lastRenderedPageBreak/>
        <w:t>Objetivo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FE8812F" w14:textId="0476D37B" w:rsidR="005330C3" w:rsidRDefault="005C5658" w:rsidP="005C5658">
      <w:pPr>
        <w:spacing w:before="120" w:after="120"/>
        <w:ind w:firstLine="709"/>
        <w:contextualSpacing/>
      </w:pPr>
      <w:bookmarkStart w:id="14" w:name="_Toc531614286"/>
      <w:r w:rsidRPr="00A732E3">
        <w:t xml:space="preserve">Este documento </w:t>
      </w:r>
      <w:r w:rsidR="00BA3B1D">
        <w:t>sugere ajustes</w:t>
      </w:r>
      <w:r w:rsidR="001E0F2C">
        <w:t xml:space="preserve"> no modelo de dados da OBM</w:t>
      </w:r>
      <w:r w:rsidR="009F5CF5">
        <w:t xml:space="preserve"> (Ontologia Brasileira de Medicamentos) e</w:t>
      </w:r>
      <w:r>
        <w:t xml:space="preserve"> portal da OBM</w:t>
      </w:r>
      <w:r w:rsidR="009F5CF5">
        <w:t>,</w:t>
      </w:r>
      <w:r>
        <w:t xml:space="preserve"> para incorporar melhorias identificadas </w:t>
      </w:r>
      <w:r w:rsidR="00CF6614">
        <w:t>nesse projeto</w:t>
      </w:r>
      <w:r w:rsidR="009F5CF5">
        <w:t>,</w:t>
      </w:r>
      <w:r w:rsidR="00CF6614">
        <w:t xml:space="preserve"> durante a atualiza</w:t>
      </w:r>
      <w:r w:rsidR="00617634">
        <w:t xml:space="preserve">ção da OBM </w:t>
      </w:r>
      <w:r w:rsidR="00617634" w:rsidRPr="00BB35D2">
        <w:t>disponíveis na base da CMED referentes ao elenco Hórus</w:t>
      </w:r>
      <w:r w:rsidR="00617634">
        <w:t xml:space="preserve"> de maio/2023.</w:t>
      </w:r>
    </w:p>
    <w:p w14:paraId="31554248" w14:textId="09B5D63C" w:rsidR="005C5658" w:rsidRDefault="00617634" w:rsidP="005C5658">
      <w:pPr>
        <w:spacing w:before="120" w:after="120"/>
        <w:ind w:firstLine="709"/>
        <w:contextualSpacing/>
      </w:pPr>
      <w:r>
        <w:t xml:space="preserve"> </w:t>
      </w:r>
    </w:p>
    <w:p w14:paraId="2EDC89D7" w14:textId="19E6C1D8" w:rsidR="005C5658" w:rsidRPr="001E0F2C" w:rsidRDefault="7FB2846E" w:rsidP="2ECF7493">
      <w:pPr>
        <w:pStyle w:val="Ttulo1"/>
        <w:spacing w:before="240" w:line="276" w:lineRule="auto"/>
        <w:contextualSpacing/>
        <w:rPr>
          <w:rFonts w:asciiTheme="minorHAnsi" w:hAnsiTheme="minorHAnsi" w:cstheme="minorBidi"/>
          <w:color w:val="000000" w:themeColor="text1"/>
          <w:sz w:val="24"/>
          <w:szCs w:val="24"/>
        </w:rPr>
      </w:pPr>
      <w:bookmarkStart w:id="15" w:name="_Toc9864520"/>
      <w:bookmarkStart w:id="16" w:name="_Toc7687040"/>
      <w:bookmarkStart w:id="17" w:name="_Toc37234767"/>
      <w:bookmarkStart w:id="18" w:name="_Toc37932356"/>
      <w:bookmarkStart w:id="19" w:name="_Toc522612861"/>
      <w:bookmarkStart w:id="20" w:name="_Toc45009408"/>
      <w:bookmarkStart w:id="21" w:name="_Toc154129466"/>
      <w:bookmarkStart w:id="22" w:name="_Toc154129503"/>
      <w:bookmarkStart w:id="23" w:name="_Toc154129939"/>
      <w:bookmarkEnd w:id="15"/>
      <w:r w:rsidRPr="2ECF7493">
        <w:rPr>
          <w:rFonts w:asciiTheme="minorHAnsi" w:hAnsiTheme="minorHAnsi" w:cstheme="minorBidi"/>
          <w:color w:val="000000" w:themeColor="text1"/>
          <w:sz w:val="24"/>
          <w:szCs w:val="24"/>
        </w:rPr>
        <w:t>Público-alvo</w:t>
      </w:r>
      <w:bookmarkEnd w:id="14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DA0D419" w14:textId="5D5B9DB0" w:rsidR="005C5658" w:rsidRDefault="005C5658" w:rsidP="005C5658">
      <w:pPr>
        <w:spacing w:before="120" w:after="120"/>
        <w:ind w:firstLine="709"/>
        <w:contextualSpacing/>
      </w:pPr>
      <w:bookmarkStart w:id="24" w:name="_Toc531614287"/>
      <w:r w:rsidRPr="0061630B">
        <w:t xml:space="preserve">Analistas e desenvolvedores </w:t>
      </w:r>
      <w:r>
        <w:t xml:space="preserve">do Ministério da Saúde bem como sua área responsável pela </w:t>
      </w:r>
      <w:r w:rsidR="001E0F2C">
        <w:t>construção e desenvolvimento do modelo de dados da OBM e portal OBM.</w:t>
      </w:r>
    </w:p>
    <w:p w14:paraId="1EBD5284" w14:textId="77777777" w:rsidR="005330C3" w:rsidRPr="0061630B" w:rsidRDefault="005330C3" w:rsidP="005C5658">
      <w:pPr>
        <w:spacing w:before="120" w:after="120"/>
        <w:ind w:firstLine="709"/>
        <w:contextualSpacing/>
      </w:pPr>
    </w:p>
    <w:p w14:paraId="4B3767B0" w14:textId="0B2D269A" w:rsidR="005B7CD4" w:rsidRPr="00CF6614" w:rsidRDefault="005C5658" w:rsidP="00CF6614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5" w:name="_Toc7687041"/>
      <w:bookmarkStart w:id="26" w:name="_Toc37234768"/>
      <w:bookmarkStart w:id="27" w:name="_Toc37932357"/>
      <w:bookmarkStart w:id="28" w:name="_Toc522612862"/>
      <w:bookmarkStart w:id="29" w:name="_Toc45009409"/>
      <w:bookmarkStart w:id="30" w:name="_Toc154129467"/>
      <w:bookmarkStart w:id="31" w:name="_Toc154129504"/>
      <w:bookmarkStart w:id="32" w:name="_Toc154129940"/>
      <w:r w:rsidRPr="00CF6614">
        <w:rPr>
          <w:rFonts w:asciiTheme="minorHAnsi" w:hAnsiTheme="minorHAnsi" w:cstheme="minorHAnsi"/>
          <w:color w:val="000000" w:themeColor="text1"/>
          <w:sz w:val="24"/>
          <w:szCs w:val="24"/>
        </w:rPr>
        <w:t>Introdução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47E0B76" w14:textId="25089685" w:rsidR="005B7CD4" w:rsidRDefault="005B7CD4" w:rsidP="002A4906"/>
    <w:p w14:paraId="22EC7806" w14:textId="1794DA76" w:rsidR="009F5CF5" w:rsidRDefault="005330C3" w:rsidP="2ECF7493">
      <w:pPr>
        <w:ind w:firstLine="709"/>
      </w:pPr>
      <w:r>
        <w:t>O projeto “Promoção da Interconectividade em Saúde como apoio a Estratégia de Saúde Digital para o Brasil</w:t>
      </w:r>
      <w:r w:rsidR="009F5CF5">
        <w:t>”, tem como um dos</w:t>
      </w:r>
      <w:r w:rsidR="00714760">
        <w:t xml:space="preserve"> seus objetivos,</w:t>
      </w:r>
      <w:r w:rsidR="009F5CF5">
        <w:t xml:space="preserve"> </w:t>
      </w:r>
      <w:r>
        <w:t xml:space="preserve">a atualização da </w:t>
      </w:r>
      <w:r w:rsidR="00714760">
        <w:t>OBM,</w:t>
      </w:r>
      <w:r w:rsidR="009F5CF5">
        <w:t xml:space="preserve"> </w:t>
      </w:r>
      <w:r w:rsidR="00714760">
        <w:t xml:space="preserve">a </w:t>
      </w:r>
      <w:r w:rsidR="009F5CF5">
        <w:t>partir dos medicamentos</w:t>
      </w:r>
      <w:r w:rsidR="00714760">
        <w:t xml:space="preserve"> d</w:t>
      </w:r>
      <w:r>
        <w:t xml:space="preserve">o elenco </w:t>
      </w:r>
      <w:r w:rsidR="7FA63E3D">
        <w:t>Hórus e</w:t>
      </w:r>
      <w:r w:rsidR="00714760">
        <w:t xml:space="preserve"> da base CMED</w:t>
      </w:r>
      <w:r w:rsidR="394AE3BC">
        <w:t xml:space="preserve"> de maio/</w:t>
      </w:r>
      <w:r w:rsidR="79B31335">
        <w:t>23,</w:t>
      </w:r>
      <w:r w:rsidR="00714760">
        <w:t xml:space="preserve"> comtemplando todos os produtos medicinais, ou seja, os componentes </w:t>
      </w:r>
      <w:r w:rsidR="77208110">
        <w:t xml:space="preserve">VTM, </w:t>
      </w:r>
      <w:r w:rsidR="00714760">
        <w:t>VMP, VMPP, AMP e AMPPs, p</w:t>
      </w:r>
      <w:r w:rsidR="009F5CF5">
        <w:t>ara</w:t>
      </w:r>
      <w:r>
        <w:t xml:space="preserve"> que o Sistema eSUS-</w:t>
      </w:r>
      <w:r w:rsidR="009F5CF5">
        <w:t xml:space="preserve">AB/PEC possa consumir </w:t>
      </w:r>
      <w:r w:rsidR="00714760">
        <w:t>esses dados</w:t>
      </w:r>
      <w:r w:rsidR="009F5CF5">
        <w:t xml:space="preserve">, a partir </w:t>
      </w:r>
      <w:r w:rsidR="00714760">
        <w:t xml:space="preserve">do </w:t>
      </w:r>
      <w:r w:rsidR="009F5CF5">
        <w:t>Portal OBM.</w:t>
      </w:r>
    </w:p>
    <w:p w14:paraId="60B671E7" w14:textId="792AD7A6" w:rsidR="004C0991" w:rsidRDefault="004C0991" w:rsidP="004C0991">
      <w:pPr>
        <w:ind w:firstLine="709"/>
      </w:pPr>
      <w:r>
        <w:t xml:space="preserve">Esse projeto contribuirá para o aumento da segurança do paciente no processo de </w:t>
      </w:r>
      <w:r w:rsidR="00714760">
        <w:t>prescrição médica, por</w:t>
      </w:r>
      <w:r>
        <w:t xml:space="preserve"> meio da padronização das Terminologias de Medicamentos </w:t>
      </w:r>
      <w:r w:rsidR="00723577">
        <w:t>através da</w:t>
      </w:r>
      <w:r>
        <w:t xml:space="preserve"> Ontologia Brasileira de Medicamentos (OBM), da definição das regras e boas práticas para a sua implementação nos sistemas de prescrição eletrônica. O projeto foi desenvolvido pela área de Informática Clínica do HSL juntamente com o Ministério da Saúde – por meio do Departamento de Regulação, Avaliação e Controle de Sistemas (DRAC), do Departamento de Informática do SUS (MS/DATASUS) – e parceiros da área de tecnologia da informação, entre janeiro de 2016 e dezembro de 2017. </w:t>
      </w:r>
    </w:p>
    <w:p w14:paraId="07B59D1F" w14:textId="4A6EB6F0" w:rsidR="00533EC5" w:rsidRDefault="00533EC5" w:rsidP="005330C3">
      <w:pPr>
        <w:ind w:firstLine="709"/>
      </w:pPr>
    </w:p>
    <w:p w14:paraId="146CFAB8" w14:textId="1B5BDD9C" w:rsidR="008E70B0" w:rsidRDefault="008E70B0" w:rsidP="005330C3">
      <w:pPr>
        <w:ind w:firstLine="709"/>
      </w:pPr>
    </w:p>
    <w:p w14:paraId="2E516E88" w14:textId="77777777" w:rsidR="00570FA9" w:rsidRDefault="00570FA9" w:rsidP="005330C3">
      <w:pPr>
        <w:ind w:firstLine="709"/>
      </w:pPr>
    </w:p>
    <w:p w14:paraId="591550F7" w14:textId="1F0B6017" w:rsidR="008E70B0" w:rsidRDefault="008E70B0" w:rsidP="005330C3">
      <w:pPr>
        <w:ind w:firstLine="709"/>
      </w:pPr>
    </w:p>
    <w:p w14:paraId="072AC0C4" w14:textId="60FF41A3" w:rsidR="008E70B0" w:rsidRDefault="008E70B0" w:rsidP="005330C3">
      <w:pPr>
        <w:ind w:firstLine="709"/>
      </w:pPr>
    </w:p>
    <w:p w14:paraId="12E29773" w14:textId="6ACDD340" w:rsidR="008E70B0" w:rsidRPr="00570FA9" w:rsidRDefault="008E70B0" w:rsidP="00570FA9">
      <w:pPr>
        <w:pStyle w:val="Ttulo2"/>
        <w:ind w:left="851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33" w:name="_Toc154129468"/>
      <w:bookmarkStart w:id="34" w:name="_Toc154129505"/>
      <w:bookmarkStart w:id="35" w:name="_Toc154129941"/>
      <w:r w:rsidRPr="00570FA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Formatação Portal OBM</w:t>
      </w:r>
      <w:bookmarkEnd w:id="33"/>
      <w:bookmarkEnd w:id="34"/>
      <w:bookmarkEnd w:id="35"/>
    </w:p>
    <w:p w14:paraId="5016BDA6" w14:textId="1E1EAB8F" w:rsidR="00F8720E" w:rsidRPr="00F8720E" w:rsidRDefault="00F8720E" w:rsidP="00F8720E">
      <w:pPr>
        <w:ind w:firstLine="709"/>
      </w:pPr>
    </w:p>
    <w:p w14:paraId="14D6B722" w14:textId="45157E70" w:rsidR="001809DF" w:rsidRDefault="00F8720E" w:rsidP="00304485">
      <w:pPr>
        <w:ind w:firstLine="709"/>
      </w:pPr>
      <w:r w:rsidRPr="00F8720E">
        <w:t xml:space="preserve">Durante a </w:t>
      </w:r>
      <w:r w:rsidR="00355D9D">
        <w:t xml:space="preserve">atualização e inclusão de </w:t>
      </w:r>
      <w:r w:rsidR="00355D9D" w:rsidRPr="00F8720E">
        <w:t>medicamentos</w:t>
      </w:r>
      <w:r w:rsidRPr="00F8720E">
        <w:t xml:space="preserve"> na</w:t>
      </w:r>
      <w:r w:rsidR="00355D9D">
        <w:t>s tabelas principais VTM, VMP, VMPP, AMP</w:t>
      </w:r>
      <w:r w:rsidRPr="00F8720E">
        <w:t xml:space="preserve"> </w:t>
      </w:r>
      <w:r w:rsidR="00355D9D">
        <w:t xml:space="preserve">e AMPP na base da OBM, </w:t>
      </w:r>
      <w:r w:rsidR="001809DF">
        <w:t>foram</w:t>
      </w:r>
      <w:r>
        <w:t xml:space="preserve"> identificad</w:t>
      </w:r>
      <w:r w:rsidR="001809DF">
        <w:t>as</w:t>
      </w:r>
      <w:r>
        <w:t xml:space="preserve"> oportunidades de melhorias </w:t>
      </w:r>
      <w:r w:rsidR="00355D9D">
        <w:t>de acordo com o</w:t>
      </w:r>
      <w:r>
        <w:t xml:space="preserve"> modelo de dados </w:t>
      </w:r>
      <w:r w:rsidR="00355D9D">
        <w:t>preestabelecido</w:t>
      </w:r>
      <w:r w:rsidR="00304485">
        <w:t>, conforme exemplos abaixo.</w:t>
      </w:r>
    </w:p>
    <w:p w14:paraId="64A07710" w14:textId="77777777" w:rsidR="00304485" w:rsidRPr="00F8720E" w:rsidRDefault="00304485" w:rsidP="00304485">
      <w:pPr>
        <w:ind w:firstLine="709"/>
      </w:pPr>
    </w:p>
    <w:p w14:paraId="579742FB" w14:textId="782C9116" w:rsidR="00C855CF" w:rsidRDefault="00533EC5" w:rsidP="00304485">
      <w:pPr>
        <w:pStyle w:val="Ttulo3"/>
        <w:ind w:firstLine="0"/>
        <w:rPr>
          <w:rFonts w:ascii="Calibri" w:hAnsi="Calibri" w:cs="Calibri"/>
          <w:color w:val="000000" w:themeColor="text1"/>
          <w:sz w:val="24"/>
          <w:szCs w:val="24"/>
        </w:rPr>
      </w:pPr>
      <w:bookmarkStart w:id="36" w:name="_Toc154129469"/>
      <w:bookmarkStart w:id="37" w:name="_Toc154129506"/>
      <w:bookmarkStart w:id="38" w:name="_Toc154129942"/>
      <w:r w:rsidRPr="00304485">
        <w:rPr>
          <w:rFonts w:ascii="Calibri" w:hAnsi="Calibri" w:cs="Calibri"/>
          <w:color w:val="000000" w:themeColor="text1"/>
          <w:sz w:val="24"/>
          <w:szCs w:val="24"/>
        </w:rPr>
        <w:t>VTM</w:t>
      </w:r>
      <w:bookmarkEnd w:id="36"/>
      <w:bookmarkEnd w:id="37"/>
      <w:bookmarkEnd w:id="38"/>
      <w:r w:rsidR="00304485" w:rsidRPr="0030448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60C6DEE5" w14:textId="746E95D7" w:rsidR="00304485" w:rsidRPr="00304485" w:rsidRDefault="00304485" w:rsidP="00304485">
      <w:r>
        <w:t>Padronizar a regra de nomenclatura, a qual deve apresentar-se da seguinte forma:</w:t>
      </w:r>
    </w:p>
    <w:p w14:paraId="7E100206" w14:textId="77777777" w:rsidR="00304485" w:rsidRPr="00533EC5" w:rsidRDefault="00304485" w:rsidP="00C855CF">
      <w:pPr>
        <w:ind w:firstLine="0"/>
        <w:rPr>
          <w:b/>
        </w:rPr>
      </w:pPr>
    </w:p>
    <w:p w14:paraId="6CD1F3EB" w14:textId="639EEFFF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VTMs só com um ingrediente</w:t>
      </w:r>
      <w:r w:rsidR="00304485">
        <w:rPr>
          <w:rFonts w:ascii="Lato" w:hAnsi="Lato"/>
          <w:color w:val="000000" w:themeColor="text1"/>
          <w:sz w:val="19"/>
          <w:szCs w:val="19"/>
        </w:rPr>
        <w:t>: s</w:t>
      </w:r>
      <w:r w:rsidRPr="00785DF3">
        <w:rPr>
          <w:rFonts w:ascii="Lato" w:hAnsi="Lato"/>
          <w:color w:val="000000" w:themeColor="text1"/>
          <w:sz w:val="19"/>
          <w:szCs w:val="19"/>
        </w:rPr>
        <w:t>ó a primeira letra maiúscula</w:t>
      </w:r>
    </w:p>
    <w:p w14:paraId="5EE7E390" w14:textId="77777777" w:rsidR="00533EC5" w:rsidRPr="001809DF" w:rsidRDefault="00533EC5" w:rsidP="001809DF">
      <w:pPr>
        <w:rPr>
          <w:rFonts w:ascii="Lato" w:hAnsi="Lato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 w:rsidRPr="001809DF">
        <w:rPr>
          <w:rFonts w:ascii="Lato" w:hAnsi="Lato"/>
          <w:b/>
          <w:bCs/>
          <w:sz w:val="19"/>
          <w:szCs w:val="19"/>
        </w:rPr>
        <w:t xml:space="preserve">Acetazolamida  </w:t>
      </w:r>
    </w:p>
    <w:p w14:paraId="0111F9C3" w14:textId="77777777" w:rsidR="00533EC5" w:rsidRPr="00785DF3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</w:p>
    <w:p w14:paraId="13CC036E" w14:textId="5928BC8F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VTMs com mais de um ingrediente</w:t>
      </w:r>
      <w:r w:rsidR="00304485">
        <w:rPr>
          <w:rFonts w:ascii="Lato" w:hAnsi="Lato"/>
          <w:color w:val="000000" w:themeColor="text1"/>
          <w:sz w:val="19"/>
          <w:szCs w:val="19"/>
        </w:rPr>
        <w:t>: p</w:t>
      </w:r>
      <w:r>
        <w:rPr>
          <w:rFonts w:ascii="Lato" w:hAnsi="Lato"/>
          <w:color w:val="000000" w:themeColor="text1"/>
          <w:sz w:val="19"/>
          <w:szCs w:val="19"/>
        </w:rPr>
        <w:t>rimeira letra de cada ingrediente maiúscula</w:t>
      </w:r>
    </w:p>
    <w:p w14:paraId="5B3B734E" w14:textId="2FF878E3" w:rsidR="00533EC5" w:rsidRDefault="00533EC5" w:rsidP="001809DF">
      <w:pPr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</w:r>
      <w:r>
        <w:rPr>
          <w:rFonts w:ascii="Lato" w:hAnsi="Lato"/>
          <w:color w:val="000000" w:themeColor="text1"/>
          <w:sz w:val="19"/>
          <w:szCs w:val="19"/>
        </w:rPr>
        <w:tab/>
        <w:t xml:space="preserve">Exemplo: </w:t>
      </w:r>
      <w:r w:rsidRPr="001809DF">
        <w:rPr>
          <w:rFonts w:ascii="Lato" w:hAnsi="Lato"/>
          <w:b/>
          <w:bCs/>
          <w:sz w:val="19"/>
          <w:szCs w:val="19"/>
        </w:rPr>
        <w:t>Ácido Ascórbico + Zinco</w:t>
      </w:r>
    </w:p>
    <w:p w14:paraId="2F521A51" w14:textId="24BB0E2C" w:rsidR="00533EC5" w:rsidRDefault="00533EC5" w:rsidP="00533EC5">
      <w:pPr>
        <w:rPr>
          <w:rFonts w:ascii="Lato" w:hAnsi="Lato"/>
          <w:b/>
          <w:bCs/>
          <w:color w:val="4C5773"/>
          <w:sz w:val="19"/>
          <w:szCs w:val="19"/>
        </w:rPr>
      </w:pPr>
    </w:p>
    <w:p w14:paraId="679E853E" w14:textId="1CEE486D" w:rsidR="00533EC5" w:rsidRDefault="00304485" w:rsidP="00304485">
      <w:pPr>
        <w:ind w:firstLine="709"/>
      </w:pPr>
      <w:r>
        <w:t>Atualmente, a</w:t>
      </w:r>
      <w:r w:rsidR="00AA734D">
        <w:t xml:space="preserve"> f</w:t>
      </w:r>
      <w:r w:rsidR="00533EC5">
        <w:t>ormatação da nomenclatura</w:t>
      </w:r>
      <w:r>
        <w:t xml:space="preserve"> de muitos medicamentos pertencentes ao</w:t>
      </w:r>
      <w:r w:rsidR="00533EC5">
        <w:t xml:space="preserve"> portal</w:t>
      </w:r>
      <w:r>
        <w:t xml:space="preserve"> OBM, não segue o modelo de dados. Exemplos:</w:t>
      </w:r>
    </w:p>
    <w:p w14:paraId="290E1601" w14:textId="1EF70AA8" w:rsidR="00533EC5" w:rsidRDefault="00533EC5" w:rsidP="00533EC5">
      <w:pPr>
        <w:ind w:firstLine="709"/>
      </w:pPr>
      <w:r>
        <w:rPr>
          <w:noProof/>
          <w:lang w:eastAsia="pt-BR"/>
        </w:rPr>
        <w:drawing>
          <wp:inline distT="0" distB="0" distL="0" distR="0" wp14:anchorId="5C0EADEC" wp14:editId="24565491">
            <wp:extent cx="539496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7AB6" w14:textId="54B268BE" w:rsidR="00533EC5" w:rsidRDefault="00533EC5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5B6919F6" w14:textId="7DB2A203" w:rsidR="00570FA9" w:rsidRDefault="00570FA9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48FE3AEF" w14:textId="77777777" w:rsidR="00E64524" w:rsidRDefault="00E64524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3DD35650" w14:textId="7E59F60C" w:rsidR="0002106C" w:rsidRDefault="008E70B0" w:rsidP="00160734">
      <w:pPr>
        <w:pStyle w:val="Ttulo3"/>
        <w:ind w:hanging="1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39" w:name="_Toc154129470"/>
      <w:bookmarkStart w:id="40" w:name="_Toc154129507"/>
      <w:bookmarkStart w:id="41" w:name="_Toc154129943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VMP</w:t>
      </w:r>
      <w:r w:rsidR="0098398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Produto Medicinal Virtual</w:t>
      </w:r>
      <w:bookmarkEnd w:id="39"/>
      <w:bookmarkEnd w:id="40"/>
      <w:bookmarkEnd w:id="41"/>
    </w:p>
    <w:p w14:paraId="6762B0F6" w14:textId="77777777" w:rsidR="00304485" w:rsidRPr="00304485" w:rsidRDefault="00304485" w:rsidP="00304485">
      <w:r>
        <w:t>Padronizar a regra de nomenclatura, a qual deve apresentar-se da seguinte forma:</w:t>
      </w:r>
    </w:p>
    <w:p w14:paraId="067162CD" w14:textId="77777777" w:rsidR="0002106C" w:rsidRDefault="0002106C" w:rsidP="00BD5288">
      <w:pPr>
        <w:rPr>
          <w:rFonts w:ascii="Lato" w:hAnsi="Lato"/>
          <w:b/>
          <w:color w:val="000000" w:themeColor="text1"/>
          <w:sz w:val="19"/>
          <w:szCs w:val="19"/>
        </w:rPr>
      </w:pPr>
    </w:p>
    <w:p w14:paraId="3B0CDA27" w14:textId="091CF5BB" w:rsidR="00BD5288" w:rsidRDefault="00304485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VMP com um ingrediente: s</w:t>
      </w:r>
      <w:r w:rsidR="00BD5288" w:rsidRPr="00785DF3">
        <w:rPr>
          <w:rFonts w:ascii="Lato" w:hAnsi="Lato"/>
          <w:color w:val="000000" w:themeColor="text1"/>
          <w:sz w:val="19"/>
          <w:szCs w:val="19"/>
        </w:rPr>
        <w:t>ó a primeira letra maiúscula</w:t>
      </w:r>
    </w:p>
    <w:p w14:paraId="7719D52B" w14:textId="07BA2D45" w:rsidR="00BD5288" w:rsidRDefault="00BD5288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&lt;ingrediente&gt;</w:t>
      </w:r>
    </w:p>
    <w:p w14:paraId="3513CC0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53862618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&lt;concentração numerador&gt;</w:t>
      </w:r>
    </w:p>
    <w:p w14:paraId="5C70377D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580DAF45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numerador&gt; </w:t>
      </w:r>
    </w:p>
    <w:p w14:paraId="2009C36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31994DDC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14CC0CB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denominador&gt; </w:t>
      </w:r>
    </w:p>
    <w:p w14:paraId="588D1DB6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6264C442" w14:textId="77777777" w:rsidR="00304485" w:rsidRDefault="00304485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VMP com mais de um ingrediente: </w:t>
      </w:r>
    </w:p>
    <w:p w14:paraId="4728DE71" w14:textId="7FF12D53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05EA68D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1D3E37A5">
        <w:rPr>
          <w:rFonts w:ascii="Lato" w:hAnsi="Lato"/>
          <w:color w:val="000000" w:themeColor="text1"/>
          <w:sz w:val="19"/>
          <w:szCs w:val="19"/>
        </w:rPr>
        <w:t>&lt;+&gt;</w:t>
      </w:r>
    </w:p>
    <w:p w14:paraId="0CC41CF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&lt;ingrediente 2&gt;</w:t>
      </w:r>
    </w:p>
    <w:p w14:paraId="5A9870BF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252A25A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&lt;concentração numerador&gt;</w:t>
      </w:r>
    </w:p>
    <w:p w14:paraId="5CF26DF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5B70E2A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numerador&gt; </w:t>
      </w:r>
    </w:p>
    <w:p w14:paraId="14B45001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646DEB56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7EA2C30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1DAE2780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denominador&gt; </w:t>
      </w:r>
    </w:p>
    <w:p w14:paraId="3D2E08DB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2A168B9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Repetir a partir do &lt;+&gt; para cada novo ingrediente.</w:t>
      </w:r>
    </w:p>
    <w:p w14:paraId="39D73781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1079309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Exemplo:</w:t>
      </w:r>
    </w:p>
    <w:p w14:paraId="144A242B" w14:textId="77777777" w:rsidR="00BD5288" w:rsidRPr="00304485" w:rsidRDefault="00BD5288" w:rsidP="00BD5288">
      <w:pPr>
        <w:ind w:firstLine="720"/>
        <w:rPr>
          <w:rFonts w:ascii="Lato" w:hAnsi="Lato"/>
          <w:bCs/>
          <w:sz w:val="19"/>
          <w:szCs w:val="19"/>
        </w:rPr>
      </w:pPr>
      <w:r w:rsidRPr="00304485">
        <w:rPr>
          <w:rFonts w:ascii="Lato" w:hAnsi="Lato"/>
          <w:bCs/>
          <w:sz w:val="19"/>
          <w:szCs w:val="19"/>
        </w:rPr>
        <w:t>Ácido Ascórbico 1 g + Zinco 10 mg comprimido efervescente</w:t>
      </w:r>
    </w:p>
    <w:p w14:paraId="6D824DE0" w14:textId="77777777" w:rsidR="002B2B8E" w:rsidRDefault="002B2B8E" w:rsidP="00BD5288">
      <w:pPr>
        <w:ind w:firstLine="720"/>
        <w:rPr>
          <w:rFonts w:ascii="Arial" w:hAnsi="Arial" w:cs="Arial"/>
          <w:b/>
          <w:color w:val="FF0000"/>
          <w:sz w:val="19"/>
          <w:szCs w:val="19"/>
          <w:shd w:val="clear" w:color="auto" w:fill="FFFFFF"/>
        </w:rPr>
      </w:pPr>
    </w:p>
    <w:p w14:paraId="2AF7BBE0" w14:textId="443983CE" w:rsidR="00304485" w:rsidRPr="002B2B8E" w:rsidRDefault="00304485" w:rsidP="00BD5288">
      <w:pPr>
        <w:ind w:firstLine="720"/>
        <w:rPr>
          <w:rFonts w:ascii="Arial" w:hAnsi="Arial" w:cs="Arial"/>
          <w:sz w:val="19"/>
          <w:szCs w:val="19"/>
          <w:shd w:val="clear" w:color="auto" w:fill="FFFFFF"/>
        </w:rPr>
      </w:pPr>
      <w:r w:rsidRPr="002B2B8E">
        <w:rPr>
          <w:rFonts w:ascii="Arial" w:hAnsi="Arial" w:cs="Arial"/>
          <w:sz w:val="19"/>
          <w:szCs w:val="19"/>
          <w:shd w:val="clear" w:color="auto" w:fill="FFFFFF"/>
        </w:rPr>
        <w:t>P</w:t>
      </w:r>
      <w:r w:rsidR="00AF47FC" w:rsidRPr="002B2B8E">
        <w:rPr>
          <w:rFonts w:ascii="Arial" w:hAnsi="Arial" w:cs="Arial"/>
          <w:sz w:val="19"/>
          <w:szCs w:val="19"/>
          <w:shd w:val="clear" w:color="auto" w:fill="FFFFFF"/>
        </w:rPr>
        <w:t>ara os medicamentos injetáveis:</w:t>
      </w:r>
    </w:p>
    <w:p w14:paraId="4CE92C38" w14:textId="77777777" w:rsidR="00AF47FC" w:rsidRPr="00AF47FC" w:rsidRDefault="00AF47FC" w:rsidP="00BD5288">
      <w:pPr>
        <w:ind w:firstLine="720"/>
        <w:rPr>
          <w:rFonts w:ascii="Arial" w:hAnsi="Arial" w:cs="Arial"/>
          <w:b/>
          <w:color w:val="FF0000"/>
          <w:sz w:val="19"/>
          <w:szCs w:val="19"/>
          <w:shd w:val="clear" w:color="auto" w:fill="FFFFFF"/>
        </w:rPr>
      </w:pPr>
    </w:p>
    <w:p w14:paraId="5F861E8C" w14:textId="77777777" w:rsidR="00AF47FC" w:rsidRPr="00AF47FC" w:rsidRDefault="00AF47FC" w:rsidP="00AF47FC">
      <w:pPr>
        <w:spacing w:after="120" w:line="240" w:lineRule="auto"/>
        <w:ind w:left="720" w:hanging="360"/>
        <w:jc w:val="left"/>
        <w:rPr>
          <w:rFonts w:ascii="Lato" w:hAnsi="Lato"/>
          <w:color w:val="000000" w:themeColor="text1"/>
          <w:sz w:val="19"/>
          <w:szCs w:val="19"/>
        </w:rPr>
      </w:pPr>
      <w:r w:rsidRPr="1D3E37A5">
        <w:rPr>
          <w:rFonts w:ascii="Lato" w:hAnsi="Lato"/>
          <w:color w:val="000000" w:themeColor="text1"/>
          <w:sz w:val="19"/>
          <w:szCs w:val="19"/>
        </w:rPr>
        <w:t>A concentração do numerador é SEMPRE a concentração total do ingrediente no produto farmacêutico</w:t>
      </w:r>
    </w:p>
    <w:p w14:paraId="374EB767" w14:textId="77777777" w:rsidR="00AF47FC" w:rsidRPr="00AF47FC" w:rsidRDefault="00AF47FC" w:rsidP="00AF47FC">
      <w:pPr>
        <w:spacing w:after="120" w:line="240" w:lineRule="auto"/>
        <w:ind w:left="720" w:hanging="360"/>
        <w:jc w:val="left"/>
        <w:rPr>
          <w:rFonts w:ascii="Lato" w:hAnsi="Lato"/>
          <w:color w:val="000000" w:themeColor="text1"/>
          <w:sz w:val="19"/>
          <w:szCs w:val="19"/>
        </w:rPr>
      </w:pPr>
      <w:r w:rsidRPr="00AF47FC">
        <w:rPr>
          <w:rFonts w:ascii="Lato" w:hAnsi="Lato"/>
          <w:bCs/>
          <w:color w:val="000000" w:themeColor="text1"/>
          <w:sz w:val="19"/>
          <w:szCs w:val="19"/>
        </w:rPr>
        <w:t>A concentração do denominador</w:t>
      </w:r>
      <w:r w:rsidRPr="00AF47FC">
        <w:rPr>
          <w:rFonts w:ascii="Lato" w:hAnsi="Lato"/>
          <w:color w:val="000000" w:themeColor="text1"/>
          <w:sz w:val="19"/>
          <w:szCs w:val="19"/>
        </w:rPr>
        <w:t xml:space="preserve"> é SEMPRE o volume total. Então, não se descreve concentração por ml, mas sim concentração pelo volume total.   </w:t>
      </w:r>
    </w:p>
    <w:p w14:paraId="69E21C7C" w14:textId="2D48DEB9" w:rsidR="00AF47FC" w:rsidRDefault="00AF47FC" w:rsidP="00AF47FC">
      <w:pPr>
        <w:ind w:firstLine="0"/>
        <w:jc w:val="left"/>
        <w:rPr>
          <w:rFonts w:ascii="Lato" w:hAnsi="Lato"/>
          <w:bCs/>
          <w:color w:val="000000" w:themeColor="text1"/>
          <w:sz w:val="19"/>
          <w:szCs w:val="19"/>
        </w:rPr>
      </w:pPr>
      <w:r w:rsidRPr="00AF47FC">
        <w:rPr>
          <w:rFonts w:ascii="Lato" w:hAnsi="Lato"/>
          <w:bCs/>
          <w:color w:val="000000" w:themeColor="text1"/>
          <w:sz w:val="19"/>
          <w:szCs w:val="19"/>
        </w:rPr>
        <w:t>Acrescentar ao final do nome do VMP a unidade de medida descrita no atributo</w:t>
      </w:r>
      <w:r>
        <w:rPr>
          <w:rFonts w:ascii="Lato" w:hAnsi="Lato"/>
          <w:bCs/>
          <w:color w:val="000000" w:themeColor="text1"/>
          <w:sz w:val="19"/>
          <w:szCs w:val="19"/>
        </w:rPr>
        <w:t xml:space="preserve">. </w:t>
      </w:r>
    </w:p>
    <w:p w14:paraId="4AA500B1" w14:textId="0328998B" w:rsidR="00AF47FC" w:rsidRDefault="00AF47FC" w:rsidP="00AF47FC">
      <w:pPr>
        <w:ind w:firstLine="0"/>
        <w:jc w:val="left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Lato" w:hAnsi="Lato"/>
          <w:bCs/>
          <w:color w:val="000000" w:themeColor="text1"/>
          <w:sz w:val="19"/>
          <w:szCs w:val="19"/>
        </w:rPr>
        <w:t>Exemplo:</w:t>
      </w:r>
    </w:p>
    <w:p w14:paraId="37C595BA" w14:textId="77777777" w:rsidR="00304485" w:rsidRPr="00304485" w:rsidRDefault="00304485" w:rsidP="00304485">
      <w:pPr>
        <w:jc w:val="left"/>
        <w:rPr>
          <w:rFonts w:ascii="Lato" w:hAnsi="Lato"/>
          <w:bCs/>
          <w:sz w:val="19"/>
          <w:szCs w:val="19"/>
        </w:rPr>
      </w:pPr>
      <w:r w:rsidRPr="00304485">
        <w:rPr>
          <w:rFonts w:ascii="Lato" w:hAnsi="Lato"/>
          <w:bCs/>
          <w:sz w:val="19"/>
          <w:szCs w:val="19"/>
        </w:rPr>
        <w:t>Escopolamina 20 mg/5 mL + Dipirona 2,5 g/5 mL solução para injeção; ampola</w:t>
      </w:r>
    </w:p>
    <w:p w14:paraId="320DDB29" w14:textId="685157F5" w:rsidR="00304485" w:rsidRDefault="00304485" w:rsidP="00304485">
      <w:pPr>
        <w:jc w:val="left"/>
        <w:rPr>
          <w:rFonts w:ascii="Lato" w:hAnsi="Lato"/>
          <w:bCs/>
          <w:sz w:val="19"/>
          <w:szCs w:val="19"/>
        </w:rPr>
      </w:pPr>
      <w:r w:rsidRPr="00304485">
        <w:rPr>
          <w:rFonts w:ascii="Lato" w:hAnsi="Lato"/>
          <w:bCs/>
          <w:sz w:val="19"/>
          <w:szCs w:val="19"/>
        </w:rPr>
        <w:t>Abciximabe 10 mg/5 mL solução para injeção; frasco-ampola</w:t>
      </w:r>
    </w:p>
    <w:p w14:paraId="13A83882" w14:textId="1E5E6490" w:rsidR="00AF47FC" w:rsidRDefault="00AF47FC" w:rsidP="00304485">
      <w:pPr>
        <w:jc w:val="left"/>
        <w:rPr>
          <w:rFonts w:ascii="Lato" w:hAnsi="Lato"/>
          <w:bCs/>
          <w:sz w:val="19"/>
          <w:szCs w:val="19"/>
        </w:rPr>
      </w:pPr>
    </w:p>
    <w:p w14:paraId="32682CEE" w14:textId="6849FF61" w:rsidR="00304485" w:rsidRDefault="00AF47FC" w:rsidP="00BD5288">
      <w:pPr>
        <w:ind w:firstLine="720"/>
        <w:rPr>
          <w:rFonts w:ascii="Lato" w:hAnsi="Lato"/>
          <w:bCs/>
          <w:sz w:val="19"/>
          <w:szCs w:val="19"/>
        </w:rPr>
      </w:pPr>
      <w:r>
        <w:rPr>
          <w:rFonts w:ascii="Lato" w:hAnsi="Lato"/>
          <w:bCs/>
          <w:sz w:val="19"/>
          <w:szCs w:val="19"/>
        </w:rPr>
        <w:t>Atualmente, a regra de nomenclatura preestabelecida não está uniforme para todos os medicamentos encontrados no Portal OBM. Abaixo, estão descritas as correções necessárias.</w:t>
      </w:r>
    </w:p>
    <w:p w14:paraId="79D72026" w14:textId="77777777" w:rsidR="00AF47FC" w:rsidRPr="00304485" w:rsidRDefault="00AF47FC" w:rsidP="00BD5288">
      <w:pPr>
        <w:ind w:firstLine="720"/>
        <w:rPr>
          <w:rFonts w:ascii="Lato" w:hAnsi="Lato"/>
          <w:color w:val="FF0000"/>
          <w:sz w:val="19"/>
          <w:szCs w:val="19"/>
        </w:rPr>
      </w:pPr>
    </w:p>
    <w:p w14:paraId="4F2E47C4" w14:textId="6ACDA268" w:rsidR="00AA734D" w:rsidRDefault="00AF47FC" w:rsidP="0098398C">
      <w:pPr>
        <w:pStyle w:val="PargrafodaLista"/>
        <w:numPr>
          <w:ilvl w:val="0"/>
          <w:numId w:val="8"/>
        </w:numPr>
      </w:pPr>
      <w:r>
        <w:t xml:space="preserve">Nos casos em que são necessárias atualizações dos medicamentos já cadastrados, ao acessá-los na tela de edição do Portal, </w:t>
      </w:r>
      <w:r w:rsidR="00AA734D">
        <w:t>o campo concentraç</w:t>
      </w:r>
      <w:r>
        <w:t>ão do numerador desaparece, precisando ser recolocado antes que a alteração seja salva.</w:t>
      </w:r>
    </w:p>
    <w:p w14:paraId="31034C12" w14:textId="2A04203D" w:rsidR="00AF47FC" w:rsidRDefault="00AF47FC" w:rsidP="00AF47FC">
      <w:pPr>
        <w:pStyle w:val="PargrafodaLista"/>
        <w:numPr>
          <w:ilvl w:val="0"/>
          <w:numId w:val="0"/>
        </w:numPr>
        <w:ind w:left="1211"/>
      </w:pPr>
      <w:r>
        <w:rPr>
          <w:noProof/>
        </w:rPr>
        <w:drawing>
          <wp:inline distT="0" distB="0" distL="0" distR="0" wp14:anchorId="7B559860" wp14:editId="1DC3A160">
            <wp:extent cx="5391785" cy="17132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BA41" w14:textId="24A2F359" w:rsidR="00AA734D" w:rsidRDefault="00AF47FC" w:rsidP="0098398C">
      <w:pPr>
        <w:pStyle w:val="PargrafodaLista"/>
        <w:numPr>
          <w:ilvl w:val="0"/>
          <w:numId w:val="9"/>
        </w:numPr>
      </w:pPr>
      <w:r>
        <w:t>Na nomenclatura, é necessário haver espaço entre dose e unidade de medida</w:t>
      </w:r>
      <w:commentRangeStart w:id="42"/>
      <w:r>
        <w:t>,</w:t>
      </w:r>
      <w:commentRangeEnd w:id="42"/>
      <w:r>
        <w:commentReference w:id="42"/>
      </w:r>
      <w:r>
        <w:t xml:space="preserve"> atualmente não há.</w:t>
      </w:r>
    </w:p>
    <w:p w14:paraId="2C374223" w14:textId="321793F1" w:rsidR="00AF47FC" w:rsidRDefault="00AF47FC" w:rsidP="00AF47FC">
      <w:pPr>
        <w:pStyle w:val="PargrafodaLista"/>
        <w:numPr>
          <w:ilvl w:val="0"/>
          <w:numId w:val="0"/>
        </w:numPr>
        <w:ind w:left="1211"/>
      </w:pPr>
      <w:r>
        <w:rPr>
          <w:noProof/>
        </w:rPr>
        <w:drawing>
          <wp:inline distT="0" distB="0" distL="0" distR="0" wp14:anchorId="62379546" wp14:editId="09667BA5">
            <wp:extent cx="4130675" cy="782955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59BE" w14:textId="77777777" w:rsidR="00AF47FC" w:rsidRDefault="00AF47FC" w:rsidP="00AF47FC">
      <w:pPr>
        <w:pStyle w:val="PargrafodaLista"/>
        <w:numPr>
          <w:ilvl w:val="0"/>
          <w:numId w:val="0"/>
        </w:numPr>
        <w:ind w:left="1211"/>
      </w:pPr>
    </w:p>
    <w:p w14:paraId="0BD6C4FC" w14:textId="50724A51" w:rsidR="00A71B8B" w:rsidRDefault="0098398C" w:rsidP="0098398C">
      <w:pPr>
        <w:ind w:firstLine="851"/>
      </w:pPr>
      <w:r>
        <w:t>C)</w:t>
      </w:r>
      <w:r w:rsidR="00AF47FC">
        <w:t xml:space="preserve"> </w:t>
      </w:r>
      <w:r w:rsidR="00AA734D">
        <w:t xml:space="preserve">O campo Ontologia Forma farmacêutica e Via de </w:t>
      </w:r>
      <w:r>
        <w:t>Administração, não</w:t>
      </w:r>
      <w:r w:rsidR="00AA734D">
        <w:t xml:space="preserve"> está gerando automaticamente. </w:t>
      </w:r>
    </w:p>
    <w:p w14:paraId="0EF0EEEE" w14:textId="7A236E60" w:rsidR="00A71B8B" w:rsidRDefault="00AF47FC" w:rsidP="00617634">
      <w:pPr>
        <w:ind w:firstLine="0"/>
      </w:pPr>
      <w:r>
        <w:rPr>
          <w:noProof/>
          <w:lang w:eastAsia="pt-BR"/>
        </w:rPr>
        <w:drawing>
          <wp:inline distT="0" distB="0" distL="0" distR="0" wp14:anchorId="3E95081B" wp14:editId="2D7836F4">
            <wp:extent cx="6031230" cy="5920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4752" w14:textId="59668D06" w:rsidR="0098398C" w:rsidRDefault="0098398C" w:rsidP="00617634">
      <w:pPr>
        <w:ind w:firstLine="0"/>
      </w:pPr>
    </w:p>
    <w:p w14:paraId="4E3D0A67" w14:textId="6625787E" w:rsidR="00E64524" w:rsidRDefault="00E64524" w:rsidP="00617634">
      <w:pPr>
        <w:ind w:firstLine="0"/>
      </w:pPr>
    </w:p>
    <w:p w14:paraId="468C73D5" w14:textId="76D839ED" w:rsidR="00D04840" w:rsidRDefault="00D04840" w:rsidP="00617634">
      <w:pPr>
        <w:ind w:firstLine="0"/>
      </w:pPr>
    </w:p>
    <w:p w14:paraId="603331CE" w14:textId="602FA510" w:rsidR="00D04840" w:rsidRDefault="00D04840" w:rsidP="00617634">
      <w:pPr>
        <w:ind w:firstLine="0"/>
      </w:pPr>
    </w:p>
    <w:p w14:paraId="1EDC46E8" w14:textId="38E96234" w:rsidR="00D04840" w:rsidRDefault="00D04840" w:rsidP="00617634">
      <w:pPr>
        <w:ind w:firstLine="0"/>
      </w:pPr>
    </w:p>
    <w:p w14:paraId="6C6939A2" w14:textId="77777777" w:rsidR="00D04840" w:rsidRDefault="00D04840" w:rsidP="00617634">
      <w:pPr>
        <w:ind w:firstLine="0"/>
      </w:pPr>
    </w:p>
    <w:p w14:paraId="631224CF" w14:textId="45C09475" w:rsidR="0098398C" w:rsidRPr="00D04840" w:rsidRDefault="00C855CF" w:rsidP="00D04840">
      <w:pPr>
        <w:pStyle w:val="Ttulo3"/>
        <w:ind w:hanging="1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3" w:name="_Toc154129471"/>
      <w:bookmarkStart w:id="44" w:name="_Toc154129508"/>
      <w:bookmarkStart w:id="45" w:name="_Toc154129944"/>
      <w:r w:rsidRPr="00D0484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VMPP</w:t>
      </w:r>
      <w:r w:rsidR="0098398C" w:rsidRPr="00D048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Produtos Medicinais Virtuais com Apresentação</w:t>
      </w:r>
      <w:bookmarkEnd w:id="43"/>
      <w:bookmarkEnd w:id="44"/>
      <w:bookmarkEnd w:id="45"/>
    </w:p>
    <w:p w14:paraId="75FE91B9" w14:textId="77777777" w:rsidR="00D04840" w:rsidRPr="00D04840" w:rsidRDefault="00D04840" w:rsidP="00D04840"/>
    <w:p w14:paraId="71231535" w14:textId="2F0456B2" w:rsidR="0098398C" w:rsidRPr="0098398C" w:rsidRDefault="007F2CF5" w:rsidP="0098398C">
      <w:r>
        <w:t>Ajustar campos para descrição da quantidade de medicamentos sólidos, semissólidos e inalatórios.</w:t>
      </w:r>
    </w:p>
    <w:p w14:paraId="532E796F" w14:textId="77777777" w:rsidR="00D04840" w:rsidRDefault="00D04840" w:rsidP="00D04840"/>
    <w:p w14:paraId="306DFBC5" w14:textId="2594A945" w:rsidR="00D04840" w:rsidRPr="00D04840" w:rsidRDefault="00D04840" w:rsidP="00D04840">
      <w:r w:rsidRPr="0098398C">
        <w:rPr>
          <w:noProof/>
          <w:lang w:eastAsia="pt-BR"/>
        </w:rPr>
        <w:drawing>
          <wp:inline distT="0" distB="0" distL="0" distR="0" wp14:anchorId="20D0E405" wp14:editId="08C84F77">
            <wp:extent cx="5924550" cy="7079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602" cy="7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0F8" w14:textId="42B9C0CB" w:rsidR="007F2CF5" w:rsidRPr="007F2CF5" w:rsidRDefault="007F2CF5" w:rsidP="007F2CF5">
      <w:pPr>
        <w:pStyle w:val="PargrafodaLista"/>
        <w:numPr>
          <w:ilvl w:val="0"/>
          <w:numId w:val="10"/>
        </w:numPr>
        <w:rPr>
          <w:rFonts w:ascii="Lato" w:hAnsi="Lato"/>
          <w:color w:val="000000" w:themeColor="text1"/>
          <w:sz w:val="19"/>
          <w:szCs w:val="19"/>
        </w:rPr>
      </w:pPr>
      <w:r w:rsidRPr="007F2CF5">
        <w:rPr>
          <w:rFonts w:ascii="Lato" w:hAnsi="Lato"/>
          <w:color w:val="000000" w:themeColor="text1"/>
          <w:sz w:val="19"/>
          <w:szCs w:val="19"/>
        </w:rPr>
        <w:t>Inserir mais um campo de valor da quantidade, peso ou volume de distribuição e, mais um campo de unidade de medida da quantidade, peso ou volume, para que a nomenclatura seja gerada corretamente.</w:t>
      </w:r>
    </w:p>
    <w:p w14:paraId="637C6424" w14:textId="77777777" w:rsidR="007F2CF5" w:rsidRPr="007F2CF5" w:rsidRDefault="007F2CF5" w:rsidP="007F2CF5"/>
    <w:p w14:paraId="02C05AB4" w14:textId="6C2C040C" w:rsidR="007F2CF5" w:rsidRDefault="007F2CF5" w:rsidP="007F2CF5">
      <w:r>
        <w:t>Exemplo atual: Clobetasol 0,5mg/g creme x 6.000 g</w:t>
      </w:r>
    </w:p>
    <w:p w14:paraId="32CF5B8A" w14:textId="2701D87B" w:rsidR="007F2CF5" w:rsidRDefault="007F2CF5" w:rsidP="007F2CF5"/>
    <w:p w14:paraId="1B642791" w14:textId="77777777" w:rsidR="007F2CF5" w:rsidRDefault="007F2CF5" w:rsidP="007F2CF5">
      <w:pPr>
        <w:rPr>
          <w:rFonts w:ascii="Lato" w:hAnsi="Lato"/>
          <w:color w:val="000000" w:themeColor="text1"/>
          <w:sz w:val="19"/>
          <w:szCs w:val="19"/>
        </w:rPr>
      </w:pPr>
      <w:r>
        <w:t xml:space="preserve">Exemplo ideal: </w:t>
      </w:r>
      <w:r>
        <w:rPr>
          <w:rStyle w:val="ui-provider"/>
        </w:rPr>
        <w:t>Clobetasol 0,5 mg / g creme x 200 bisnagas de 30 g</w:t>
      </w:r>
    </w:p>
    <w:p w14:paraId="0CDAA3D4" w14:textId="740CF3D5" w:rsidR="007F2CF5" w:rsidRDefault="007F2CF5" w:rsidP="007F2CF5"/>
    <w:p w14:paraId="2DB444FD" w14:textId="473A34D2" w:rsidR="007F2CF5" w:rsidRDefault="007F2CF5" w:rsidP="007F2CF5">
      <w:pPr>
        <w:pStyle w:val="PargrafodaLista"/>
        <w:numPr>
          <w:ilvl w:val="0"/>
          <w:numId w:val="10"/>
        </w:numPr>
      </w:pPr>
      <w:r>
        <w:t>Medicamentos “pack” são aqueles que possuem mais de um ingrediente, podendo ser com forma farmacêutica e quantidade de dispensação dife</w:t>
      </w:r>
      <w:r w:rsidR="005E0AD6">
        <w:t xml:space="preserve">rente, porém todos dispensados em uma só </w:t>
      </w:r>
      <w:r>
        <w:t>embalagem.</w:t>
      </w:r>
    </w:p>
    <w:p w14:paraId="1F09469D" w14:textId="3A59EC35" w:rsidR="005E0AD6" w:rsidRDefault="005E0AD6" w:rsidP="005E0AD6">
      <w:pPr>
        <w:pStyle w:val="PargrafodaLista"/>
        <w:numPr>
          <w:ilvl w:val="0"/>
          <w:numId w:val="0"/>
        </w:numPr>
        <w:ind w:left="1116"/>
      </w:pPr>
      <w:r>
        <w:t>No campo “</w:t>
      </w:r>
      <w:r w:rsidRPr="007F2CF5">
        <w:rPr>
          <w:rFonts w:ascii="Lato" w:hAnsi="Lato"/>
          <w:color w:val="000000" w:themeColor="text1"/>
          <w:sz w:val="19"/>
          <w:szCs w:val="19"/>
        </w:rPr>
        <w:t>unidade de medida da quantidade, peso ou volume</w:t>
      </w:r>
      <w:r>
        <w:rPr>
          <w:rFonts w:ascii="Lato" w:hAnsi="Lato"/>
          <w:color w:val="000000" w:themeColor="text1"/>
          <w:sz w:val="19"/>
          <w:szCs w:val="19"/>
        </w:rPr>
        <w:t>”, faz-se necessário cadastrar a opção PACOTE.</w:t>
      </w:r>
    </w:p>
    <w:p w14:paraId="68B152F0" w14:textId="77777777" w:rsidR="007F2CF5" w:rsidRPr="007F2CF5" w:rsidRDefault="007F2CF5" w:rsidP="007F2CF5">
      <w:pPr>
        <w:pStyle w:val="PargrafodaLista"/>
        <w:numPr>
          <w:ilvl w:val="0"/>
          <w:numId w:val="0"/>
        </w:numPr>
        <w:ind w:left="1116"/>
      </w:pPr>
    </w:p>
    <w:p w14:paraId="2419C9BB" w14:textId="62B3BF50" w:rsidR="003D0A2D" w:rsidRDefault="005E0AD6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Exemplo da descrição atual:</w:t>
      </w:r>
      <w:r w:rsidR="007F2CF5"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79435555" w14:textId="18D3D624" w:rsidR="007F2CF5" w:rsidRDefault="007F2CF5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11CAD6DB" wp14:editId="1DE5E572">
            <wp:extent cx="5678218" cy="28194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89" cy="2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EA4C" w14:textId="77777777" w:rsidR="007F2CF5" w:rsidRDefault="007F2CF5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0C5CE0A8" w14:textId="05E5B33A" w:rsidR="003D0A2D" w:rsidRDefault="007F2CF5" w:rsidP="1D3E37A5">
      <w:pPr>
        <w:rPr>
          <w:rFonts w:asciiTheme="minorHAnsi" w:hAnsiTheme="minorHAnsi"/>
          <w:color w:val="000000" w:themeColor="text1"/>
        </w:rPr>
      </w:pPr>
      <w:r w:rsidRPr="1D3E37A5">
        <w:rPr>
          <w:rFonts w:asciiTheme="minorHAnsi" w:hAnsiTheme="minorHAnsi"/>
          <w:color w:val="000000" w:themeColor="text1"/>
        </w:rPr>
        <w:t>Exemplo da descrição ideal:</w:t>
      </w:r>
    </w:p>
    <w:p w14:paraId="301D148D" w14:textId="4FF734AC" w:rsidR="007F2CF5" w:rsidRPr="00AA734D" w:rsidRDefault="007F2CF5" w:rsidP="003D0A2D">
      <w:pPr>
        <w:rPr>
          <w:rFonts w:asciiTheme="minorHAnsi" w:hAnsiTheme="minorHAnsi" w:cstheme="minorHAnsi"/>
          <w:color w:val="000000" w:themeColor="text1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59AC8273" wp14:editId="04ACE156">
            <wp:extent cx="6031230" cy="21142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8F3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117736D2" w14:textId="61BBBB1D" w:rsidR="0077305D" w:rsidRDefault="0077305D" w:rsidP="0077305D">
      <w:pPr>
        <w:pStyle w:val="PargrafodaLista"/>
        <w:numPr>
          <w:ilvl w:val="0"/>
          <w:numId w:val="10"/>
        </w:numPr>
      </w:pPr>
      <w:r>
        <w:t>Definir se o nome do fabricante, que consta entre parênteses será maiúsculo ou minúsculo.</w:t>
      </w:r>
    </w:p>
    <w:p w14:paraId="2D72314A" w14:textId="77777777" w:rsidR="0077305D" w:rsidRDefault="0077305D" w:rsidP="0077305D">
      <w:pPr>
        <w:pStyle w:val="PargrafodaLista"/>
        <w:numPr>
          <w:ilvl w:val="0"/>
          <w:numId w:val="0"/>
        </w:numPr>
        <w:ind w:left="1116"/>
      </w:pPr>
    </w:p>
    <w:p w14:paraId="0BBABA9B" w14:textId="77777777" w:rsidR="0077305D" w:rsidRDefault="0077305D" w:rsidP="0077305D">
      <w:pPr>
        <w:pStyle w:val="PargrafodaLista"/>
        <w:numPr>
          <w:ilvl w:val="0"/>
          <w:numId w:val="0"/>
        </w:numPr>
        <w:ind w:left="1116"/>
      </w:pPr>
    </w:p>
    <w:p w14:paraId="1A344E5D" w14:textId="66B28C1F" w:rsidR="008B2CD2" w:rsidRDefault="008B2CD2" w:rsidP="0032739E">
      <w:pPr>
        <w:ind w:firstLine="0"/>
        <w:rPr>
          <w:rFonts w:ascii="Lato" w:hAnsi="Lato"/>
          <w:color w:val="000000" w:themeColor="text1"/>
          <w:sz w:val="19"/>
          <w:szCs w:val="19"/>
        </w:rPr>
      </w:pPr>
    </w:p>
    <w:p w14:paraId="2732E3E0" w14:textId="6C87073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C2144F3" w14:textId="77D374D2" w:rsidR="008B2CD2" w:rsidRPr="00C855CF" w:rsidRDefault="008B2CD2" w:rsidP="00160734">
      <w:pPr>
        <w:pStyle w:val="Ttulo3"/>
        <w:numPr>
          <w:ilvl w:val="2"/>
          <w:numId w:val="5"/>
        </w:numPr>
        <w:ind w:left="709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6" w:name="_Toc154129473"/>
      <w:bookmarkStart w:id="47" w:name="_Toc154129510"/>
      <w:bookmarkStart w:id="48" w:name="_Toc154129945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AMP</w:t>
      </w:r>
      <w:r w:rsidR="005E0AD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Produto Medicinal Atual</w:t>
      </w:r>
      <w:bookmarkEnd w:id="46"/>
      <w:bookmarkEnd w:id="47"/>
      <w:bookmarkEnd w:id="48"/>
    </w:p>
    <w:p w14:paraId="54393230" w14:textId="26EA4911" w:rsidR="008B2CD2" w:rsidRDefault="005E0AD6" w:rsidP="008B2CD2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Ajustes </w:t>
      </w:r>
      <w:r w:rsidR="007212F7">
        <w:rPr>
          <w:rFonts w:asciiTheme="minorHAnsi" w:hAnsiTheme="minorHAnsi" w:cstheme="minorHAnsi"/>
          <w:color w:val="000000" w:themeColor="text1"/>
        </w:rPr>
        <w:t xml:space="preserve">nos </w:t>
      </w:r>
      <w:r>
        <w:rPr>
          <w:rFonts w:asciiTheme="minorHAnsi" w:hAnsiTheme="minorHAnsi" w:cstheme="minorHAnsi"/>
          <w:color w:val="000000" w:themeColor="text1"/>
        </w:rPr>
        <w:t>campos de cadastro, de acor</w:t>
      </w:r>
      <w:r w:rsidR="007212F7">
        <w:rPr>
          <w:rFonts w:asciiTheme="minorHAnsi" w:hAnsiTheme="minorHAnsi" w:cstheme="minorHAnsi"/>
          <w:color w:val="000000" w:themeColor="text1"/>
        </w:rPr>
        <w:t>d</w:t>
      </w:r>
      <w:r>
        <w:rPr>
          <w:rFonts w:asciiTheme="minorHAnsi" w:hAnsiTheme="minorHAnsi" w:cstheme="minorHAnsi"/>
          <w:color w:val="000000" w:themeColor="text1"/>
        </w:rPr>
        <w:t>o com o modelo de dados OBM.</w:t>
      </w:r>
    </w:p>
    <w:p w14:paraId="475852A1" w14:textId="77777777" w:rsidR="005E0AD6" w:rsidRDefault="005E0AD6" w:rsidP="00171789">
      <w:pPr>
        <w:pStyle w:val="PargrafodaLista"/>
        <w:numPr>
          <w:ilvl w:val="0"/>
          <w:numId w:val="0"/>
        </w:numPr>
        <w:ind w:left="720"/>
      </w:pPr>
    </w:p>
    <w:p w14:paraId="66C8F6E1" w14:textId="396D1F63" w:rsidR="005E0AD6" w:rsidRDefault="005E0AD6" w:rsidP="007212F7">
      <w:pPr>
        <w:pStyle w:val="PargrafodaLista"/>
        <w:numPr>
          <w:ilvl w:val="0"/>
          <w:numId w:val="11"/>
        </w:numPr>
        <w:spacing w:after="120" w:line="240" w:lineRule="auto"/>
        <w:jc w:val="left"/>
      </w:pPr>
      <w:r>
        <w:t>U</w:t>
      </w:r>
      <w:r w:rsidR="00171789">
        <w:t xml:space="preserve">nificar os campos </w:t>
      </w:r>
      <w:r w:rsidR="007212F7">
        <w:t>Classe de Medicamento e Categoria de R</w:t>
      </w:r>
      <w:r w:rsidR="00171789">
        <w:t>egistro</w:t>
      </w:r>
      <w:r>
        <w:t xml:space="preserve">, nomeando </w:t>
      </w:r>
      <w:r w:rsidR="00F80CC8">
        <w:t>como</w:t>
      </w:r>
      <w:r>
        <w:t xml:space="preserve"> </w:t>
      </w:r>
      <w:r w:rsidR="007212F7">
        <w:t>Categoria Regulatória.</w:t>
      </w:r>
    </w:p>
    <w:p w14:paraId="346C7386" w14:textId="77777777" w:rsidR="007212F7" w:rsidRPr="007212F7" w:rsidRDefault="007212F7" w:rsidP="0074344B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highlight w:val="lightGray"/>
        </w:rPr>
      </w:pPr>
    </w:p>
    <w:p w14:paraId="00F5E74E" w14:textId="4C330492" w:rsidR="005E0AD6" w:rsidRPr="0076646A" w:rsidRDefault="005E0AD6" w:rsidP="007212F7">
      <w:pPr>
        <w:pStyle w:val="PargrafodaLista"/>
        <w:numPr>
          <w:ilvl w:val="0"/>
          <w:numId w:val="11"/>
        </w:numPr>
        <w:spacing w:after="120" w:line="240" w:lineRule="auto"/>
        <w:jc w:val="left"/>
        <w:rPr>
          <w:color w:val="000000" w:themeColor="text1"/>
        </w:rPr>
      </w:pPr>
      <w:r w:rsidRPr="0076646A">
        <w:t>Incluir um campo que questione se</w:t>
      </w:r>
      <w:r w:rsidR="008B2CD2" w:rsidRPr="0076646A">
        <w:t xml:space="preserve"> o medicamento pode s</w:t>
      </w:r>
      <w:r w:rsidRPr="0076646A">
        <w:t>er administrado por via enteral.</w:t>
      </w:r>
    </w:p>
    <w:p w14:paraId="478365DD" w14:textId="08F51D66" w:rsidR="007212F7" w:rsidRPr="0076646A" w:rsidRDefault="007212F7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</w:pPr>
    </w:p>
    <w:p w14:paraId="3E7598B6" w14:textId="471EF0D0" w:rsidR="007212F7" w:rsidRPr="0076646A" w:rsidRDefault="007212F7" w:rsidP="007212F7">
      <w:pPr>
        <w:pStyle w:val="PargrafodaLista"/>
        <w:numPr>
          <w:ilvl w:val="0"/>
          <w:numId w:val="11"/>
        </w:numPr>
        <w:spacing w:after="120" w:line="240" w:lineRule="auto"/>
        <w:jc w:val="left"/>
        <w:rPr>
          <w:color w:val="000000" w:themeColor="text1"/>
        </w:rPr>
      </w:pPr>
      <w:r w:rsidRPr="0076646A">
        <w:rPr>
          <w:color w:val="000000" w:themeColor="text1"/>
        </w:rPr>
        <w:t xml:space="preserve"> O campo Via de Administração deve ser gerado automaticamente, a partir d</w:t>
      </w:r>
      <w:r w:rsidR="00F80CC8" w:rsidRPr="0076646A">
        <w:rPr>
          <w:color w:val="000000" w:themeColor="text1"/>
        </w:rPr>
        <w:t>o</w:t>
      </w:r>
      <w:r w:rsidRPr="0076646A">
        <w:rPr>
          <w:color w:val="000000" w:themeColor="text1"/>
        </w:rPr>
        <w:t xml:space="preserve"> VMP, </w:t>
      </w:r>
      <w:r w:rsidR="00F80CC8" w:rsidRPr="0076646A">
        <w:rPr>
          <w:color w:val="000000" w:themeColor="text1"/>
        </w:rPr>
        <w:t>com bloqueio para modificação da informação.</w:t>
      </w:r>
    </w:p>
    <w:p w14:paraId="03068A19" w14:textId="77777777" w:rsidR="005E0AD6" w:rsidRDefault="005E0AD6" w:rsidP="005E0AD6">
      <w:pPr>
        <w:pStyle w:val="PargrafodaLista"/>
        <w:numPr>
          <w:ilvl w:val="0"/>
          <w:numId w:val="0"/>
        </w:numPr>
        <w:ind w:left="720"/>
      </w:pPr>
    </w:p>
    <w:p w14:paraId="15ED3DC8" w14:textId="77777777" w:rsidR="00A94CC0" w:rsidRPr="0076646A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FFFFFF" w:themeColor="background1"/>
          <w:highlight w:val="lightGray"/>
        </w:rPr>
      </w:pPr>
    </w:p>
    <w:p w14:paraId="07EE073A" w14:textId="3A92B46F" w:rsidR="008B2CD2" w:rsidRDefault="00F22AC4" w:rsidP="00160734">
      <w:pPr>
        <w:pStyle w:val="Ttulo3"/>
        <w:numPr>
          <w:ilvl w:val="2"/>
          <w:numId w:val="5"/>
        </w:numPr>
        <w:ind w:hanging="11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49" w:name="_Toc154129474"/>
      <w:bookmarkStart w:id="50" w:name="_Toc154129511"/>
      <w:bookmarkStart w:id="51" w:name="_Toc154129946"/>
      <w:bookmarkStart w:id="52" w:name="_GoBack"/>
      <w:bookmarkEnd w:id="52"/>
      <w:r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AM</w:t>
      </w:r>
      <w:r w:rsidR="008B2CD2"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PP</w:t>
      </w:r>
      <w:bookmarkEnd w:id="49"/>
      <w:bookmarkEnd w:id="50"/>
      <w:bookmarkEnd w:id="51"/>
    </w:p>
    <w:p w14:paraId="34D2D7FD" w14:textId="77777777" w:rsidR="007212F7" w:rsidRDefault="007212F7" w:rsidP="007212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Ajustes nos campos de cadastro, de acordo com o modelo de dados OBM.</w:t>
      </w:r>
    </w:p>
    <w:p w14:paraId="41314476" w14:textId="77777777" w:rsidR="007212F7" w:rsidRPr="007212F7" w:rsidRDefault="007212F7" w:rsidP="007212F7">
      <w:pPr>
        <w:rPr>
          <w:lang w:val="en-US"/>
        </w:rPr>
      </w:pPr>
    </w:p>
    <w:p w14:paraId="628802F7" w14:textId="28BB6DB9" w:rsidR="007212F7" w:rsidRPr="007212F7" w:rsidRDefault="007212F7" w:rsidP="0074344B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>
        <w:t>Incluir campo “Identificador</w:t>
      </w:r>
      <w:r w:rsidR="008B2CD2" w:rsidRPr="00AA734D">
        <w:t xml:space="preserve"> do código</w:t>
      </w:r>
      <w:r w:rsidR="00AA734D">
        <w:t xml:space="preserve"> de descontinuidade do AMPP</w:t>
      </w:r>
      <w:r>
        <w:t>”</w:t>
      </w:r>
      <w:r w:rsidR="00F22AC4" w:rsidRPr="00AA734D">
        <w:t xml:space="preserve"> (</w:t>
      </w:r>
      <w:r>
        <w:t>dado</w:t>
      </w:r>
      <w:r w:rsidR="008B2CD2" w:rsidRPr="00AA734D">
        <w:t xml:space="preserve"> da </w:t>
      </w:r>
      <w:r w:rsidRPr="00AA734D">
        <w:t>ANVISA</w:t>
      </w:r>
      <w:r>
        <w:t xml:space="preserve"> via API</w:t>
      </w:r>
      <w:r w:rsidRPr="00AA734D">
        <w:t>)</w:t>
      </w:r>
      <w:r>
        <w:t>.</w:t>
      </w:r>
    </w:p>
    <w:p w14:paraId="746AC448" w14:textId="7E4C5E46" w:rsidR="007212F7" w:rsidRPr="007212F7" w:rsidRDefault="007212F7" w:rsidP="007212F7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>
        <w:t>Incluir campo</w:t>
      </w:r>
      <w:r w:rsidR="008B2CD2" w:rsidRPr="00AA734D">
        <w:t xml:space="preserve"> </w:t>
      </w:r>
      <w:r>
        <w:t>“</w:t>
      </w:r>
      <w:r w:rsidR="008B2CD2" w:rsidRPr="007212F7">
        <w:rPr>
          <w:color w:val="000000" w:themeColor="text1"/>
        </w:rPr>
        <w:t>Data que o produto foi descontinuado</w:t>
      </w:r>
      <w:r w:rsidRPr="007212F7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AA734D">
        <w:t>(</w:t>
      </w:r>
      <w:r>
        <w:t>dado</w:t>
      </w:r>
      <w:r w:rsidRPr="00AA734D">
        <w:t xml:space="preserve"> da ANVISA</w:t>
      </w:r>
      <w:r>
        <w:t xml:space="preserve"> via API</w:t>
      </w:r>
      <w:r w:rsidRPr="00AA734D">
        <w:t>)</w:t>
      </w:r>
      <w:r>
        <w:t>.</w:t>
      </w:r>
    </w:p>
    <w:p w14:paraId="4C8C0D0A" w14:textId="1F79652B" w:rsidR="007212F7" w:rsidRDefault="007212F7" w:rsidP="007212F7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>
        <w:t>Incluir campo “C</w:t>
      </w:r>
      <w:r w:rsidR="00385248" w:rsidRPr="04CD4966">
        <w:rPr>
          <w:color w:val="000000" w:themeColor="text1"/>
        </w:rPr>
        <w:t>lasses profissionais da saúde que possuem habilitaçã</w:t>
      </w:r>
      <w:r w:rsidRPr="04CD4966">
        <w:rPr>
          <w:color w:val="000000" w:themeColor="text1"/>
        </w:rPr>
        <w:t>o para prescrever medicamentos”</w:t>
      </w:r>
    </w:p>
    <w:p w14:paraId="0F2AE011" w14:textId="607F380A" w:rsidR="00F80CC8" w:rsidRPr="00F41EE9" w:rsidRDefault="00F80CC8" w:rsidP="007212F7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 w:rsidRPr="00F41EE9">
        <w:t>Incluir campo “Número do processo de registro do produto na ANVISA”</w:t>
      </w:r>
    </w:p>
    <w:p w14:paraId="31D26BCE" w14:textId="77777777" w:rsidR="00F25E69" w:rsidRPr="00F25E69" w:rsidRDefault="00F25E69" w:rsidP="00F25E69">
      <w:pPr>
        <w:pStyle w:val="PargrafodaLista"/>
        <w:numPr>
          <w:ilvl w:val="0"/>
          <w:numId w:val="12"/>
        </w:numPr>
        <w:spacing w:after="120" w:line="240" w:lineRule="auto"/>
        <w:ind w:firstLine="632"/>
        <w:jc w:val="left"/>
        <w:rPr>
          <w:color w:val="000000" w:themeColor="text1"/>
        </w:rPr>
      </w:pPr>
      <w:r w:rsidRPr="00F41EE9">
        <w:t xml:space="preserve">Incluir campo para informar mês/ano (MM/AAAA) de vencimento do registro do </w:t>
      </w:r>
      <w:r w:rsidRPr="00F25E69">
        <w:t>produto (dados da ANVISA via API)</w:t>
      </w:r>
    </w:p>
    <w:p w14:paraId="52E50EBA" w14:textId="3873ABB5" w:rsidR="00F80CC8" w:rsidRPr="00F25E69" w:rsidRDefault="00F41EE9" w:rsidP="00F25E69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 w:rsidRPr="00F25E69">
        <w:t xml:space="preserve"> </w:t>
      </w:r>
      <w:r w:rsidR="00F80CC8" w:rsidRPr="00F25E69">
        <w:t>Incluir campo para informar mês/ano (MM/AAAA) de vencimento do registro do produto (dados da ANVISA via API)</w:t>
      </w:r>
    </w:p>
    <w:p w14:paraId="24E8DB97" w14:textId="5D72DB83" w:rsidR="00F80CC8" w:rsidRPr="00F25E69" w:rsidRDefault="00F80CC8" w:rsidP="0074344B">
      <w:pPr>
        <w:pStyle w:val="PargrafodaLista"/>
        <w:numPr>
          <w:ilvl w:val="0"/>
          <w:numId w:val="12"/>
        </w:numPr>
        <w:spacing w:after="120" w:line="240" w:lineRule="auto"/>
        <w:ind w:firstLine="709"/>
        <w:jc w:val="left"/>
        <w:rPr>
          <w:color w:val="000000" w:themeColor="text1"/>
        </w:rPr>
      </w:pPr>
      <w:r w:rsidRPr="00F25E69">
        <w:t>Incluir campo “Valor que representa o tempo de validade do produto”, com preenchimento numérico e unidade de tempo – meses e anos.</w:t>
      </w:r>
    </w:p>
    <w:p w14:paraId="31A9BE67" w14:textId="77777777" w:rsidR="00F80CC8" w:rsidRPr="00F80CC8" w:rsidRDefault="00F80CC8" w:rsidP="00F80CC8">
      <w:pPr>
        <w:pStyle w:val="PargrafodaLista"/>
        <w:numPr>
          <w:ilvl w:val="0"/>
          <w:numId w:val="0"/>
        </w:numPr>
        <w:ind w:left="1778"/>
        <w:rPr>
          <w:color w:val="000000" w:themeColor="text1"/>
        </w:rPr>
      </w:pPr>
    </w:p>
    <w:p w14:paraId="585DA6FB" w14:textId="032D55AD" w:rsidR="007212F7" w:rsidRDefault="007212F7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7D3C8451" w14:textId="3A5B3880" w:rsidR="00277932" w:rsidRDefault="00277932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589367AE" w14:textId="4CC40707" w:rsidR="00277932" w:rsidRDefault="00277932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174E7116" w14:textId="77777777" w:rsidR="00277932" w:rsidRPr="00345395" w:rsidRDefault="00277932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07AA19FE" w14:textId="0F46B1BF" w:rsidR="007212F7" w:rsidRDefault="007212F7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56010179" w14:textId="5DAA246B" w:rsidR="009135B0" w:rsidRPr="00AA734D" w:rsidRDefault="009135B0" w:rsidP="00175E5C">
      <w:pPr>
        <w:pStyle w:val="Ttulo2"/>
        <w:numPr>
          <w:ilvl w:val="1"/>
          <w:numId w:val="5"/>
        </w:numPr>
        <w:ind w:left="680" w:hanging="68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53" w:name="_Toc154129475"/>
      <w:bookmarkStart w:id="54" w:name="_Toc154129512"/>
      <w:bookmarkStart w:id="55" w:name="_Toc154129947"/>
      <w:r w:rsidRPr="00AA734D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 xml:space="preserve">Padronização e </w:t>
      </w:r>
      <w:r w:rsidR="009033E7" w:rsidRPr="00AA734D">
        <w:rPr>
          <w:rFonts w:asciiTheme="minorHAnsi" w:hAnsiTheme="minorHAnsi" w:cstheme="minorHAnsi"/>
          <w:b/>
          <w:color w:val="auto"/>
          <w:sz w:val="24"/>
          <w:szCs w:val="24"/>
        </w:rPr>
        <w:t>Preenchimento</w:t>
      </w:r>
      <w:bookmarkEnd w:id="53"/>
      <w:bookmarkEnd w:id="54"/>
      <w:bookmarkEnd w:id="55"/>
    </w:p>
    <w:p w14:paraId="38F6B790" w14:textId="77777777" w:rsidR="009033E7" w:rsidRPr="009135B0" w:rsidRDefault="009033E7" w:rsidP="009033E7">
      <w:pPr>
        <w:pStyle w:val="PargrafodaLista"/>
        <w:numPr>
          <w:ilvl w:val="0"/>
          <w:numId w:val="0"/>
        </w:numPr>
        <w:ind w:left="709"/>
        <w:rPr>
          <w:b/>
          <w:u w:val="single"/>
        </w:rPr>
      </w:pPr>
    </w:p>
    <w:p w14:paraId="6339B8AA" w14:textId="0F649BDD" w:rsidR="000A38C1" w:rsidRPr="00720FF4" w:rsidRDefault="000A38C1" w:rsidP="00720FF4">
      <w:pPr>
        <w:pStyle w:val="Ttulo3"/>
        <w:numPr>
          <w:ilvl w:val="2"/>
          <w:numId w:val="5"/>
        </w:numPr>
        <w:ind w:hanging="1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56" w:name="_Toc154129476"/>
      <w:bookmarkStart w:id="57" w:name="_Toc154129513"/>
      <w:bookmarkStart w:id="58" w:name="_Toc154129948"/>
      <w:r w:rsidRPr="00720FF4">
        <w:rPr>
          <w:rFonts w:asciiTheme="minorHAnsi" w:hAnsiTheme="minorHAnsi" w:cstheme="minorHAnsi"/>
          <w:color w:val="000000" w:themeColor="text1"/>
          <w:sz w:val="24"/>
          <w:szCs w:val="24"/>
        </w:rPr>
        <w:t>VMP</w:t>
      </w:r>
      <w:r w:rsidR="00F80CC8" w:rsidRPr="00720FF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Análise técnica</w:t>
      </w:r>
      <w:bookmarkEnd w:id="56"/>
      <w:bookmarkEnd w:id="57"/>
      <w:bookmarkEnd w:id="58"/>
    </w:p>
    <w:p w14:paraId="01089663" w14:textId="7130F167" w:rsidR="0074344B" w:rsidRDefault="0074344B" w:rsidP="0074344B"/>
    <w:p w14:paraId="4F51FAE2" w14:textId="501A54FC" w:rsidR="0074344B" w:rsidRDefault="0074344B" w:rsidP="0074344B">
      <w:pPr>
        <w:pStyle w:val="PargrafodaLista"/>
        <w:numPr>
          <w:ilvl w:val="0"/>
          <w:numId w:val="14"/>
        </w:numPr>
      </w:pPr>
      <w:r>
        <w:t>Revisão das tabelas auxiliares responsáveis pela geração do VMP, especialmente as de forma farmacêutica, de unidade de medida e de via de administração. Exemplos:</w:t>
      </w:r>
    </w:p>
    <w:p w14:paraId="0A12E989" w14:textId="1218A47B" w:rsidR="0074344B" w:rsidRDefault="0074344B" w:rsidP="0074344B">
      <w:pPr>
        <w:pStyle w:val="PargrafodaLista"/>
        <w:numPr>
          <w:ilvl w:val="0"/>
          <w:numId w:val="0"/>
        </w:numPr>
        <w:ind w:left="1068"/>
      </w:pPr>
      <w:r w:rsidRPr="0074344B">
        <w:rPr>
          <w:noProof/>
        </w:rPr>
        <w:drawing>
          <wp:inline distT="0" distB="0" distL="0" distR="0" wp14:anchorId="72E7A840" wp14:editId="00F47068">
            <wp:extent cx="3112770" cy="1656015"/>
            <wp:effectExtent l="0" t="0" r="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0846" cy="16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C4B2" w14:textId="3BF22BDD" w:rsidR="0074344B" w:rsidRDefault="0074344B" w:rsidP="0074344B">
      <w:pPr>
        <w:pStyle w:val="PargrafodaLista"/>
        <w:numPr>
          <w:ilvl w:val="0"/>
          <w:numId w:val="0"/>
        </w:numPr>
        <w:ind w:left="1068"/>
      </w:pPr>
    </w:p>
    <w:p w14:paraId="116D4442" w14:textId="1006A114" w:rsidR="0074344B" w:rsidRDefault="0074344B" w:rsidP="0074344B">
      <w:pPr>
        <w:ind w:left="720" w:hanging="360"/>
        <w:rPr>
          <w:noProof/>
        </w:rPr>
      </w:pPr>
      <w:r>
        <w:rPr>
          <w:noProof/>
        </w:rPr>
        <w:t xml:space="preserve">       </w:t>
      </w:r>
      <w:r w:rsidRPr="00E1672A">
        <w:rPr>
          <w:noProof/>
          <w:lang w:eastAsia="pt-BR"/>
        </w:rPr>
        <w:drawing>
          <wp:inline distT="0" distB="0" distL="0" distR="0" wp14:anchorId="5E8405BA" wp14:editId="09DC8C23">
            <wp:extent cx="5400040" cy="2571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668" w14:textId="144D9664" w:rsidR="0074344B" w:rsidRDefault="0074344B" w:rsidP="0074344B">
      <w:pPr>
        <w:ind w:left="720" w:hanging="360"/>
        <w:rPr>
          <w:noProof/>
        </w:rPr>
      </w:pPr>
      <w:r>
        <w:rPr>
          <w:noProof/>
        </w:rPr>
        <w:t xml:space="preserve">Atualmente, não há padronização. No exemplo da forma farmacêutica “pó”, fica evidente que existem várias formas, ou seja, somento “pó” não </w:t>
      </w:r>
      <w:r w:rsidR="00D11CAB">
        <w:rPr>
          <w:noProof/>
        </w:rPr>
        <w:t>classifica adequadamento o medicamento.</w:t>
      </w:r>
    </w:p>
    <w:p w14:paraId="7F8F28A1" w14:textId="4D6043B5" w:rsidR="00D11CAB" w:rsidRDefault="00D11CAB" w:rsidP="0074344B">
      <w:pPr>
        <w:ind w:left="720" w:hanging="360"/>
        <w:rPr>
          <w:noProof/>
        </w:rPr>
      </w:pPr>
      <w:r>
        <w:rPr>
          <w:noProof/>
        </w:rPr>
        <w:t>Unidades de medidas estão sem padronização quanto sua descrição, necessário definir se serão descritas por extenso, ou apenas por siglas, como ponto de atenção, siglas parecidas como mg e mcg.</w:t>
      </w:r>
    </w:p>
    <w:p w14:paraId="3FDACD5A" w14:textId="1233FCCB" w:rsidR="0074344B" w:rsidRDefault="0074344B" w:rsidP="0074344B">
      <w:pPr>
        <w:pStyle w:val="PargrafodaLista"/>
        <w:numPr>
          <w:ilvl w:val="0"/>
          <w:numId w:val="14"/>
        </w:numPr>
      </w:pPr>
      <w:r>
        <w:t xml:space="preserve">Estabelecer nomenclatura para medicamentos com nomes </w:t>
      </w:r>
      <w:commentRangeStart w:id="59"/>
      <w:r>
        <w:t>similares</w:t>
      </w:r>
      <w:commentRangeEnd w:id="59"/>
      <w:r>
        <w:commentReference w:id="59"/>
      </w:r>
      <w:r>
        <w:t>.</w:t>
      </w:r>
    </w:p>
    <w:p w14:paraId="638CBBB7" w14:textId="56D941D1" w:rsidR="00D4270A" w:rsidRPr="0074344B" w:rsidRDefault="00F80CC8" w:rsidP="0074344B">
      <w:pPr>
        <w:pStyle w:val="PargrafodaLista"/>
        <w:numPr>
          <w:ilvl w:val="0"/>
          <w:numId w:val="14"/>
        </w:numPr>
        <w:rPr>
          <w:b/>
          <w:sz w:val="24"/>
          <w:szCs w:val="24"/>
        </w:rPr>
      </w:pPr>
      <w:r>
        <w:t xml:space="preserve">No campo Ingrediente, a partir de análise técnica, alinhar se a substância deverá ser preenchida </w:t>
      </w:r>
      <w:r w:rsidR="00D4270A">
        <w:t>com ou sem o sal</w:t>
      </w:r>
      <w:r>
        <w:t>.</w:t>
      </w:r>
    </w:p>
    <w:p w14:paraId="1D58383E" w14:textId="77777777" w:rsidR="000A38C1" w:rsidRDefault="000A38C1" w:rsidP="000A38C1"/>
    <w:p w14:paraId="5C725819" w14:textId="77777777" w:rsidR="000A38C1" w:rsidRDefault="000A38C1" w:rsidP="000A38C1">
      <w:r w:rsidRPr="00033A31">
        <w:rPr>
          <w:noProof/>
          <w:lang w:eastAsia="pt-BR"/>
        </w:rPr>
        <w:drawing>
          <wp:inline distT="0" distB="0" distL="0" distR="0" wp14:anchorId="560CC738" wp14:editId="2E0C5E44">
            <wp:extent cx="5876544" cy="119756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9358" cy="12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C79" w14:textId="77777777" w:rsidR="00D4270A" w:rsidRDefault="00D4270A" w:rsidP="00D4270A">
      <w:pPr>
        <w:ind w:firstLine="709"/>
        <w:contextualSpacing/>
      </w:pPr>
    </w:p>
    <w:p w14:paraId="15859021" w14:textId="77777777" w:rsidR="000A38C1" w:rsidRDefault="000A38C1" w:rsidP="000A38C1"/>
    <w:p w14:paraId="461667A8" w14:textId="035DDAB5" w:rsidR="00BA7CEC" w:rsidRDefault="00D11CAB" w:rsidP="00D11CAB">
      <w:pPr>
        <w:pStyle w:val="PargrafodaLista"/>
        <w:numPr>
          <w:ilvl w:val="0"/>
          <w:numId w:val="14"/>
        </w:numPr>
      </w:pPr>
      <w:r>
        <w:lastRenderedPageBreak/>
        <w:t>Em casos de medicamentos que apresentem o princípio ativo com um valor, e o seu equivalente com outro, qual a dose será considerada para cadastro. Exemplo:</w:t>
      </w:r>
    </w:p>
    <w:p w14:paraId="7D8B6AD8" w14:textId="77777777" w:rsidR="00570FA9" w:rsidRDefault="00570FA9" w:rsidP="009033E7">
      <w:pPr>
        <w:jc w:val="left"/>
      </w:pPr>
    </w:p>
    <w:p w14:paraId="03D17904" w14:textId="1F28DBF8" w:rsidR="009033E7" w:rsidRDefault="000A38C1" w:rsidP="009033E7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6C4BCE6F" wp14:editId="79627424">
            <wp:extent cx="5766731" cy="317706"/>
            <wp:effectExtent l="0" t="0" r="5715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2014" cy="3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27F" w14:textId="77777777" w:rsidR="009033E7" w:rsidRDefault="009033E7" w:rsidP="009033E7">
      <w:pPr>
        <w:jc w:val="left"/>
      </w:pPr>
    </w:p>
    <w:p w14:paraId="7D7FE292" w14:textId="77777777" w:rsidR="00C855CF" w:rsidRDefault="000A38C1" w:rsidP="00C855CF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0907C1C3" wp14:editId="4D67D3B2">
            <wp:extent cx="4831080" cy="399004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283" cy="4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0D2C" w14:textId="77777777" w:rsidR="00C855CF" w:rsidRDefault="00C855CF" w:rsidP="00C855CF">
      <w:pPr>
        <w:jc w:val="left"/>
      </w:pPr>
    </w:p>
    <w:p w14:paraId="15AFDDDE" w14:textId="77777777" w:rsidR="00C855CF" w:rsidRDefault="00C855CF" w:rsidP="00C855CF">
      <w:pPr>
        <w:jc w:val="left"/>
        <w:rPr>
          <w:b/>
          <w:sz w:val="24"/>
          <w:szCs w:val="24"/>
        </w:rPr>
      </w:pPr>
    </w:p>
    <w:p w14:paraId="5F46DF58" w14:textId="136BF20F" w:rsidR="008F5998" w:rsidRPr="0050609F" w:rsidRDefault="00C87F3C" w:rsidP="00160734">
      <w:pPr>
        <w:pStyle w:val="Ttulo2"/>
        <w:numPr>
          <w:ilvl w:val="0"/>
          <w:numId w:val="6"/>
        </w:numPr>
        <w:ind w:lef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60" w:name="_Toc154129477"/>
      <w:bookmarkStart w:id="61" w:name="_Toc154129514"/>
      <w:bookmarkStart w:id="62" w:name="_Toc154129949"/>
      <w:r w:rsidRPr="0050609F">
        <w:rPr>
          <w:rFonts w:asciiTheme="minorHAnsi" w:hAnsiTheme="minorHAnsi" w:cstheme="minorHAnsi"/>
          <w:b/>
          <w:color w:val="auto"/>
          <w:sz w:val="24"/>
          <w:szCs w:val="24"/>
        </w:rPr>
        <w:t>Considerações Finais</w:t>
      </w:r>
      <w:bookmarkEnd w:id="60"/>
      <w:bookmarkEnd w:id="61"/>
      <w:bookmarkEnd w:id="62"/>
    </w:p>
    <w:p w14:paraId="5D198CE6" w14:textId="78DC35FB" w:rsidR="00D4270A" w:rsidRDefault="00D4270A" w:rsidP="000A38C1">
      <w:pPr>
        <w:rPr>
          <w:b/>
          <w:sz w:val="24"/>
          <w:szCs w:val="24"/>
        </w:rPr>
      </w:pPr>
    </w:p>
    <w:p w14:paraId="03C0F817" w14:textId="2F4E0345" w:rsidR="00B66B78" w:rsidRDefault="00D4270A" w:rsidP="00B66B78">
      <w:pPr>
        <w:rPr>
          <w:rFonts w:asciiTheme="minorHAnsi" w:eastAsiaTheme="minorEastAsia" w:hAnsiTheme="minorHAnsi"/>
        </w:rPr>
      </w:pPr>
      <w:r w:rsidRPr="00B66B78">
        <w:t>Conforme</w:t>
      </w:r>
      <w:r w:rsidR="0077305D">
        <w:t xml:space="preserve"> realizada a atualização e </w:t>
      </w:r>
      <w:r w:rsidR="0077305D" w:rsidRPr="00B66B78">
        <w:t>inserção</w:t>
      </w:r>
      <w:r w:rsidR="00B66B78" w:rsidRPr="00B66B78">
        <w:t xml:space="preserve"> dos medicamentos nas tabelas principais VTM, VMP, AMP, VMPP e AMPP na base da OBM foram identificadas oportunidades de melhorias </w:t>
      </w:r>
      <w:r w:rsidR="00B66B78">
        <w:t>de acordo com</w:t>
      </w:r>
      <w:r w:rsidR="00B66B78" w:rsidRPr="00B66B78">
        <w:t xml:space="preserve"> o modelo de dados da OBM</w:t>
      </w:r>
      <w:r w:rsidR="00B66B78">
        <w:t>. Nesse documento estão e</w:t>
      </w:r>
      <w:r w:rsidR="00B66B78">
        <w:rPr>
          <w:rFonts w:asciiTheme="minorHAnsi" w:eastAsiaTheme="minorEastAsia" w:hAnsiTheme="minorHAnsi"/>
        </w:rPr>
        <w:t>specific</w:t>
      </w:r>
      <w:r w:rsidR="0077305D">
        <w:rPr>
          <w:rFonts w:asciiTheme="minorHAnsi" w:eastAsiaTheme="minorEastAsia" w:hAnsiTheme="minorHAnsi"/>
        </w:rPr>
        <w:t>adas as alterações necessárias, as quais serão discutidas para melhor entendimento da real necessidade.</w:t>
      </w:r>
    </w:p>
    <w:p w14:paraId="731C2134" w14:textId="646AE02B" w:rsidR="00B66B78" w:rsidRPr="00B66B78" w:rsidRDefault="006E7147" w:rsidP="000A38C1">
      <w:r>
        <w:t xml:space="preserve">Tendo em vista a importância do consumo da base e portal da OBM pelo </w:t>
      </w:r>
      <w:r w:rsidR="00806CA1">
        <w:t>Sistema eSUS-AB/PEC, sugere-se que</w:t>
      </w:r>
      <w:r>
        <w:t xml:space="preserve"> o Ministério</w:t>
      </w:r>
      <w:r w:rsidR="00806CA1">
        <w:t xml:space="preserve"> de Saúde considere</w:t>
      </w:r>
      <w:r w:rsidR="00B66B78">
        <w:t xml:space="preserve"> utilizar este documento</w:t>
      </w:r>
      <w:r w:rsidR="00806CA1">
        <w:t>,</w:t>
      </w:r>
      <w:r w:rsidR="00B66B78">
        <w:t xml:space="preserve"> </w:t>
      </w:r>
      <w:r w:rsidR="00806CA1">
        <w:t xml:space="preserve">como avaliação da necessidade de  </w:t>
      </w:r>
      <w:r w:rsidR="00806CA1" w:rsidRPr="04CD4966">
        <w:rPr>
          <w:rFonts w:asciiTheme="minorHAnsi" w:eastAsiaTheme="minorEastAsia" w:hAnsiTheme="minorHAnsi"/>
        </w:rPr>
        <w:t xml:space="preserve"> melhoria </w:t>
      </w:r>
      <w:r w:rsidRPr="04CD4966">
        <w:rPr>
          <w:rFonts w:asciiTheme="minorHAnsi" w:eastAsiaTheme="minorEastAsia" w:hAnsiTheme="minorHAnsi"/>
        </w:rPr>
        <w:t>identificada</w:t>
      </w:r>
      <w:r w:rsidR="00806CA1" w:rsidRPr="04CD4966">
        <w:rPr>
          <w:rFonts w:asciiTheme="minorHAnsi" w:eastAsiaTheme="minorEastAsia" w:hAnsiTheme="minorHAnsi"/>
        </w:rPr>
        <w:t xml:space="preserve"> através d</w:t>
      </w:r>
      <w:r w:rsidR="00806CA1">
        <w:t>esse projeto referente a OBM.</w:t>
      </w:r>
    </w:p>
    <w:p w14:paraId="51A045DC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6A1F2054" w14:textId="77777777" w:rsidR="0002106C" w:rsidRDefault="0002106C" w:rsidP="00617634">
      <w:pPr>
        <w:ind w:firstLine="0"/>
      </w:pPr>
    </w:p>
    <w:sectPr w:rsidR="0002106C" w:rsidSect="00CF34BA">
      <w:headerReference w:type="default" r:id="rId25"/>
      <w:footerReference w:type="default" r:id="rId26"/>
      <w:pgSz w:w="11906" w:h="16838"/>
      <w:pgMar w:top="1908" w:right="1133" w:bottom="1134" w:left="1134" w:header="426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2" w:author="Vinicius Cezar da Silva  Moreira" w:date="2023-12-20T16:12:00Z" w:initials="VM">
    <w:p w14:paraId="06FD70DE" w14:textId="17CD803E" w:rsidR="1D3E37A5" w:rsidRDefault="1D3E37A5">
      <w:r>
        <w:t>Entendo que o número 1 não deve aparecer na descrição do denominador como está descrito na imagem do exemplo. 10 mg/g seria o ideal.</w:t>
      </w:r>
      <w:r>
        <w:annotationRef/>
      </w:r>
    </w:p>
  </w:comment>
  <w:comment w:id="59" w:author="Vinicius Cezar da Silva  Moreira" w:date="2023-12-20T16:43:00Z" w:initials="VM">
    <w:p w14:paraId="1AFF18C3" w14:textId="30DABE1B" w:rsidR="04CD4966" w:rsidRDefault="04CD4966">
      <w:r>
        <w:t>Estratégia LASA (look alike Sound alike) pode ser internalizada a partir de lista sugeridas pela WHO e ANVISA</w:t>
      </w:r>
      <w:r>
        <w:annotationRef/>
      </w:r>
    </w:p>
    <w:p w14:paraId="271728A8" w14:textId="01695A2E" w:rsidR="04CD4966" w:rsidRDefault="04CD496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FD70DE" w15:done="0"/>
  <w15:commentEx w15:paraId="271728A8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6CCFA0" w16cex:dateUtc="2023-12-20T18:59:14.351Z"/>
  <w16cex:commentExtensible w16cex:durableId="13D277C6" w16cex:dateUtc="2023-12-20T19:00:47.646Z">
    <w16cex:extLst>
      <w16:ext w16:uri="{CE6994B0-6A32-4C9F-8C6B-6E91EDA988CE}">
        <cr:reactions xmlns:cr="http://schemas.microsoft.com/office/comments/2020/reactions">
          <cr:reaction reactionType="1">
            <cr:reactionInfo dateUtc="2023-12-21T11:43:56.218Z">
              <cr:user userId="S::aline.zamarro@hsl.org.br::fdf0ef0d-331c-4dbf-9cc0-5f6b5f903f88" userProvider="AD" userName="Aline Rodrigues Zamarro"/>
            </cr:reactionInfo>
          </cr:reaction>
        </cr:reactions>
      </w16:ext>
    </w16cex:extLst>
  </w16cex:commentExtensible>
  <w16cex:commentExtensible w16cex:durableId="0A80AFF4" w16cex:dateUtc="2023-12-20T19:02:49.141Z"/>
  <w16cex:commentExtensible w16cex:durableId="3CD2B220" w16cex:dateUtc="2023-12-20T19:09:24.12Z"/>
  <w16cex:commentExtensible w16cex:durableId="0FAB5F8B" w16cex:dateUtc="2023-12-20T19:12:02.483Z"/>
  <w16cex:commentExtensible w16cex:durableId="7328DF7E" w16cex:dateUtc="2023-12-20T19:15:09.831Z"/>
  <w16cex:commentExtensible w16cex:durableId="6D174038" w16cex:dateUtc="2023-12-20T19:16:05.112Z"/>
  <w16cex:commentExtensible w16cex:durableId="4450D2A6" w16cex:dateUtc="2023-12-20T19:27:12.476Z"/>
  <w16cex:commentExtensible w16cex:durableId="20AAC9D0" w16cex:dateUtc="2023-12-20T19:33:13.828Z"/>
  <w16cex:commentExtensible w16cex:durableId="6F395F06" w16cex:dateUtc="2023-12-20T19:35:32.882Z"/>
  <w16cex:commentExtensible w16cex:durableId="69E77FFA" w16cex:dateUtc="2023-12-20T19:43:40.074Z"/>
  <w16cex:commentExtensible w16cex:durableId="7A97C542" w16cex:dateUtc="2023-12-20T19:50:39.167Z"/>
  <w16cex:commentExtensible w16cex:durableId="5D7FF14E" w16cex:dateUtc="2023-12-20T19:52:57.8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5292AE" w16cid:durableId="726CCFA0"/>
  <w16cid:commentId w16cid:paraId="35EAD605" w16cid:durableId="13D277C6"/>
  <w16cid:commentId w16cid:paraId="41C2BEDC" w16cid:durableId="0A80AFF4"/>
  <w16cid:commentId w16cid:paraId="1B7B6D9F" w16cid:durableId="3CD2B220"/>
  <w16cid:commentId w16cid:paraId="06FD70DE" w16cid:durableId="0FAB5F8B"/>
  <w16cid:commentId w16cid:paraId="64CBC938" w16cid:durableId="7328DF7E"/>
  <w16cid:commentId w16cid:paraId="274DC613" w16cid:durableId="6D174038"/>
  <w16cid:commentId w16cid:paraId="0C1EE529" w16cid:durableId="4450D2A6"/>
  <w16cid:commentId w16cid:paraId="435E194A" w16cid:durableId="20AAC9D0"/>
  <w16cid:commentId w16cid:paraId="7FE8AAC2" w16cid:durableId="6F395F06"/>
  <w16cid:commentId w16cid:paraId="271728A8" w16cid:durableId="69E77FFA"/>
  <w16cid:commentId w16cid:paraId="24C0394A" w16cid:durableId="7A97C542"/>
  <w16cid:commentId w16cid:paraId="326C14C8" w16cid:durableId="5D7FF14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4CE9C" w14:textId="77777777" w:rsidR="00BD6B8C" w:rsidRDefault="00BD6B8C" w:rsidP="002A4906">
      <w:r>
        <w:separator/>
      </w:r>
    </w:p>
  </w:endnote>
  <w:endnote w:type="continuationSeparator" w:id="0">
    <w:p w14:paraId="5E3E8AA6" w14:textId="77777777" w:rsidR="00BD6B8C" w:rsidRDefault="00BD6B8C" w:rsidP="002A4906">
      <w:r>
        <w:continuationSeparator/>
      </w:r>
    </w:p>
  </w:endnote>
  <w:endnote w:type="continuationNotice" w:id="1">
    <w:p w14:paraId="3402F63C" w14:textId="77777777" w:rsidR="00BD6B8C" w:rsidRDefault="00BD6B8C" w:rsidP="002A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825" w14:textId="77777777" w:rsidR="0074344B" w:rsidRDefault="0074344B" w:rsidP="002A4906">
    <w:pPr>
      <w:pStyle w:val="Rodap"/>
    </w:pPr>
  </w:p>
  <w:p w14:paraId="6FDDED22" w14:textId="77777777" w:rsidR="0074344B" w:rsidRDefault="0074344B" w:rsidP="002A4906">
    <w:pPr>
      <w:pStyle w:val="Rodap"/>
      <w:rPr>
        <w:color w:val="404040" w:themeColor="text1" w:themeTint="BF"/>
        <w:sz w:val="14"/>
        <w:szCs w:val="16"/>
      </w:rPr>
    </w:pPr>
    <w:r>
      <w:rPr>
        <w:noProof/>
        <w:shd w:val="clear" w:color="auto" w:fill="E6E6E6"/>
        <w:lang w:eastAsia="pt-BR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BB29F12" wp14:editId="7E8D51FF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7077075" cy="0"/>
              <wp:effectExtent l="0" t="0" r="2857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D8E31E1">
            <v:line id="Conector reto 11" style="position:absolute;flip:y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00b0f0" from="0,.65pt" to="557.25pt,.65pt" w14:anchorId="6E3495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">
              <w10:wrap anchorx="margin"/>
            </v:line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9"/>
      <w:gridCol w:w="4749"/>
    </w:tblGrid>
    <w:tr w:rsidR="0074344B" w14:paraId="6F9823ED" w14:textId="77777777" w:rsidTr="005B7CD4">
      <w:trPr>
        <w:trHeight w:val="279"/>
      </w:trPr>
      <w:tc>
        <w:tcPr>
          <w:tcW w:w="5000" w:type="pct"/>
          <w:gridSpan w:val="2"/>
        </w:tcPr>
        <w:p w14:paraId="480B2BB2" w14:textId="77777777" w:rsidR="0074344B" w:rsidRPr="006E15E0" w:rsidRDefault="0074344B" w:rsidP="00A211C3">
          <w:pPr>
            <w:pStyle w:val="SemEspaamento"/>
            <w:rPr>
              <w:rFonts w:cs="Calibri"/>
              <w:color w:val="002060"/>
              <w:sz w:val="14"/>
              <w:szCs w:val="14"/>
            </w:rPr>
          </w:pPr>
          <w:r w:rsidRPr="006E15E0">
            <w:rPr>
              <w:sz w:val="14"/>
              <w:szCs w:val="14"/>
            </w:rPr>
            <w:t xml:space="preserve">Escritório de Projetos de </w:t>
          </w:r>
          <w:r>
            <w:rPr>
              <w:sz w:val="14"/>
              <w:szCs w:val="14"/>
            </w:rPr>
            <w:t xml:space="preserve">Compromisso </w:t>
          </w:r>
          <w:r w:rsidRPr="006E15E0">
            <w:rPr>
              <w:sz w:val="14"/>
              <w:szCs w:val="14"/>
            </w:rPr>
            <w:t xml:space="preserve">Social - Rua: Barata Ribeiro, 142 - 3º andar - 01308-000 - São Paulo Tel.: 55 11 3394-5724 </w:t>
          </w:r>
          <w:r w:rsidRPr="006E15E0">
            <w:rPr>
              <w:color w:val="002060"/>
              <w:sz w:val="14"/>
              <w:szCs w:val="14"/>
            </w:rPr>
            <w:tab/>
          </w:r>
        </w:p>
      </w:tc>
    </w:tr>
    <w:tr w:rsidR="0074344B" w14:paraId="11860ABC" w14:textId="77777777" w:rsidTr="005B7CD4">
      <w:tc>
        <w:tcPr>
          <w:tcW w:w="2500" w:type="pct"/>
        </w:tcPr>
        <w:p w14:paraId="3AA73A40" w14:textId="6B4546FA" w:rsidR="0074344B" w:rsidRDefault="00BD6B8C" w:rsidP="00A211C3">
          <w:pPr>
            <w:pStyle w:val="Rodap"/>
            <w:ind w:firstLine="0"/>
            <w:rPr>
              <w:color w:val="404040" w:themeColor="text1" w:themeTint="BF"/>
              <w:sz w:val="14"/>
              <w:szCs w:val="16"/>
            </w:rPr>
          </w:pPr>
          <w:hyperlink r:id="rId1" w:history="1">
            <w:r w:rsidR="0074344B" w:rsidRPr="006E15E0">
              <w:rPr>
                <w:rStyle w:val="Hyperlink"/>
                <w:rFonts w:eastAsia="Batang"/>
                <w:color w:val="002060"/>
                <w:sz w:val="14"/>
                <w:szCs w:val="14"/>
              </w:rPr>
              <w:t>www.hospitalsiriolibanes.org.br</w:t>
            </w:r>
          </w:hyperlink>
        </w:p>
      </w:tc>
      <w:tc>
        <w:tcPr>
          <w:tcW w:w="2500" w:type="pct"/>
          <w:vAlign w:val="center"/>
        </w:tcPr>
        <w:p w14:paraId="3C728C88" w14:textId="7EB74016" w:rsidR="0074344B" w:rsidRDefault="0074344B" w:rsidP="00A211C3">
          <w:pPr>
            <w:pStyle w:val="Rodap"/>
            <w:ind w:firstLine="0"/>
            <w:jc w:val="right"/>
            <w:rPr>
              <w:color w:val="404040" w:themeColor="text1" w:themeTint="BF"/>
              <w:sz w:val="14"/>
              <w:szCs w:val="16"/>
            </w:rPr>
          </w:pPr>
          <w:r w:rsidRPr="006E15E0">
            <w:rPr>
              <w:rFonts w:cs="Calibri"/>
              <w:color w:val="002060"/>
              <w:sz w:val="14"/>
              <w:szCs w:val="14"/>
            </w:rPr>
            <w:t xml:space="preserve">Página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PAGE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720FF4" w:rsidRPr="00720FF4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11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  <w:r w:rsidRPr="006E15E0">
            <w:rPr>
              <w:rFonts w:cs="Calibri"/>
              <w:color w:val="002060"/>
              <w:sz w:val="14"/>
              <w:szCs w:val="14"/>
            </w:rPr>
            <w:t xml:space="preserve"> de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NUMPAGES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720FF4" w:rsidRPr="00720FF4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11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</w:p>
      </w:tc>
    </w:tr>
  </w:tbl>
  <w:p w14:paraId="4B19DB93" w14:textId="77777777" w:rsidR="0074344B" w:rsidRDefault="0074344B" w:rsidP="00A211C3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2904C" w14:textId="77777777" w:rsidR="00BD6B8C" w:rsidRDefault="00BD6B8C" w:rsidP="002A4906">
      <w:r>
        <w:separator/>
      </w:r>
    </w:p>
  </w:footnote>
  <w:footnote w:type="continuationSeparator" w:id="0">
    <w:p w14:paraId="3BF253E6" w14:textId="77777777" w:rsidR="00BD6B8C" w:rsidRDefault="00BD6B8C" w:rsidP="002A4906">
      <w:r>
        <w:continuationSeparator/>
      </w:r>
    </w:p>
  </w:footnote>
  <w:footnote w:type="continuationNotice" w:id="1">
    <w:p w14:paraId="67CE017F" w14:textId="77777777" w:rsidR="00BD6B8C" w:rsidRDefault="00BD6B8C" w:rsidP="002A49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F7E7" w14:textId="77777777" w:rsidR="0074344B" w:rsidRDefault="0074344B" w:rsidP="002A4906">
    <w:pPr>
      <w:pStyle w:val="Cabealho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8244" behindDoc="1" locked="0" layoutInCell="1" allowOverlap="1" wp14:anchorId="208C5DC7" wp14:editId="43F66CF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22" name="Imagem 22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5FBF191E" wp14:editId="4133887D">
          <wp:extent cx="676275" cy="571183"/>
          <wp:effectExtent l="0" t="0" r="0" b="635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D01C6D" w14:textId="77777777" w:rsidR="0074344B" w:rsidRDefault="0074344B" w:rsidP="002A4906">
    <w:pPr>
      <w:pStyle w:val="Cabealho"/>
    </w:pPr>
  </w:p>
  <w:p w14:paraId="1DDF74B1" w14:textId="77777777" w:rsidR="0074344B" w:rsidRDefault="0074344B" w:rsidP="002A49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36A"/>
    <w:multiLevelType w:val="hybridMultilevel"/>
    <w:tmpl w:val="8FCCFB08"/>
    <w:lvl w:ilvl="0" w:tplc="FA540FD4">
      <w:start w:val="2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2A50AA"/>
    <w:multiLevelType w:val="hybridMultilevel"/>
    <w:tmpl w:val="BB5C6DEE"/>
    <w:lvl w:ilvl="0" w:tplc="C428EAE2">
      <w:start w:val="1"/>
      <w:numFmt w:val="upperRoman"/>
      <w:pStyle w:val="PargrafodaLista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2199"/>
    <w:multiLevelType w:val="hybridMultilevel"/>
    <w:tmpl w:val="B04C060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A382A"/>
    <w:multiLevelType w:val="hybridMultilevel"/>
    <w:tmpl w:val="627EE6A0"/>
    <w:lvl w:ilvl="0" w:tplc="1C2C49C4">
      <w:start w:val="1"/>
      <w:numFmt w:val="lowerLetter"/>
      <w:lvlText w:val="%1)"/>
      <w:lvlJc w:val="left"/>
      <w:pPr>
        <w:ind w:left="135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5B51325"/>
    <w:multiLevelType w:val="hybridMultilevel"/>
    <w:tmpl w:val="49FEF0BC"/>
    <w:lvl w:ilvl="0" w:tplc="9D7C366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4D77F9"/>
    <w:multiLevelType w:val="hybridMultilevel"/>
    <w:tmpl w:val="A3FC6E7A"/>
    <w:lvl w:ilvl="0" w:tplc="BD12010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F05B31"/>
    <w:multiLevelType w:val="hybridMultilevel"/>
    <w:tmpl w:val="FD5EA39C"/>
    <w:lvl w:ilvl="0" w:tplc="D75A37FA">
      <w:start w:val="4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6460DAB"/>
    <w:multiLevelType w:val="hybridMultilevel"/>
    <w:tmpl w:val="FEDC0236"/>
    <w:lvl w:ilvl="0" w:tplc="6E74B69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93189B"/>
    <w:multiLevelType w:val="hybridMultilevel"/>
    <w:tmpl w:val="FB3A6476"/>
    <w:lvl w:ilvl="0" w:tplc="0F4669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1F70AE1"/>
    <w:multiLevelType w:val="multilevel"/>
    <w:tmpl w:val="19786C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252A21"/>
    <w:multiLevelType w:val="hybridMultilevel"/>
    <w:tmpl w:val="82A8DC6C"/>
    <w:lvl w:ilvl="0" w:tplc="D354D24E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6" w:hanging="360"/>
      </w:pPr>
    </w:lvl>
    <w:lvl w:ilvl="2" w:tplc="0416001B" w:tentative="1">
      <w:start w:val="1"/>
      <w:numFmt w:val="lowerRoman"/>
      <w:lvlText w:val="%3."/>
      <w:lvlJc w:val="right"/>
      <w:pPr>
        <w:ind w:left="2556" w:hanging="180"/>
      </w:pPr>
    </w:lvl>
    <w:lvl w:ilvl="3" w:tplc="0416000F" w:tentative="1">
      <w:start w:val="1"/>
      <w:numFmt w:val="decimal"/>
      <w:lvlText w:val="%4."/>
      <w:lvlJc w:val="left"/>
      <w:pPr>
        <w:ind w:left="3276" w:hanging="360"/>
      </w:pPr>
    </w:lvl>
    <w:lvl w:ilvl="4" w:tplc="04160019" w:tentative="1">
      <w:start w:val="1"/>
      <w:numFmt w:val="lowerLetter"/>
      <w:lvlText w:val="%5."/>
      <w:lvlJc w:val="left"/>
      <w:pPr>
        <w:ind w:left="3996" w:hanging="360"/>
      </w:pPr>
    </w:lvl>
    <w:lvl w:ilvl="5" w:tplc="0416001B" w:tentative="1">
      <w:start w:val="1"/>
      <w:numFmt w:val="lowerRoman"/>
      <w:lvlText w:val="%6."/>
      <w:lvlJc w:val="right"/>
      <w:pPr>
        <w:ind w:left="4716" w:hanging="180"/>
      </w:pPr>
    </w:lvl>
    <w:lvl w:ilvl="6" w:tplc="0416000F" w:tentative="1">
      <w:start w:val="1"/>
      <w:numFmt w:val="decimal"/>
      <w:lvlText w:val="%7."/>
      <w:lvlJc w:val="left"/>
      <w:pPr>
        <w:ind w:left="5436" w:hanging="360"/>
      </w:pPr>
    </w:lvl>
    <w:lvl w:ilvl="7" w:tplc="04160019" w:tentative="1">
      <w:start w:val="1"/>
      <w:numFmt w:val="lowerLetter"/>
      <w:lvlText w:val="%8."/>
      <w:lvlJc w:val="left"/>
      <w:pPr>
        <w:ind w:left="6156" w:hanging="360"/>
      </w:pPr>
    </w:lvl>
    <w:lvl w:ilvl="8" w:tplc="0416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1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DDB3C4C"/>
    <w:multiLevelType w:val="hybridMultilevel"/>
    <w:tmpl w:val="F3663D3C"/>
    <w:lvl w:ilvl="0" w:tplc="8D404E0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9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10"/>
  </w:num>
  <w:num w:numId="11">
    <w:abstractNumId w:val="3"/>
  </w:num>
  <w:num w:numId="12">
    <w:abstractNumId w:val="7"/>
  </w:num>
  <w:num w:numId="13">
    <w:abstractNumId w:val="4"/>
  </w:num>
  <w:num w:numId="14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nicius Cezar da Silva  Moreira">
    <w15:presenceInfo w15:providerId="AD" w15:userId="S::vinicius.moreira@hsl.org.br::f78525c6-bc9d-4b05-8eef-aefc09570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0654"/>
    <w:rsid w:val="00000C5F"/>
    <w:rsid w:val="00001004"/>
    <w:rsid w:val="000010F0"/>
    <w:rsid w:val="00001116"/>
    <w:rsid w:val="00001406"/>
    <w:rsid w:val="00001DE8"/>
    <w:rsid w:val="00002D1F"/>
    <w:rsid w:val="0000320B"/>
    <w:rsid w:val="000032B5"/>
    <w:rsid w:val="00003B74"/>
    <w:rsid w:val="00003B83"/>
    <w:rsid w:val="00003D59"/>
    <w:rsid w:val="00003E57"/>
    <w:rsid w:val="0000420F"/>
    <w:rsid w:val="000044F3"/>
    <w:rsid w:val="00005498"/>
    <w:rsid w:val="00005761"/>
    <w:rsid w:val="00006382"/>
    <w:rsid w:val="0000678B"/>
    <w:rsid w:val="00007789"/>
    <w:rsid w:val="00007974"/>
    <w:rsid w:val="000108BD"/>
    <w:rsid w:val="00010D20"/>
    <w:rsid w:val="00011247"/>
    <w:rsid w:val="000113A2"/>
    <w:rsid w:val="0001163D"/>
    <w:rsid w:val="000121C6"/>
    <w:rsid w:val="00012A79"/>
    <w:rsid w:val="0001306D"/>
    <w:rsid w:val="00013513"/>
    <w:rsid w:val="00013EA7"/>
    <w:rsid w:val="00014B7E"/>
    <w:rsid w:val="00014EC2"/>
    <w:rsid w:val="000153F9"/>
    <w:rsid w:val="0001551F"/>
    <w:rsid w:val="000157F6"/>
    <w:rsid w:val="00015894"/>
    <w:rsid w:val="00015949"/>
    <w:rsid w:val="00015ED3"/>
    <w:rsid w:val="00016085"/>
    <w:rsid w:val="000163EA"/>
    <w:rsid w:val="0001666D"/>
    <w:rsid w:val="00016AA4"/>
    <w:rsid w:val="000176C3"/>
    <w:rsid w:val="00017C2A"/>
    <w:rsid w:val="0002106C"/>
    <w:rsid w:val="00021544"/>
    <w:rsid w:val="00021D1F"/>
    <w:rsid w:val="00021F48"/>
    <w:rsid w:val="0002218C"/>
    <w:rsid w:val="000228A4"/>
    <w:rsid w:val="00023504"/>
    <w:rsid w:val="00023BE7"/>
    <w:rsid w:val="00023F29"/>
    <w:rsid w:val="00023F9C"/>
    <w:rsid w:val="000240D4"/>
    <w:rsid w:val="00024956"/>
    <w:rsid w:val="00024A32"/>
    <w:rsid w:val="00025049"/>
    <w:rsid w:val="00025398"/>
    <w:rsid w:val="000255BD"/>
    <w:rsid w:val="00025EA6"/>
    <w:rsid w:val="00026385"/>
    <w:rsid w:val="00026AE7"/>
    <w:rsid w:val="0002759A"/>
    <w:rsid w:val="000276DA"/>
    <w:rsid w:val="00027FC7"/>
    <w:rsid w:val="000300F0"/>
    <w:rsid w:val="000304F3"/>
    <w:rsid w:val="0003059B"/>
    <w:rsid w:val="00030E9A"/>
    <w:rsid w:val="00032D6B"/>
    <w:rsid w:val="00033CC8"/>
    <w:rsid w:val="00033CDA"/>
    <w:rsid w:val="00033D06"/>
    <w:rsid w:val="00033F97"/>
    <w:rsid w:val="00034071"/>
    <w:rsid w:val="0003452F"/>
    <w:rsid w:val="00034B61"/>
    <w:rsid w:val="00034E47"/>
    <w:rsid w:val="00036316"/>
    <w:rsid w:val="0003677A"/>
    <w:rsid w:val="000368FC"/>
    <w:rsid w:val="0003717A"/>
    <w:rsid w:val="000373DC"/>
    <w:rsid w:val="0003740F"/>
    <w:rsid w:val="00037F80"/>
    <w:rsid w:val="00040C68"/>
    <w:rsid w:val="00040DB2"/>
    <w:rsid w:val="000414C7"/>
    <w:rsid w:val="000414CC"/>
    <w:rsid w:val="00041C7D"/>
    <w:rsid w:val="000426C3"/>
    <w:rsid w:val="00043100"/>
    <w:rsid w:val="00043477"/>
    <w:rsid w:val="00043E62"/>
    <w:rsid w:val="000443F2"/>
    <w:rsid w:val="00044EA8"/>
    <w:rsid w:val="00045151"/>
    <w:rsid w:val="000451A3"/>
    <w:rsid w:val="000452FD"/>
    <w:rsid w:val="0004632F"/>
    <w:rsid w:val="00046C2D"/>
    <w:rsid w:val="00046CC0"/>
    <w:rsid w:val="00047B06"/>
    <w:rsid w:val="000504FB"/>
    <w:rsid w:val="00051887"/>
    <w:rsid w:val="00052081"/>
    <w:rsid w:val="00052362"/>
    <w:rsid w:val="000525B4"/>
    <w:rsid w:val="00052B70"/>
    <w:rsid w:val="00053048"/>
    <w:rsid w:val="00053076"/>
    <w:rsid w:val="00053136"/>
    <w:rsid w:val="00053466"/>
    <w:rsid w:val="00054654"/>
    <w:rsid w:val="00055476"/>
    <w:rsid w:val="0005564B"/>
    <w:rsid w:val="00055692"/>
    <w:rsid w:val="00055846"/>
    <w:rsid w:val="00055DD2"/>
    <w:rsid w:val="00056D49"/>
    <w:rsid w:val="00056E5D"/>
    <w:rsid w:val="00056EF1"/>
    <w:rsid w:val="00057484"/>
    <w:rsid w:val="000601A9"/>
    <w:rsid w:val="00060F6F"/>
    <w:rsid w:val="00061199"/>
    <w:rsid w:val="0006123E"/>
    <w:rsid w:val="000613BE"/>
    <w:rsid w:val="0006279F"/>
    <w:rsid w:val="00065117"/>
    <w:rsid w:val="00065681"/>
    <w:rsid w:val="00066955"/>
    <w:rsid w:val="000669A0"/>
    <w:rsid w:val="000669C7"/>
    <w:rsid w:val="00066C36"/>
    <w:rsid w:val="00070290"/>
    <w:rsid w:val="0007050F"/>
    <w:rsid w:val="000717C8"/>
    <w:rsid w:val="000726A2"/>
    <w:rsid w:val="00072B73"/>
    <w:rsid w:val="00072CC8"/>
    <w:rsid w:val="000741E8"/>
    <w:rsid w:val="0007445C"/>
    <w:rsid w:val="00074600"/>
    <w:rsid w:val="0007461F"/>
    <w:rsid w:val="000747C3"/>
    <w:rsid w:val="00074F95"/>
    <w:rsid w:val="0007552C"/>
    <w:rsid w:val="000755C1"/>
    <w:rsid w:val="000758EF"/>
    <w:rsid w:val="00075A03"/>
    <w:rsid w:val="00075D93"/>
    <w:rsid w:val="00076562"/>
    <w:rsid w:val="000801CC"/>
    <w:rsid w:val="00080A2E"/>
    <w:rsid w:val="0008188E"/>
    <w:rsid w:val="00081B02"/>
    <w:rsid w:val="00081BC9"/>
    <w:rsid w:val="00082EAD"/>
    <w:rsid w:val="00083982"/>
    <w:rsid w:val="000848F2"/>
    <w:rsid w:val="000862DB"/>
    <w:rsid w:val="0008644B"/>
    <w:rsid w:val="00086A81"/>
    <w:rsid w:val="00086A82"/>
    <w:rsid w:val="00086BFF"/>
    <w:rsid w:val="000874DA"/>
    <w:rsid w:val="0008764F"/>
    <w:rsid w:val="000877E0"/>
    <w:rsid w:val="00090AB7"/>
    <w:rsid w:val="00090C0A"/>
    <w:rsid w:val="00091531"/>
    <w:rsid w:val="00091EBF"/>
    <w:rsid w:val="00092809"/>
    <w:rsid w:val="00092B31"/>
    <w:rsid w:val="00093200"/>
    <w:rsid w:val="0009342C"/>
    <w:rsid w:val="00094282"/>
    <w:rsid w:val="000942FF"/>
    <w:rsid w:val="00094417"/>
    <w:rsid w:val="00094601"/>
    <w:rsid w:val="00094956"/>
    <w:rsid w:val="00096DDE"/>
    <w:rsid w:val="000977C6"/>
    <w:rsid w:val="00097F64"/>
    <w:rsid w:val="000A02C2"/>
    <w:rsid w:val="000A0775"/>
    <w:rsid w:val="000A0B0E"/>
    <w:rsid w:val="000A1060"/>
    <w:rsid w:val="000A1799"/>
    <w:rsid w:val="000A17E2"/>
    <w:rsid w:val="000A1CA9"/>
    <w:rsid w:val="000A1DCA"/>
    <w:rsid w:val="000A2872"/>
    <w:rsid w:val="000A2971"/>
    <w:rsid w:val="000A2D83"/>
    <w:rsid w:val="000A38C1"/>
    <w:rsid w:val="000A3B7F"/>
    <w:rsid w:val="000A41BA"/>
    <w:rsid w:val="000A4322"/>
    <w:rsid w:val="000A53B2"/>
    <w:rsid w:val="000A55DE"/>
    <w:rsid w:val="000A58C5"/>
    <w:rsid w:val="000A5C4C"/>
    <w:rsid w:val="000A661C"/>
    <w:rsid w:val="000A67C5"/>
    <w:rsid w:val="000A6A91"/>
    <w:rsid w:val="000A7F1A"/>
    <w:rsid w:val="000B029A"/>
    <w:rsid w:val="000B08AA"/>
    <w:rsid w:val="000B1121"/>
    <w:rsid w:val="000B120D"/>
    <w:rsid w:val="000B1376"/>
    <w:rsid w:val="000B167C"/>
    <w:rsid w:val="000B169C"/>
    <w:rsid w:val="000B1F19"/>
    <w:rsid w:val="000B3585"/>
    <w:rsid w:val="000B37A1"/>
    <w:rsid w:val="000B3AB8"/>
    <w:rsid w:val="000B405B"/>
    <w:rsid w:val="000B4604"/>
    <w:rsid w:val="000B4676"/>
    <w:rsid w:val="000B4ABE"/>
    <w:rsid w:val="000B4B81"/>
    <w:rsid w:val="000B5C57"/>
    <w:rsid w:val="000B5D2D"/>
    <w:rsid w:val="000B6072"/>
    <w:rsid w:val="000B60FF"/>
    <w:rsid w:val="000B694B"/>
    <w:rsid w:val="000B72B4"/>
    <w:rsid w:val="000B735D"/>
    <w:rsid w:val="000B77A6"/>
    <w:rsid w:val="000B7A4F"/>
    <w:rsid w:val="000C017C"/>
    <w:rsid w:val="000C048D"/>
    <w:rsid w:val="000C0A3F"/>
    <w:rsid w:val="000C0D27"/>
    <w:rsid w:val="000C1AC0"/>
    <w:rsid w:val="000C1CD9"/>
    <w:rsid w:val="000C246B"/>
    <w:rsid w:val="000C26A5"/>
    <w:rsid w:val="000C2A4C"/>
    <w:rsid w:val="000C30D8"/>
    <w:rsid w:val="000C3976"/>
    <w:rsid w:val="000C3BD6"/>
    <w:rsid w:val="000C3DAD"/>
    <w:rsid w:val="000C3FF5"/>
    <w:rsid w:val="000C4987"/>
    <w:rsid w:val="000C68DF"/>
    <w:rsid w:val="000C6DDE"/>
    <w:rsid w:val="000C75A3"/>
    <w:rsid w:val="000D02BE"/>
    <w:rsid w:val="000D2BAA"/>
    <w:rsid w:val="000D2DC4"/>
    <w:rsid w:val="000D2E03"/>
    <w:rsid w:val="000D2EA1"/>
    <w:rsid w:val="000D43B2"/>
    <w:rsid w:val="000D445B"/>
    <w:rsid w:val="000D4513"/>
    <w:rsid w:val="000D4591"/>
    <w:rsid w:val="000D4AF2"/>
    <w:rsid w:val="000D4B64"/>
    <w:rsid w:val="000D4E86"/>
    <w:rsid w:val="000D534E"/>
    <w:rsid w:val="000D553A"/>
    <w:rsid w:val="000D5CB5"/>
    <w:rsid w:val="000D6C98"/>
    <w:rsid w:val="000D78CB"/>
    <w:rsid w:val="000D7BDA"/>
    <w:rsid w:val="000D7EE9"/>
    <w:rsid w:val="000D7EEF"/>
    <w:rsid w:val="000D7F88"/>
    <w:rsid w:val="000E0978"/>
    <w:rsid w:val="000E1D08"/>
    <w:rsid w:val="000E1FE5"/>
    <w:rsid w:val="000E21AA"/>
    <w:rsid w:val="000E2532"/>
    <w:rsid w:val="000E2554"/>
    <w:rsid w:val="000E2600"/>
    <w:rsid w:val="000E2853"/>
    <w:rsid w:val="000E347D"/>
    <w:rsid w:val="000E3FBC"/>
    <w:rsid w:val="000E4278"/>
    <w:rsid w:val="000E4667"/>
    <w:rsid w:val="000E4DF1"/>
    <w:rsid w:val="000E51D2"/>
    <w:rsid w:val="000E5429"/>
    <w:rsid w:val="000E564F"/>
    <w:rsid w:val="000E60BB"/>
    <w:rsid w:val="000E60C2"/>
    <w:rsid w:val="000E63E2"/>
    <w:rsid w:val="000E6DB0"/>
    <w:rsid w:val="000E6E13"/>
    <w:rsid w:val="000E789A"/>
    <w:rsid w:val="000F0218"/>
    <w:rsid w:val="000F1116"/>
    <w:rsid w:val="000F16FD"/>
    <w:rsid w:val="000F1D77"/>
    <w:rsid w:val="000F254D"/>
    <w:rsid w:val="000F284E"/>
    <w:rsid w:val="000F2DFE"/>
    <w:rsid w:val="000F3215"/>
    <w:rsid w:val="000F3892"/>
    <w:rsid w:val="000F41A6"/>
    <w:rsid w:val="000F4860"/>
    <w:rsid w:val="000F48FB"/>
    <w:rsid w:val="000F5444"/>
    <w:rsid w:val="000F54D2"/>
    <w:rsid w:val="000F55E3"/>
    <w:rsid w:val="000F5883"/>
    <w:rsid w:val="000F5895"/>
    <w:rsid w:val="000F6DF6"/>
    <w:rsid w:val="000F7A7A"/>
    <w:rsid w:val="000F7E79"/>
    <w:rsid w:val="0010025A"/>
    <w:rsid w:val="00100895"/>
    <w:rsid w:val="00100AC5"/>
    <w:rsid w:val="00100B7B"/>
    <w:rsid w:val="00101046"/>
    <w:rsid w:val="0010129B"/>
    <w:rsid w:val="001013D6"/>
    <w:rsid w:val="001017DA"/>
    <w:rsid w:val="00101D28"/>
    <w:rsid w:val="00102146"/>
    <w:rsid w:val="0010226C"/>
    <w:rsid w:val="00102295"/>
    <w:rsid w:val="00104090"/>
    <w:rsid w:val="0010417F"/>
    <w:rsid w:val="001043DF"/>
    <w:rsid w:val="00104A0B"/>
    <w:rsid w:val="001056DC"/>
    <w:rsid w:val="001061EB"/>
    <w:rsid w:val="0010783A"/>
    <w:rsid w:val="00107E35"/>
    <w:rsid w:val="0011037B"/>
    <w:rsid w:val="001104B6"/>
    <w:rsid w:val="0011060B"/>
    <w:rsid w:val="001106D7"/>
    <w:rsid w:val="00110C65"/>
    <w:rsid w:val="00110D88"/>
    <w:rsid w:val="00111608"/>
    <w:rsid w:val="00111CCE"/>
    <w:rsid w:val="001121FA"/>
    <w:rsid w:val="0011247F"/>
    <w:rsid w:val="0011278C"/>
    <w:rsid w:val="001130F9"/>
    <w:rsid w:val="00113B7B"/>
    <w:rsid w:val="00114557"/>
    <w:rsid w:val="00114730"/>
    <w:rsid w:val="00114981"/>
    <w:rsid w:val="00115695"/>
    <w:rsid w:val="001157D0"/>
    <w:rsid w:val="001159FE"/>
    <w:rsid w:val="0011675D"/>
    <w:rsid w:val="00117129"/>
    <w:rsid w:val="00117293"/>
    <w:rsid w:val="00117687"/>
    <w:rsid w:val="0011782D"/>
    <w:rsid w:val="001179E2"/>
    <w:rsid w:val="00117FA6"/>
    <w:rsid w:val="0012032D"/>
    <w:rsid w:val="001203EE"/>
    <w:rsid w:val="001204B7"/>
    <w:rsid w:val="00121397"/>
    <w:rsid w:val="00121621"/>
    <w:rsid w:val="0012183B"/>
    <w:rsid w:val="00121A4B"/>
    <w:rsid w:val="00121DFB"/>
    <w:rsid w:val="00121FDF"/>
    <w:rsid w:val="00122820"/>
    <w:rsid w:val="001229A6"/>
    <w:rsid w:val="00122AE5"/>
    <w:rsid w:val="00123125"/>
    <w:rsid w:val="001236A3"/>
    <w:rsid w:val="00123AAF"/>
    <w:rsid w:val="00123EBB"/>
    <w:rsid w:val="00123F42"/>
    <w:rsid w:val="00123FAB"/>
    <w:rsid w:val="00124A13"/>
    <w:rsid w:val="0012567D"/>
    <w:rsid w:val="001256A7"/>
    <w:rsid w:val="0012759E"/>
    <w:rsid w:val="001277EE"/>
    <w:rsid w:val="00127971"/>
    <w:rsid w:val="00130209"/>
    <w:rsid w:val="00130CFE"/>
    <w:rsid w:val="0013141F"/>
    <w:rsid w:val="00131779"/>
    <w:rsid w:val="0013180D"/>
    <w:rsid w:val="0013192F"/>
    <w:rsid w:val="00131FC4"/>
    <w:rsid w:val="001324F1"/>
    <w:rsid w:val="00133491"/>
    <w:rsid w:val="00133C31"/>
    <w:rsid w:val="00133D06"/>
    <w:rsid w:val="0013547F"/>
    <w:rsid w:val="00135C54"/>
    <w:rsid w:val="00136063"/>
    <w:rsid w:val="001361FF"/>
    <w:rsid w:val="0013635A"/>
    <w:rsid w:val="001367AB"/>
    <w:rsid w:val="00136C74"/>
    <w:rsid w:val="00136D9F"/>
    <w:rsid w:val="0013736E"/>
    <w:rsid w:val="00137694"/>
    <w:rsid w:val="00137A80"/>
    <w:rsid w:val="0014040D"/>
    <w:rsid w:val="00140A23"/>
    <w:rsid w:val="00140DF6"/>
    <w:rsid w:val="001413EA"/>
    <w:rsid w:val="00141547"/>
    <w:rsid w:val="0014172B"/>
    <w:rsid w:val="00141B42"/>
    <w:rsid w:val="00141BD8"/>
    <w:rsid w:val="00141BFC"/>
    <w:rsid w:val="00142AF1"/>
    <w:rsid w:val="001433CA"/>
    <w:rsid w:val="00143A4E"/>
    <w:rsid w:val="00144CCF"/>
    <w:rsid w:val="00145170"/>
    <w:rsid w:val="0014610C"/>
    <w:rsid w:val="001461F5"/>
    <w:rsid w:val="00146380"/>
    <w:rsid w:val="00146CB3"/>
    <w:rsid w:val="00147501"/>
    <w:rsid w:val="001479EE"/>
    <w:rsid w:val="00150299"/>
    <w:rsid w:val="0015043E"/>
    <w:rsid w:val="001512F8"/>
    <w:rsid w:val="00151473"/>
    <w:rsid w:val="00151942"/>
    <w:rsid w:val="0015196A"/>
    <w:rsid w:val="00151D74"/>
    <w:rsid w:val="00151FB2"/>
    <w:rsid w:val="0015275D"/>
    <w:rsid w:val="00152B75"/>
    <w:rsid w:val="00153484"/>
    <w:rsid w:val="0015348E"/>
    <w:rsid w:val="00153F2F"/>
    <w:rsid w:val="00154023"/>
    <w:rsid w:val="00154117"/>
    <w:rsid w:val="00154140"/>
    <w:rsid w:val="001546F8"/>
    <w:rsid w:val="00155327"/>
    <w:rsid w:val="001554FC"/>
    <w:rsid w:val="00156086"/>
    <w:rsid w:val="00156345"/>
    <w:rsid w:val="00156FE9"/>
    <w:rsid w:val="001574E1"/>
    <w:rsid w:val="00157FA0"/>
    <w:rsid w:val="00160734"/>
    <w:rsid w:val="00161106"/>
    <w:rsid w:val="00161195"/>
    <w:rsid w:val="001611DD"/>
    <w:rsid w:val="001613FD"/>
    <w:rsid w:val="00161A6E"/>
    <w:rsid w:val="00161F17"/>
    <w:rsid w:val="001629C8"/>
    <w:rsid w:val="00163CB6"/>
    <w:rsid w:val="00163DAE"/>
    <w:rsid w:val="001654CC"/>
    <w:rsid w:val="0016584E"/>
    <w:rsid w:val="00165E7B"/>
    <w:rsid w:val="0016635E"/>
    <w:rsid w:val="001666CE"/>
    <w:rsid w:val="00166C77"/>
    <w:rsid w:val="0016740B"/>
    <w:rsid w:val="001703C8"/>
    <w:rsid w:val="001713DA"/>
    <w:rsid w:val="0017166C"/>
    <w:rsid w:val="00171789"/>
    <w:rsid w:val="00172047"/>
    <w:rsid w:val="0017335B"/>
    <w:rsid w:val="0017355C"/>
    <w:rsid w:val="0017373D"/>
    <w:rsid w:val="00173D82"/>
    <w:rsid w:val="00174ED7"/>
    <w:rsid w:val="00175102"/>
    <w:rsid w:val="00175188"/>
    <w:rsid w:val="001755BE"/>
    <w:rsid w:val="00175672"/>
    <w:rsid w:val="00175E5C"/>
    <w:rsid w:val="0017646D"/>
    <w:rsid w:val="001766CF"/>
    <w:rsid w:val="001779CE"/>
    <w:rsid w:val="00177B08"/>
    <w:rsid w:val="00177D00"/>
    <w:rsid w:val="001809DF"/>
    <w:rsid w:val="00180E59"/>
    <w:rsid w:val="00180F4A"/>
    <w:rsid w:val="0018171B"/>
    <w:rsid w:val="0018265D"/>
    <w:rsid w:val="00182877"/>
    <w:rsid w:val="00183594"/>
    <w:rsid w:val="00183958"/>
    <w:rsid w:val="00184069"/>
    <w:rsid w:val="0018413C"/>
    <w:rsid w:val="0018481B"/>
    <w:rsid w:val="001848DC"/>
    <w:rsid w:val="00185C53"/>
    <w:rsid w:val="00186705"/>
    <w:rsid w:val="00186AC9"/>
    <w:rsid w:val="00187048"/>
    <w:rsid w:val="00187207"/>
    <w:rsid w:val="001878B2"/>
    <w:rsid w:val="001878FF"/>
    <w:rsid w:val="00187A85"/>
    <w:rsid w:val="00190183"/>
    <w:rsid w:val="001903B0"/>
    <w:rsid w:val="00191393"/>
    <w:rsid w:val="001919DA"/>
    <w:rsid w:val="00192261"/>
    <w:rsid w:val="00192621"/>
    <w:rsid w:val="00193991"/>
    <w:rsid w:val="00194029"/>
    <w:rsid w:val="0019471D"/>
    <w:rsid w:val="00194CBA"/>
    <w:rsid w:val="0019541B"/>
    <w:rsid w:val="0019553F"/>
    <w:rsid w:val="00195CFB"/>
    <w:rsid w:val="00196143"/>
    <w:rsid w:val="00196447"/>
    <w:rsid w:val="00196BE9"/>
    <w:rsid w:val="00197A5C"/>
    <w:rsid w:val="00197AAD"/>
    <w:rsid w:val="001A043F"/>
    <w:rsid w:val="001A0727"/>
    <w:rsid w:val="001A0830"/>
    <w:rsid w:val="001A0DB4"/>
    <w:rsid w:val="001A11AB"/>
    <w:rsid w:val="001A1395"/>
    <w:rsid w:val="001A1574"/>
    <w:rsid w:val="001A2446"/>
    <w:rsid w:val="001A30EF"/>
    <w:rsid w:val="001A32A0"/>
    <w:rsid w:val="001A53B1"/>
    <w:rsid w:val="001A5605"/>
    <w:rsid w:val="001A7F7D"/>
    <w:rsid w:val="001B0407"/>
    <w:rsid w:val="001B0657"/>
    <w:rsid w:val="001B06F9"/>
    <w:rsid w:val="001B0A06"/>
    <w:rsid w:val="001B0B44"/>
    <w:rsid w:val="001B0B71"/>
    <w:rsid w:val="001B0BC1"/>
    <w:rsid w:val="001B0E97"/>
    <w:rsid w:val="001B10D4"/>
    <w:rsid w:val="001B1242"/>
    <w:rsid w:val="001B12DA"/>
    <w:rsid w:val="001B1669"/>
    <w:rsid w:val="001B2208"/>
    <w:rsid w:val="001B274A"/>
    <w:rsid w:val="001B2888"/>
    <w:rsid w:val="001B2B8F"/>
    <w:rsid w:val="001B30E6"/>
    <w:rsid w:val="001B3387"/>
    <w:rsid w:val="001B343C"/>
    <w:rsid w:val="001B36C6"/>
    <w:rsid w:val="001B399F"/>
    <w:rsid w:val="001B3D0E"/>
    <w:rsid w:val="001B3E63"/>
    <w:rsid w:val="001B4BA6"/>
    <w:rsid w:val="001B54A9"/>
    <w:rsid w:val="001B67A7"/>
    <w:rsid w:val="001B6A75"/>
    <w:rsid w:val="001B6B1B"/>
    <w:rsid w:val="001B7206"/>
    <w:rsid w:val="001B7372"/>
    <w:rsid w:val="001B7CA0"/>
    <w:rsid w:val="001C0100"/>
    <w:rsid w:val="001C024B"/>
    <w:rsid w:val="001C15D3"/>
    <w:rsid w:val="001C16CF"/>
    <w:rsid w:val="001C206B"/>
    <w:rsid w:val="001C2792"/>
    <w:rsid w:val="001C2F00"/>
    <w:rsid w:val="001C38D6"/>
    <w:rsid w:val="001C392D"/>
    <w:rsid w:val="001C393A"/>
    <w:rsid w:val="001C409B"/>
    <w:rsid w:val="001C4C9B"/>
    <w:rsid w:val="001C4CE6"/>
    <w:rsid w:val="001C50CB"/>
    <w:rsid w:val="001C678C"/>
    <w:rsid w:val="001C6995"/>
    <w:rsid w:val="001C71FC"/>
    <w:rsid w:val="001C72F7"/>
    <w:rsid w:val="001C7379"/>
    <w:rsid w:val="001C7FEE"/>
    <w:rsid w:val="001D0892"/>
    <w:rsid w:val="001D0932"/>
    <w:rsid w:val="001D0AC7"/>
    <w:rsid w:val="001D0DA9"/>
    <w:rsid w:val="001D1C30"/>
    <w:rsid w:val="001D2394"/>
    <w:rsid w:val="001D276D"/>
    <w:rsid w:val="001D2DF9"/>
    <w:rsid w:val="001D3621"/>
    <w:rsid w:val="001D4078"/>
    <w:rsid w:val="001D4745"/>
    <w:rsid w:val="001D4806"/>
    <w:rsid w:val="001D48D5"/>
    <w:rsid w:val="001D497F"/>
    <w:rsid w:val="001D516D"/>
    <w:rsid w:val="001D5308"/>
    <w:rsid w:val="001D5B07"/>
    <w:rsid w:val="001D5D04"/>
    <w:rsid w:val="001D64EC"/>
    <w:rsid w:val="001D6B4C"/>
    <w:rsid w:val="001D727C"/>
    <w:rsid w:val="001D778D"/>
    <w:rsid w:val="001D7A18"/>
    <w:rsid w:val="001E01CB"/>
    <w:rsid w:val="001E01EA"/>
    <w:rsid w:val="001E0A39"/>
    <w:rsid w:val="001E0AA6"/>
    <w:rsid w:val="001E0F2C"/>
    <w:rsid w:val="001E15DA"/>
    <w:rsid w:val="001E186B"/>
    <w:rsid w:val="001E1E2E"/>
    <w:rsid w:val="001E2E6D"/>
    <w:rsid w:val="001E31FD"/>
    <w:rsid w:val="001E4374"/>
    <w:rsid w:val="001E4CFC"/>
    <w:rsid w:val="001E600B"/>
    <w:rsid w:val="001E6103"/>
    <w:rsid w:val="001E696F"/>
    <w:rsid w:val="001E77BF"/>
    <w:rsid w:val="001E78F3"/>
    <w:rsid w:val="001E7FCF"/>
    <w:rsid w:val="001F061B"/>
    <w:rsid w:val="001F0A41"/>
    <w:rsid w:val="001F0A74"/>
    <w:rsid w:val="001F1CB6"/>
    <w:rsid w:val="001F20F3"/>
    <w:rsid w:val="001F2199"/>
    <w:rsid w:val="001F3D30"/>
    <w:rsid w:val="001F5196"/>
    <w:rsid w:val="001F60A1"/>
    <w:rsid w:val="001F64B3"/>
    <w:rsid w:val="001F73A0"/>
    <w:rsid w:val="001F7A38"/>
    <w:rsid w:val="001F7B05"/>
    <w:rsid w:val="001F7D6D"/>
    <w:rsid w:val="0020085D"/>
    <w:rsid w:val="00201189"/>
    <w:rsid w:val="002019E8"/>
    <w:rsid w:val="00202D5E"/>
    <w:rsid w:val="00202F17"/>
    <w:rsid w:val="00203233"/>
    <w:rsid w:val="0020345F"/>
    <w:rsid w:val="002038D7"/>
    <w:rsid w:val="00204366"/>
    <w:rsid w:val="00204A7D"/>
    <w:rsid w:val="00204B97"/>
    <w:rsid w:val="002053DC"/>
    <w:rsid w:val="00205BCE"/>
    <w:rsid w:val="00205F28"/>
    <w:rsid w:val="0020614F"/>
    <w:rsid w:val="0020653B"/>
    <w:rsid w:val="0020654A"/>
    <w:rsid w:val="002065A7"/>
    <w:rsid w:val="00206D1F"/>
    <w:rsid w:val="002071EB"/>
    <w:rsid w:val="0020738E"/>
    <w:rsid w:val="00207D71"/>
    <w:rsid w:val="00207F8C"/>
    <w:rsid w:val="00210518"/>
    <w:rsid w:val="002112B5"/>
    <w:rsid w:val="00211449"/>
    <w:rsid w:val="002115C7"/>
    <w:rsid w:val="002116D9"/>
    <w:rsid w:val="00211C7A"/>
    <w:rsid w:val="00211D53"/>
    <w:rsid w:val="00212260"/>
    <w:rsid w:val="00212F27"/>
    <w:rsid w:val="00213313"/>
    <w:rsid w:val="002133D9"/>
    <w:rsid w:val="00213497"/>
    <w:rsid w:val="002141C9"/>
    <w:rsid w:val="002143B6"/>
    <w:rsid w:val="002143F1"/>
    <w:rsid w:val="0021456E"/>
    <w:rsid w:val="002149F7"/>
    <w:rsid w:val="00214CFF"/>
    <w:rsid w:val="00215236"/>
    <w:rsid w:val="0021590C"/>
    <w:rsid w:val="00215C55"/>
    <w:rsid w:val="002160B4"/>
    <w:rsid w:val="00216AA2"/>
    <w:rsid w:val="002177C5"/>
    <w:rsid w:val="00217D49"/>
    <w:rsid w:val="00220EE7"/>
    <w:rsid w:val="00220F7B"/>
    <w:rsid w:val="0022136C"/>
    <w:rsid w:val="00222437"/>
    <w:rsid w:val="0022267C"/>
    <w:rsid w:val="00222D0B"/>
    <w:rsid w:val="00222E73"/>
    <w:rsid w:val="0022312D"/>
    <w:rsid w:val="0022341E"/>
    <w:rsid w:val="002235FB"/>
    <w:rsid w:val="002238C1"/>
    <w:rsid w:val="00223936"/>
    <w:rsid w:val="00223BC0"/>
    <w:rsid w:val="00223CE0"/>
    <w:rsid w:val="00223F97"/>
    <w:rsid w:val="00223FEE"/>
    <w:rsid w:val="00224150"/>
    <w:rsid w:val="0022512D"/>
    <w:rsid w:val="002256D1"/>
    <w:rsid w:val="0022576E"/>
    <w:rsid w:val="002257FE"/>
    <w:rsid w:val="0022582E"/>
    <w:rsid w:val="0022600D"/>
    <w:rsid w:val="00226386"/>
    <w:rsid w:val="002266A3"/>
    <w:rsid w:val="0022695E"/>
    <w:rsid w:val="00226E17"/>
    <w:rsid w:val="00227BFB"/>
    <w:rsid w:val="00230823"/>
    <w:rsid w:val="00230E5D"/>
    <w:rsid w:val="002318DE"/>
    <w:rsid w:val="00231D27"/>
    <w:rsid w:val="002321BE"/>
    <w:rsid w:val="00232959"/>
    <w:rsid w:val="00232D83"/>
    <w:rsid w:val="00232F9E"/>
    <w:rsid w:val="002332CF"/>
    <w:rsid w:val="002343DF"/>
    <w:rsid w:val="00235E11"/>
    <w:rsid w:val="00235E5F"/>
    <w:rsid w:val="002361BA"/>
    <w:rsid w:val="00236579"/>
    <w:rsid w:val="00236B51"/>
    <w:rsid w:val="00236C2F"/>
    <w:rsid w:val="0023731F"/>
    <w:rsid w:val="00237828"/>
    <w:rsid w:val="00237B06"/>
    <w:rsid w:val="00237E83"/>
    <w:rsid w:val="002400E0"/>
    <w:rsid w:val="00240BE0"/>
    <w:rsid w:val="0024103A"/>
    <w:rsid w:val="00241160"/>
    <w:rsid w:val="0024141F"/>
    <w:rsid w:val="00241B19"/>
    <w:rsid w:val="00242850"/>
    <w:rsid w:val="00242E6C"/>
    <w:rsid w:val="002435EE"/>
    <w:rsid w:val="00243719"/>
    <w:rsid w:val="00243879"/>
    <w:rsid w:val="00243E06"/>
    <w:rsid w:val="00243ED4"/>
    <w:rsid w:val="00244252"/>
    <w:rsid w:val="002442B3"/>
    <w:rsid w:val="002444F8"/>
    <w:rsid w:val="00244DA4"/>
    <w:rsid w:val="002457A9"/>
    <w:rsid w:val="002459E2"/>
    <w:rsid w:val="00245C0A"/>
    <w:rsid w:val="00246082"/>
    <w:rsid w:val="00246620"/>
    <w:rsid w:val="00246F84"/>
    <w:rsid w:val="00247249"/>
    <w:rsid w:val="00247EBA"/>
    <w:rsid w:val="0025000B"/>
    <w:rsid w:val="00250228"/>
    <w:rsid w:val="00250631"/>
    <w:rsid w:val="0025065E"/>
    <w:rsid w:val="00251807"/>
    <w:rsid w:val="002518B7"/>
    <w:rsid w:val="00251B7D"/>
    <w:rsid w:val="00251FB7"/>
    <w:rsid w:val="002527BF"/>
    <w:rsid w:val="002533CC"/>
    <w:rsid w:val="00253416"/>
    <w:rsid w:val="00254AD4"/>
    <w:rsid w:val="00254F63"/>
    <w:rsid w:val="00255983"/>
    <w:rsid w:val="00255EC2"/>
    <w:rsid w:val="00255EE3"/>
    <w:rsid w:val="00256052"/>
    <w:rsid w:val="00256C3F"/>
    <w:rsid w:val="0025735F"/>
    <w:rsid w:val="002575C3"/>
    <w:rsid w:val="00257610"/>
    <w:rsid w:val="0025767F"/>
    <w:rsid w:val="00260033"/>
    <w:rsid w:val="00260309"/>
    <w:rsid w:val="002606A8"/>
    <w:rsid w:val="002606EC"/>
    <w:rsid w:val="00260D2A"/>
    <w:rsid w:val="00261271"/>
    <w:rsid w:val="00261746"/>
    <w:rsid w:val="00261AA0"/>
    <w:rsid w:val="00262ADA"/>
    <w:rsid w:val="002631B5"/>
    <w:rsid w:val="00263586"/>
    <w:rsid w:val="00263FC8"/>
    <w:rsid w:val="0026481D"/>
    <w:rsid w:val="00264A88"/>
    <w:rsid w:val="0026536A"/>
    <w:rsid w:val="00265413"/>
    <w:rsid w:val="00265505"/>
    <w:rsid w:val="00265D2B"/>
    <w:rsid w:val="0026600B"/>
    <w:rsid w:val="00266830"/>
    <w:rsid w:val="00267551"/>
    <w:rsid w:val="00267B7D"/>
    <w:rsid w:val="0027062F"/>
    <w:rsid w:val="00270ADB"/>
    <w:rsid w:val="002712B2"/>
    <w:rsid w:val="0027161D"/>
    <w:rsid w:val="0027182D"/>
    <w:rsid w:val="00271EA6"/>
    <w:rsid w:val="002721A8"/>
    <w:rsid w:val="00272ECA"/>
    <w:rsid w:val="00272F85"/>
    <w:rsid w:val="00274187"/>
    <w:rsid w:val="00274F2F"/>
    <w:rsid w:val="002752B0"/>
    <w:rsid w:val="00275304"/>
    <w:rsid w:val="00275C1A"/>
    <w:rsid w:val="00275D54"/>
    <w:rsid w:val="0027605B"/>
    <w:rsid w:val="00276378"/>
    <w:rsid w:val="002765C2"/>
    <w:rsid w:val="00276E19"/>
    <w:rsid w:val="0027752C"/>
    <w:rsid w:val="00277932"/>
    <w:rsid w:val="00277CF4"/>
    <w:rsid w:val="00280B8E"/>
    <w:rsid w:val="002812B7"/>
    <w:rsid w:val="002815E4"/>
    <w:rsid w:val="002817CC"/>
    <w:rsid w:val="00281ABF"/>
    <w:rsid w:val="002821E3"/>
    <w:rsid w:val="00282791"/>
    <w:rsid w:val="00283C8D"/>
    <w:rsid w:val="00283F2D"/>
    <w:rsid w:val="00284620"/>
    <w:rsid w:val="0028566C"/>
    <w:rsid w:val="002859E4"/>
    <w:rsid w:val="00285D6D"/>
    <w:rsid w:val="00287182"/>
    <w:rsid w:val="0028759E"/>
    <w:rsid w:val="0028790B"/>
    <w:rsid w:val="0029016E"/>
    <w:rsid w:val="00290598"/>
    <w:rsid w:val="00290D83"/>
    <w:rsid w:val="00291182"/>
    <w:rsid w:val="0029143D"/>
    <w:rsid w:val="002918F2"/>
    <w:rsid w:val="00291997"/>
    <w:rsid w:val="00291CBE"/>
    <w:rsid w:val="00291E41"/>
    <w:rsid w:val="002925E4"/>
    <w:rsid w:val="002927EB"/>
    <w:rsid w:val="00293042"/>
    <w:rsid w:val="00293ED8"/>
    <w:rsid w:val="002944A5"/>
    <w:rsid w:val="002950A3"/>
    <w:rsid w:val="002956C3"/>
    <w:rsid w:val="002956F2"/>
    <w:rsid w:val="00296334"/>
    <w:rsid w:val="00296487"/>
    <w:rsid w:val="002965C2"/>
    <w:rsid w:val="00296E2C"/>
    <w:rsid w:val="0029766D"/>
    <w:rsid w:val="00297793"/>
    <w:rsid w:val="002A0F9A"/>
    <w:rsid w:val="002A17B0"/>
    <w:rsid w:val="002A19BF"/>
    <w:rsid w:val="002A1D53"/>
    <w:rsid w:val="002A1E5C"/>
    <w:rsid w:val="002A1FFB"/>
    <w:rsid w:val="002A2326"/>
    <w:rsid w:val="002A3024"/>
    <w:rsid w:val="002A317B"/>
    <w:rsid w:val="002A367D"/>
    <w:rsid w:val="002A4759"/>
    <w:rsid w:val="002A4906"/>
    <w:rsid w:val="002A5079"/>
    <w:rsid w:val="002A5194"/>
    <w:rsid w:val="002A556F"/>
    <w:rsid w:val="002A57A2"/>
    <w:rsid w:val="002A5DB4"/>
    <w:rsid w:val="002A65B9"/>
    <w:rsid w:val="002A7D9B"/>
    <w:rsid w:val="002A7FA3"/>
    <w:rsid w:val="002B0073"/>
    <w:rsid w:val="002B0359"/>
    <w:rsid w:val="002B061E"/>
    <w:rsid w:val="002B0705"/>
    <w:rsid w:val="002B13BD"/>
    <w:rsid w:val="002B1648"/>
    <w:rsid w:val="002B1965"/>
    <w:rsid w:val="002B2556"/>
    <w:rsid w:val="002B2685"/>
    <w:rsid w:val="002B27D4"/>
    <w:rsid w:val="002B2B8E"/>
    <w:rsid w:val="002B3372"/>
    <w:rsid w:val="002B3AF7"/>
    <w:rsid w:val="002B41F2"/>
    <w:rsid w:val="002B432D"/>
    <w:rsid w:val="002B46F9"/>
    <w:rsid w:val="002B4F3B"/>
    <w:rsid w:val="002B57A5"/>
    <w:rsid w:val="002B5800"/>
    <w:rsid w:val="002B6103"/>
    <w:rsid w:val="002B69EB"/>
    <w:rsid w:val="002B6A64"/>
    <w:rsid w:val="002B7831"/>
    <w:rsid w:val="002B7ACB"/>
    <w:rsid w:val="002B7CFE"/>
    <w:rsid w:val="002C054D"/>
    <w:rsid w:val="002C0FAC"/>
    <w:rsid w:val="002C1A1D"/>
    <w:rsid w:val="002C1E62"/>
    <w:rsid w:val="002C1F48"/>
    <w:rsid w:val="002C2279"/>
    <w:rsid w:val="002C24A0"/>
    <w:rsid w:val="002C2568"/>
    <w:rsid w:val="002C3924"/>
    <w:rsid w:val="002C4064"/>
    <w:rsid w:val="002C4286"/>
    <w:rsid w:val="002C4829"/>
    <w:rsid w:val="002C4ACC"/>
    <w:rsid w:val="002C4BE9"/>
    <w:rsid w:val="002C5069"/>
    <w:rsid w:val="002C5B81"/>
    <w:rsid w:val="002C5C36"/>
    <w:rsid w:val="002C5CAE"/>
    <w:rsid w:val="002C61AF"/>
    <w:rsid w:val="002C63E2"/>
    <w:rsid w:val="002C642F"/>
    <w:rsid w:val="002C6579"/>
    <w:rsid w:val="002C7958"/>
    <w:rsid w:val="002D0258"/>
    <w:rsid w:val="002D0BB6"/>
    <w:rsid w:val="002D1274"/>
    <w:rsid w:val="002D1CCD"/>
    <w:rsid w:val="002D1ED2"/>
    <w:rsid w:val="002D234A"/>
    <w:rsid w:val="002D2FC9"/>
    <w:rsid w:val="002D423B"/>
    <w:rsid w:val="002D4BE8"/>
    <w:rsid w:val="002D4BFA"/>
    <w:rsid w:val="002D5531"/>
    <w:rsid w:val="002D5652"/>
    <w:rsid w:val="002D5D76"/>
    <w:rsid w:val="002D5E6C"/>
    <w:rsid w:val="002D690A"/>
    <w:rsid w:val="002D6990"/>
    <w:rsid w:val="002D7237"/>
    <w:rsid w:val="002D789C"/>
    <w:rsid w:val="002D7C31"/>
    <w:rsid w:val="002E0565"/>
    <w:rsid w:val="002E07B9"/>
    <w:rsid w:val="002E0E93"/>
    <w:rsid w:val="002E0EE0"/>
    <w:rsid w:val="002E10BB"/>
    <w:rsid w:val="002E1BC6"/>
    <w:rsid w:val="002E255E"/>
    <w:rsid w:val="002E2867"/>
    <w:rsid w:val="002E2DF7"/>
    <w:rsid w:val="002E371C"/>
    <w:rsid w:val="002E3FD2"/>
    <w:rsid w:val="002E4B14"/>
    <w:rsid w:val="002E4E35"/>
    <w:rsid w:val="002E5E79"/>
    <w:rsid w:val="002E6529"/>
    <w:rsid w:val="002E69F8"/>
    <w:rsid w:val="002E6AC3"/>
    <w:rsid w:val="002E6DB8"/>
    <w:rsid w:val="002E7AD1"/>
    <w:rsid w:val="002E7B31"/>
    <w:rsid w:val="002E7FB7"/>
    <w:rsid w:val="002F011D"/>
    <w:rsid w:val="002F03DB"/>
    <w:rsid w:val="002F0612"/>
    <w:rsid w:val="002F1820"/>
    <w:rsid w:val="002F19E6"/>
    <w:rsid w:val="002F2722"/>
    <w:rsid w:val="002F2BC0"/>
    <w:rsid w:val="002F3D6A"/>
    <w:rsid w:val="002F4068"/>
    <w:rsid w:val="002F4830"/>
    <w:rsid w:val="002F493D"/>
    <w:rsid w:val="002F580F"/>
    <w:rsid w:val="002F5953"/>
    <w:rsid w:val="002F6733"/>
    <w:rsid w:val="0030024A"/>
    <w:rsid w:val="0030052E"/>
    <w:rsid w:val="00300AEB"/>
    <w:rsid w:val="00300D96"/>
    <w:rsid w:val="00300EA2"/>
    <w:rsid w:val="00300F46"/>
    <w:rsid w:val="00300FE5"/>
    <w:rsid w:val="0030120B"/>
    <w:rsid w:val="00301CA1"/>
    <w:rsid w:val="00301F9D"/>
    <w:rsid w:val="00302929"/>
    <w:rsid w:val="003038A3"/>
    <w:rsid w:val="003038CF"/>
    <w:rsid w:val="0030391C"/>
    <w:rsid w:val="00303DD1"/>
    <w:rsid w:val="00303E92"/>
    <w:rsid w:val="00304416"/>
    <w:rsid w:val="00304485"/>
    <w:rsid w:val="00304563"/>
    <w:rsid w:val="003048D1"/>
    <w:rsid w:val="00304C55"/>
    <w:rsid w:val="00304CE3"/>
    <w:rsid w:val="003051C9"/>
    <w:rsid w:val="0030521D"/>
    <w:rsid w:val="0030568D"/>
    <w:rsid w:val="00305867"/>
    <w:rsid w:val="003062E3"/>
    <w:rsid w:val="0030633A"/>
    <w:rsid w:val="003069C9"/>
    <w:rsid w:val="00310B4D"/>
    <w:rsid w:val="0031297C"/>
    <w:rsid w:val="003138A0"/>
    <w:rsid w:val="003139A8"/>
    <w:rsid w:val="0031441C"/>
    <w:rsid w:val="003148F3"/>
    <w:rsid w:val="003156A0"/>
    <w:rsid w:val="00315899"/>
    <w:rsid w:val="00315A9A"/>
    <w:rsid w:val="00315F16"/>
    <w:rsid w:val="00316BCC"/>
    <w:rsid w:val="00316DDC"/>
    <w:rsid w:val="003171E8"/>
    <w:rsid w:val="0031785C"/>
    <w:rsid w:val="00317F6E"/>
    <w:rsid w:val="0032053F"/>
    <w:rsid w:val="0032064B"/>
    <w:rsid w:val="0032082F"/>
    <w:rsid w:val="00320A2F"/>
    <w:rsid w:val="00320FC1"/>
    <w:rsid w:val="0032131E"/>
    <w:rsid w:val="003215B1"/>
    <w:rsid w:val="00321987"/>
    <w:rsid w:val="00321EAB"/>
    <w:rsid w:val="003223E8"/>
    <w:rsid w:val="00322451"/>
    <w:rsid w:val="00322789"/>
    <w:rsid w:val="003228BE"/>
    <w:rsid w:val="003235CD"/>
    <w:rsid w:val="00323627"/>
    <w:rsid w:val="00323713"/>
    <w:rsid w:val="00323D11"/>
    <w:rsid w:val="00323DC4"/>
    <w:rsid w:val="00323EFA"/>
    <w:rsid w:val="00324475"/>
    <w:rsid w:val="00324476"/>
    <w:rsid w:val="003248DB"/>
    <w:rsid w:val="003249EE"/>
    <w:rsid w:val="00325771"/>
    <w:rsid w:val="00325A1D"/>
    <w:rsid w:val="003264FD"/>
    <w:rsid w:val="00326575"/>
    <w:rsid w:val="0032737F"/>
    <w:rsid w:val="0032739E"/>
    <w:rsid w:val="003273CE"/>
    <w:rsid w:val="0033027C"/>
    <w:rsid w:val="00330B16"/>
    <w:rsid w:val="00330EE9"/>
    <w:rsid w:val="0033101B"/>
    <w:rsid w:val="003313BC"/>
    <w:rsid w:val="00331443"/>
    <w:rsid w:val="00331507"/>
    <w:rsid w:val="0033185B"/>
    <w:rsid w:val="00332495"/>
    <w:rsid w:val="003326B0"/>
    <w:rsid w:val="00332EE6"/>
    <w:rsid w:val="003334CB"/>
    <w:rsid w:val="00333ADD"/>
    <w:rsid w:val="00334067"/>
    <w:rsid w:val="003341D0"/>
    <w:rsid w:val="00335505"/>
    <w:rsid w:val="00335957"/>
    <w:rsid w:val="00335A77"/>
    <w:rsid w:val="003362B2"/>
    <w:rsid w:val="00336B23"/>
    <w:rsid w:val="00337407"/>
    <w:rsid w:val="00337698"/>
    <w:rsid w:val="00337B57"/>
    <w:rsid w:val="00337E63"/>
    <w:rsid w:val="00337FF4"/>
    <w:rsid w:val="0033A27B"/>
    <w:rsid w:val="003402F0"/>
    <w:rsid w:val="00340565"/>
    <w:rsid w:val="00340EA8"/>
    <w:rsid w:val="003412EF"/>
    <w:rsid w:val="00341388"/>
    <w:rsid w:val="00341643"/>
    <w:rsid w:val="00341B09"/>
    <w:rsid w:val="0034277C"/>
    <w:rsid w:val="00342A18"/>
    <w:rsid w:val="003445C8"/>
    <w:rsid w:val="00345395"/>
    <w:rsid w:val="0034539F"/>
    <w:rsid w:val="0034544C"/>
    <w:rsid w:val="00345490"/>
    <w:rsid w:val="00346025"/>
    <w:rsid w:val="00346313"/>
    <w:rsid w:val="0034759D"/>
    <w:rsid w:val="003476E4"/>
    <w:rsid w:val="00347923"/>
    <w:rsid w:val="00350317"/>
    <w:rsid w:val="0035096B"/>
    <w:rsid w:val="00351294"/>
    <w:rsid w:val="003517BB"/>
    <w:rsid w:val="003521B2"/>
    <w:rsid w:val="00352201"/>
    <w:rsid w:val="003526C8"/>
    <w:rsid w:val="00353096"/>
    <w:rsid w:val="003533B6"/>
    <w:rsid w:val="00353734"/>
    <w:rsid w:val="00353D81"/>
    <w:rsid w:val="00354016"/>
    <w:rsid w:val="0035417B"/>
    <w:rsid w:val="00354AAD"/>
    <w:rsid w:val="0035536B"/>
    <w:rsid w:val="00355C5F"/>
    <w:rsid w:val="00355D9D"/>
    <w:rsid w:val="00356069"/>
    <w:rsid w:val="00356592"/>
    <w:rsid w:val="00356E10"/>
    <w:rsid w:val="00357B5C"/>
    <w:rsid w:val="003607D9"/>
    <w:rsid w:val="00360B25"/>
    <w:rsid w:val="00361C20"/>
    <w:rsid w:val="00361EE8"/>
    <w:rsid w:val="0036228F"/>
    <w:rsid w:val="0036268F"/>
    <w:rsid w:val="00362FFE"/>
    <w:rsid w:val="003634CA"/>
    <w:rsid w:val="00364861"/>
    <w:rsid w:val="00364B5D"/>
    <w:rsid w:val="003658E0"/>
    <w:rsid w:val="00365FF5"/>
    <w:rsid w:val="00366264"/>
    <w:rsid w:val="00367177"/>
    <w:rsid w:val="00367405"/>
    <w:rsid w:val="00367536"/>
    <w:rsid w:val="003679A3"/>
    <w:rsid w:val="00370268"/>
    <w:rsid w:val="00370E0F"/>
    <w:rsid w:val="0037100B"/>
    <w:rsid w:val="00371654"/>
    <w:rsid w:val="00371944"/>
    <w:rsid w:val="00371B06"/>
    <w:rsid w:val="00371B8E"/>
    <w:rsid w:val="00371BF1"/>
    <w:rsid w:val="00371CD6"/>
    <w:rsid w:val="00371DD5"/>
    <w:rsid w:val="003735BA"/>
    <w:rsid w:val="00373F4E"/>
    <w:rsid w:val="00375085"/>
    <w:rsid w:val="0037580E"/>
    <w:rsid w:val="00375BF8"/>
    <w:rsid w:val="00375D2A"/>
    <w:rsid w:val="00376028"/>
    <w:rsid w:val="00376197"/>
    <w:rsid w:val="00376271"/>
    <w:rsid w:val="0037704E"/>
    <w:rsid w:val="003771F0"/>
    <w:rsid w:val="0037740D"/>
    <w:rsid w:val="00377421"/>
    <w:rsid w:val="00377624"/>
    <w:rsid w:val="0037762D"/>
    <w:rsid w:val="003777E9"/>
    <w:rsid w:val="00377804"/>
    <w:rsid w:val="00380369"/>
    <w:rsid w:val="00380421"/>
    <w:rsid w:val="00381065"/>
    <w:rsid w:val="0038119F"/>
    <w:rsid w:val="0038121D"/>
    <w:rsid w:val="00381651"/>
    <w:rsid w:val="0038190C"/>
    <w:rsid w:val="00381E6F"/>
    <w:rsid w:val="00382615"/>
    <w:rsid w:val="00383196"/>
    <w:rsid w:val="003834E1"/>
    <w:rsid w:val="003842EE"/>
    <w:rsid w:val="00384C9F"/>
    <w:rsid w:val="00385248"/>
    <w:rsid w:val="00385600"/>
    <w:rsid w:val="003858C6"/>
    <w:rsid w:val="00385F2C"/>
    <w:rsid w:val="00386160"/>
    <w:rsid w:val="003866A9"/>
    <w:rsid w:val="00386840"/>
    <w:rsid w:val="003902FD"/>
    <w:rsid w:val="003906CA"/>
    <w:rsid w:val="0039147E"/>
    <w:rsid w:val="00391535"/>
    <w:rsid w:val="00391620"/>
    <w:rsid w:val="003917CD"/>
    <w:rsid w:val="00391C67"/>
    <w:rsid w:val="00391FE7"/>
    <w:rsid w:val="00392476"/>
    <w:rsid w:val="0039355E"/>
    <w:rsid w:val="00393AF2"/>
    <w:rsid w:val="0039494E"/>
    <w:rsid w:val="00394DA0"/>
    <w:rsid w:val="00395B3E"/>
    <w:rsid w:val="00395C54"/>
    <w:rsid w:val="00396ABA"/>
    <w:rsid w:val="00396E29"/>
    <w:rsid w:val="003970E2"/>
    <w:rsid w:val="003A00EC"/>
    <w:rsid w:val="003A1115"/>
    <w:rsid w:val="003A15F4"/>
    <w:rsid w:val="003A1638"/>
    <w:rsid w:val="003A18F9"/>
    <w:rsid w:val="003A1C15"/>
    <w:rsid w:val="003A1F09"/>
    <w:rsid w:val="003A2C11"/>
    <w:rsid w:val="003A425D"/>
    <w:rsid w:val="003A4388"/>
    <w:rsid w:val="003A56C3"/>
    <w:rsid w:val="003A650F"/>
    <w:rsid w:val="003A6F60"/>
    <w:rsid w:val="003A728F"/>
    <w:rsid w:val="003B0F88"/>
    <w:rsid w:val="003B14DA"/>
    <w:rsid w:val="003B1A3A"/>
    <w:rsid w:val="003B1BA1"/>
    <w:rsid w:val="003B2400"/>
    <w:rsid w:val="003B248E"/>
    <w:rsid w:val="003B25B7"/>
    <w:rsid w:val="003B27AD"/>
    <w:rsid w:val="003B2A04"/>
    <w:rsid w:val="003B323F"/>
    <w:rsid w:val="003B355F"/>
    <w:rsid w:val="003B4791"/>
    <w:rsid w:val="003B4849"/>
    <w:rsid w:val="003B51A2"/>
    <w:rsid w:val="003B5AC8"/>
    <w:rsid w:val="003B5EB3"/>
    <w:rsid w:val="003B6A3C"/>
    <w:rsid w:val="003B73B4"/>
    <w:rsid w:val="003B79C0"/>
    <w:rsid w:val="003B7AD1"/>
    <w:rsid w:val="003B7D92"/>
    <w:rsid w:val="003C01BF"/>
    <w:rsid w:val="003C1388"/>
    <w:rsid w:val="003C1F67"/>
    <w:rsid w:val="003C2A2F"/>
    <w:rsid w:val="003C2C29"/>
    <w:rsid w:val="003C2C2A"/>
    <w:rsid w:val="003C2D00"/>
    <w:rsid w:val="003C370B"/>
    <w:rsid w:val="003C3A45"/>
    <w:rsid w:val="003C4232"/>
    <w:rsid w:val="003C4832"/>
    <w:rsid w:val="003C4838"/>
    <w:rsid w:val="003C4E11"/>
    <w:rsid w:val="003C50B5"/>
    <w:rsid w:val="003C50CF"/>
    <w:rsid w:val="003C5A71"/>
    <w:rsid w:val="003C6AAD"/>
    <w:rsid w:val="003C6B6A"/>
    <w:rsid w:val="003C6C17"/>
    <w:rsid w:val="003C7604"/>
    <w:rsid w:val="003D06D8"/>
    <w:rsid w:val="003D0A2D"/>
    <w:rsid w:val="003D0CD9"/>
    <w:rsid w:val="003D0E27"/>
    <w:rsid w:val="003D1284"/>
    <w:rsid w:val="003D17D3"/>
    <w:rsid w:val="003D1FDE"/>
    <w:rsid w:val="003D341A"/>
    <w:rsid w:val="003D377B"/>
    <w:rsid w:val="003D3C29"/>
    <w:rsid w:val="003D417A"/>
    <w:rsid w:val="003D437B"/>
    <w:rsid w:val="003D474F"/>
    <w:rsid w:val="003D4980"/>
    <w:rsid w:val="003D4A33"/>
    <w:rsid w:val="003D4D3A"/>
    <w:rsid w:val="003D50EC"/>
    <w:rsid w:val="003D5258"/>
    <w:rsid w:val="003D6018"/>
    <w:rsid w:val="003D7B6F"/>
    <w:rsid w:val="003E05EC"/>
    <w:rsid w:val="003E09BE"/>
    <w:rsid w:val="003E0AF3"/>
    <w:rsid w:val="003E0B0B"/>
    <w:rsid w:val="003E0B3C"/>
    <w:rsid w:val="003E0F25"/>
    <w:rsid w:val="003E0F70"/>
    <w:rsid w:val="003E138F"/>
    <w:rsid w:val="003E14ED"/>
    <w:rsid w:val="003E196E"/>
    <w:rsid w:val="003E1B96"/>
    <w:rsid w:val="003E2029"/>
    <w:rsid w:val="003E24AA"/>
    <w:rsid w:val="003E260E"/>
    <w:rsid w:val="003E2D7B"/>
    <w:rsid w:val="003E32A1"/>
    <w:rsid w:val="003E34C4"/>
    <w:rsid w:val="003E3528"/>
    <w:rsid w:val="003E4670"/>
    <w:rsid w:val="003E47C4"/>
    <w:rsid w:val="003E4B8C"/>
    <w:rsid w:val="003E4DB0"/>
    <w:rsid w:val="003E5133"/>
    <w:rsid w:val="003E5A8F"/>
    <w:rsid w:val="003E7007"/>
    <w:rsid w:val="003E7488"/>
    <w:rsid w:val="003E7CF2"/>
    <w:rsid w:val="003E7EC4"/>
    <w:rsid w:val="003E7FE7"/>
    <w:rsid w:val="003F0E5E"/>
    <w:rsid w:val="003F0EBB"/>
    <w:rsid w:val="003F1AD4"/>
    <w:rsid w:val="003F23AD"/>
    <w:rsid w:val="003F2ADD"/>
    <w:rsid w:val="003F2F6D"/>
    <w:rsid w:val="003F405B"/>
    <w:rsid w:val="003F44CD"/>
    <w:rsid w:val="003F48C2"/>
    <w:rsid w:val="003F49D7"/>
    <w:rsid w:val="003F4A83"/>
    <w:rsid w:val="003F5218"/>
    <w:rsid w:val="003F531B"/>
    <w:rsid w:val="003F5438"/>
    <w:rsid w:val="003F5A18"/>
    <w:rsid w:val="003F7061"/>
    <w:rsid w:val="003F7362"/>
    <w:rsid w:val="003F76AA"/>
    <w:rsid w:val="00401DCB"/>
    <w:rsid w:val="00401FB0"/>
    <w:rsid w:val="00402800"/>
    <w:rsid w:val="0040394F"/>
    <w:rsid w:val="00403E66"/>
    <w:rsid w:val="004041FD"/>
    <w:rsid w:val="00404DCC"/>
    <w:rsid w:val="0040578E"/>
    <w:rsid w:val="00405A4A"/>
    <w:rsid w:val="00405C9D"/>
    <w:rsid w:val="004071AA"/>
    <w:rsid w:val="00410CA3"/>
    <w:rsid w:val="00411CCB"/>
    <w:rsid w:val="00411FD7"/>
    <w:rsid w:val="00412846"/>
    <w:rsid w:val="00412BF6"/>
    <w:rsid w:val="00413166"/>
    <w:rsid w:val="00413629"/>
    <w:rsid w:val="004153E0"/>
    <w:rsid w:val="0041564D"/>
    <w:rsid w:val="00415870"/>
    <w:rsid w:val="0041624A"/>
    <w:rsid w:val="00416401"/>
    <w:rsid w:val="00416591"/>
    <w:rsid w:val="00416663"/>
    <w:rsid w:val="00416F1E"/>
    <w:rsid w:val="00417373"/>
    <w:rsid w:val="004173CF"/>
    <w:rsid w:val="00417680"/>
    <w:rsid w:val="00417B7B"/>
    <w:rsid w:val="0042020D"/>
    <w:rsid w:val="0042041A"/>
    <w:rsid w:val="00420DF4"/>
    <w:rsid w:val="004218D9"/>
    <w:rsid w:val="00422AC2"/>
    <w:rsid w:val="00423743"/>
    <w:rsid w:val="004238EE"/>
    <w:rsid w:val="00424033"/>
    <w:rsid w:val="00424175"/>
    <w:rsid w:val="004242FF"/>
    <w:rsid w:val="004248BF"/>
    <w:rsid w:val="00424C70"/>
    <w:rsid w:val="00424F05"/>
    <w:rsid w:val="00425089"/>
    <w:rsid w:val="00425A35"/>
    <w:rsid w:val="00425C15"/>
    <w:rsid w:val="0042609D"/>
    <w:rsid w:val="00426E43"/>
    <w:rsid w:val="00427E52"/>
    <w:rsid w:val="00430613"/>
    <w:rsid w:val="004309E1"/>
    <w:rsid w:val="00431463"/>
    <w:rsid w:val="00431652"/>
    <w:rsid w:val="004318EE"/>
    <w:rsid w:val="00431DBB"/>
    <w:rsid w:val="00432C56"/>
    <w:rsid w:val="00432FC2"/>
    <w:rsid w:val="004337EB"/>
    <w:rsid w:val="00433E14"/>
    <w:rsid w:val="0043434F"/>
    <w:rsid w:val="004351AC"/>
    <w:rsid w:val="0043532A"/>
    <w:rsid w:val="00435AFA"/>
    <w:rsid w:val="00435DD0"/>
    <w:rsid w:val="00435EC1"/>
    <w:rsid w:val="00435F51"/>
    <w:rsid w:val="00436D1E"/>
    <w:rsid w:val="00436F7F"/>
    <w:rsid w:val="00437657"/>
    <w:rsid w:val="00440697"/>
    <w:rsid w:val="00440CA6"/>
    <w:rsid w:val="00441342"/>
    <w:rsid w:val="00441FFF"/>
    <w:rsid w:val="00442A27"/>
    <w:rsid w:val="00442FB2"/>
    <w:rsid w:val="0044335E"/>
    <w:rsid w:val="00443860"/>
    <w:rsid w:val="004439E3"/>
    <w:rsid w:val="00444109"/>
    <w:rsid w:val="00444833"/>
    <w:rsid w:val="004448A8"/>
    <w:rsid w:val="00444A4B"/>
    <w:rsid w:val="0044554D"/>
    <w:rsid w:val="0044593E"/>
    <w:rsid w:val="00445A23"/>
    <w:rsid w:val="00445BE6"/>
    <w:rsid w:val="00445C0A"/>
    <w:rsid w:val="00446641"/>
    <w:rsid w:val="0044689F"/>
    <w:rsid w:val="00446FE5"/>
    <w:rsid w:val="00447EBA"/>
    <w:rsid w:val="0045035A"/>
    <w:rsid w:val="004507C5"/>
    <w:rsid w:val="00450D3D"/>
    <w:rsid w:val="004513B9"/>
    <w:rsid w:val="004514CC"/>
    <w:rsid w:val="004514F3"/>
    <w:rsid w:val="00451A39"/>
    <w:rsid w:val="00451C81"/>
    <w:rsid w:val="0045264B"/>
    <w:rsid w:val="00452919"/>
    <w:rsid w:val="00453839"/>
    <w:rsid w:val="00453F16"/>
    <w:rsid w:val="00453FD7"/>
    <w:rsid w:val="00454723"/>
    <w:rsid w:val="004547EE"/>
    <w:rsid w:val="0045484B"/>
    <w:rsid w:val="00454EC1"/>
    <w:rsid w:val="00456748"/>
    <w:rsid w:val="0045674C"/>
    <w:rsid w:val="00456FED"/>
    <w:rsid w:val="00456FFE"/>
    <w:rsid w:val="004575B1"/>
    <w:rsid w:val="00457739"/>
    <w:rsid w:val="00457F48"/>
    <w:rsid w:val="00460466"/>
    <w:rsid w:val="004611E5"/>
    <w:rsid w:val="00461215"/>
    <w:rsid w:val="004612DC"/>
    <w:rsid w:val="00461357"/>
    <w:rsid w:val="00461C70"/>
    <w:rsid w:val="00461C95"/>
    <w:rsid w:val="00461CEA"/>
    <w:rsid w:val="00462AA8"/>
    <w:rsid w:val="00462FB2"/>
    <w:rsid w:val="00463083"/>
    <w:rsid w:val="00463DF5"/>
    <w:rsid w:val="00464768"/>
    <w:rsid w:val="00464B83"/>
    <w:rsid w:val="00464E3C"/>
    <w:rsid w:val="00464EB0"/>
    <w:rsid w:val="004653F0"/>
    <w:rsid w:val="004657EA"/>
    <w:rsid w:val="0046654A"/>
    <w:rsid w:val="0046661A"/>
    <w:rsid w:val="00466B62"/>
    <w:rsid w:val="0046762B"/>
    <w:rsid w:val="00467A46"/>
    <w:rsid w:val="0046D0C3"/>
    <w:rsid w:val="004704AA"/>
    <w:rsid w:val="00470B9A"/>
    <w:rsid w:val="0047145D"/>
    <w:rsid w:val="00471DE9"/>
    <w:rsid w:val="00472176"/>
    <w:rsid w:val="004725F5"/>
    <w:rsid w:val="00472800"/>
    <w:rsid w:val="00474274"/>
    <w:rsid w:val="004744A4"/>
    <w:rsid w:val="00474574"/>
    <w:rsid w:val="00474711"/>
    <w:rsid w:val="00474832"/>
    <w:rsid w:val="0047493C"/>
    <w:rsid w:val="00475BDF"/>
    <w:rsid w:val="0047617D"/>
    <w:rsid w:val="00476EE6"/>
    <w:rsid w:val="00477205"/>
    <w:rsid w:val="00477245"/>
    <w:rsid w:val="004772C7"/>
    <w:rsid w:val="0047754B"/>
    <w:rsid w:val="00477556"/>
    <w:rsid w:val="00477CD9"/>
    <w:rsid w:val="00477EE2"/>
    <w:rsid w:val="00477EF4"/>
    <w:rsid w:val="00477F91"/>
    <w:rsid w:val="0048003F"/>
    <w:rsid w:val="0048077B"/>
    <w:rsid w:val="00481455"/>
    <w:rsid w:val="004818DC"/>
    <w:rsid w:val="00481F3A"/>
    <w:rsid w:val="0048224A"/>
    <w:rsid w:val="00483147"/>
    <w:rsid w:val="00483150"/>
    <w:rsid w:val="0048398E"/>
    <w:rsid w:val="00483DA4"/>
    <w:rsid w:val="00484135"/>
    <w:rsid w:val="004847C8"/>
    <w:rsid w:val="0048548B"/>
    <w:rsid w:val="00485A3C"/>
    <w:rsid w:val="00485E9B"/>
    <w:rsid w:val="00486052"/>
    <w:rsid w:val="004861E4"/>
    <w:rsid w:val="00486FE8"/>
    <w:rsid w:val="0048736D"/>
    <w:rsid w:val="00487D24"/>
    <w:rsid w:val="00487F1B"/>
    <w:rsid w:val="00490656"/>
    <w:rsid w:val="0049077F"/>
    <w:rsid w:val="00490AE5"/>
    <w:rsid w:val="00490F17"/>
    <w:rsid w:val="00491BE8"/>
    <w:rsid w:val="00491C62"/>
    <w:rsid w:val="00491E27"/>
    <w:rsid w:val="004931F1"/>
    <w:rsid w:val="00493968"/>
    <w:rsid w:val="00493F13"/>
    <w:rsid w:val="00494EB5"/>
    <w:rsid w:val="00495118"/>
    <w:rsid w:val="00495432"/>
    <w:rsid w:val="00495600"/>
    <w:rsid w:val="00495AB0"/>
    <w:rsid w:val="00495CBB"/>
    <w:rsid w:val="00496359"/>
    <w:rsid w:val="00496941"/>
    <w:rsid w:val="004969FA"/>
    <w:rsid w:val="00496A31"/>
    <w:rsid w:val="00496ABA"/>
    <w:rsid w:val="00496C38"/>
    <w:rsid w:val="00497A47"/>
    <w:rsid w:val="00497A87"/>
    <w:rsid w:val="00497F0E"/>
    <w:rsid w:val="004A01A4"/>
    <w:rsid w:val="004A0CAC"/>
    <w:rsid w:val="004A11AC"/>
    <w:rsid w:val="004A1E90"/>
    <w:rsid w:val="004A1EDD"/>
    <w:rsid w:val="004A22BA"/>
    <w:rsid w:val="004A2783"/>
    <w:rsid w:val="004A2787"/>
    <w:rsid w:val="004A2B4B"/>
    <w:rsid w:val="004A2CD9"/>
    <w:rsid w:val="004A2EDB"/>
    <w:rsid w:val="004A3913"/>
    <w:rsid w:val="004A434C"/>
    <w:rsid w:val="004A45EA"/>
    <w:rsid w:val="004A4661"/>
    <w:rsid w:val="004A4990"/>
    <w:rsid w:val="004A4A21"/>
    <w:rsid w:val="004A4A5C"/>
    <w:rsid w:val="004A574C"/>
    <w:rsid w:val="004A63F5"/>
    <w:rsid w:val="004A6425"/>
    <w:rsid w:val="004A675B"/>
    <w:rsid w:val="004A6A6F"/>
    <w:rsid w:val="004A6D83"/>
    <w:rsid w:val="004A6EEC"/>
    <w:rsid w:val="004A797F"/>
    <w:rsid w:val="004A7BBD"/>
    <w:rsid w:val="004B0603"/>
    <w:rsid w:val="004B095D"/>
    <w:rsid w:val="004B0E7C"/>
    <w:rsid w:val="004B12CE"/>
    <w:rsid w:val="004B2855"/>
    <w:rsid w:val="004B393D"/>
    <w:rsid w:val="004B43B9"/>
    <w:rsid w:val="004B47D6"/>
    <w:rsid w:val="004B54CF"/>
    <w:rsid w:val="004B588A"/>
    <w:rsid w:val="004B60F1"/>
    <w:rsid w:val="004B6B38"/>
    <w:rsid w:val="004B6DE5"/>
    <w:rsid w:val="004B6F5A"/>
    <w:rsid w:val="004C0651"/>
    <w:rsid w:val="004C0991"/>
    <w:rsid w:val="004C1A72"/>
    <w:rsid w:val="004C2FE1"/>
    <w:rsid w:val="004C3E9A"/>
    <w:rsid w:val="004C4F2B"/>
    <w:rsid w:val="004C5103"/>
    <w:rsid w:val="004C5126"/>
    <w:rsid w:val="004C51B6"/>
    <w:rsid w:val="004C5ECF"/>
    <w:rsid w:val="004C6680"/>
    <w:rsid w:val="004C6BC1"/>
    <w:rsid w:val="004C6CD6"/>
    <w:rsid w:val="004C7303"/>
    <w:rsid w:val="004C7514"/>
    <w:rsid w:val="004C751E"/>
    <w:rsid w:val="004C767F"/>
    <w:rsid w:val="004D0195"/>
    <w:rsid w:val="004D0F87"/>
    <w:rsid w:val="004D166E"/>
    <w:rsid w:val="004D1AA5"/>
    <w:rsid w:val="004D20A8"/>
    <w:rsid w:val="004D27A1"/>
    <w:rsid w:val="004D2852"/>
    <w:rsid w:val="004D3282"/>
    <w:rsid w:val="004D3698"/>
    <w:rsid w:val="004D3BFD"/>
    <w:rsid w:val="004D3FDB"/>
    <w:rsid w:val="004D41F1"/>
    <w:rsid w:val="004D42E4"/>
    <w:rsid w:val="004D467D"/>
    <w:rsid w:val="004D46F3"/>
    <w:rsid w:val="004D59C7"/>
    <w:rsid w:val="004D7174"/>
    <w:rsid w:val="004D72E5"/>
    <w:rsid w:val="004D783B"/>
    <w:rsid w:val="004D7FC4"/>
    <w:rsid w:val="004E0020"/>
    <w:rsid w:val="004E0A06"/>
    <w:rsid w:val="004E158C"/>
    <w:rsid w:val="004E1A09"/>
    <w:rsid w:val="004E1F21"/>
    <w:rsid w:val="004E2751"/>
    <w:rsid w:val="004E2A72"/>
    <w:rsid w:val="004E2CCF"/>
    <w:rsid w:val="004E3A69"/>
    <w:rsid w:val="004E3E97"/>
    <w:rsid w:val="004E4D0B"/>
    <w:rsid w:val="004E5475"/>
    <w:rsid w:val="004E54BC"/>
    <w:rsid w:val="004E5904"/>
    <w:rsid w:val="004E69BB"/>
    <w:rsid w:val="004E7756"/>
    <w:rsid w:val="004E783C"/>
    <w:rsid w:val="004E7F36"/>
    <w:rsid w:val="004F0392"/>
    <w:rsid w:val="004F08FB"/>
    <w:rsid w:val="004F13C9"/>
    <w:rsid w:val="004F1DD8"/>
    <w:rsid w:val="004F1E55"/>
    <w:rsid w:val="004F243A"/>
    <w:rsid w:val="004F2609"/>
    <w:rsid w:val="004F32BE"/>
    <w:rsid w:val="004F362C"/>
    <w:rsid w:val="004F3AE3"/>
    <w:rsid w:val="004F4D2C"/>
    <w:rsid w:val="004F5822"/>
    <w:rsid w:val="004F5CDB"/>
    <w:rsid w:val="004F6F1D"/>
    <w:rsid w:val="004F7442"/>
    <w:rsid w:val="004F7824"/>
    <w:rsid w:val="004F78A1"/>
    <w:rsid w:val="004F790A"/>
    <w:rsid w:val="004F798B"/>
    <w:rsid w:val="004F7CAC"/>
    <w:rsid w:val="005005B6"/>
    <w:rsid w:val="0050090F"/>
    <w:rsid w:val="00500AF5"/>
    <w:rsid w:val="00500C04"/>
    <w:rsid w:val="00500E0E"/>
    <w:rsid w:val="00502411"/>
    <w:rsid w:val="00502FFA"/>
    <w:rsid w:val="00503D2B"/>
    <w:rsid w:val="00504007"/>
    <w:rsid w:val="00505200"/>
    <w:rsid w:val="0050609F"/>
    <w:rsid w:val="00506435"/>
    <w:rsid w:val="00506887"/>
    <w:rsid w:val="00507325"/>
    <w:rsid w:val="0051066A"/>
    <w:rsid w:val="00510A21"/>
    <w:rsid w:val="00510DD2"/>
    <w:rsid w:val="00512980"/>
    <w:rsid w:val="00512B83"/>
    <w:rsid w:val="005133EB"/>
    <w:rsid w:val="00514151"/>
    <w:rsid w:val="00514678"/>
    <w:rsid w:val="005146B8"/>
    <w:rsid w:val="00514D8F"/>
    <w:rsid w:val="00515285"/>
    <w:rsid w:val="00515312"/>
    <w:rsid w:val="005153F7"/>
    <w:rsid w:val="00515FC2"/>
    <w:rsid w:val="0051678E"/>
    <w:rsid w:val="005167A3"/>
    <w:rsid w:val="005167DC"/>
    <w:rsid w:val="00516ACD"/>
    <w:rsid w:val="00516F73"/>
    <w:rsid w:val="0051776E"/>
    <w:rsid w:val="00517C87"/>
    <w:rsid w:val="00517F5B"/>
    <w:rsid w:val="005203EA"/>
    <w:rsid w:val="0052080C"/>
    <w:rsid w:val="00520E68"/>
    <w:rsid w:val="00521531"/>
    <w:rsid w:val="0052229A"/>
    <w:rsid w:val="00522CBE"/>
    <w:rsid w:val="00523452"/>
    <w:rsid w:val="00523613"/>
    <w:rsid w:val="0052376E"/>
    <w:rsid w:val="00524C51"/>
    <w:rsid w:val="00524E92"/>
    <w:rsid w:val="00524F0B"/>
    <w:rsid w:val="00525132"/>
    <w:rsid w:val="005260A1"/>
    <w:rsid w:val="005260B1"/>
    <w:rsid w:val="00526177"/>
    <w:rsid w:val="00526FB9"/>
    <w:rsid w:val="005272CB"/>
    <w:rsid w:val="00527A28"/>
    <w:rsid w:val="00527AFB"/>
    <w:rsid w:val="00527D0B"/>
    <w:rsid w:val="005303EF"/>
    <w:rsid w:val="0053043A"/>
    <w:rsid w:val="0053069E"/>
    <w:rsid w:val="00530CC7"/>
    <w:rsid w:val="00530D32"/>
    <w:rsid w:val="00530DB2"/>
    <w:rsid w:val="005313C3"/>
    <w:rsid w:val="00531A5C"/>
    <w:rsid w:val="005330C3"/>
    <w:rsid w:val="00533EC5"/>
    <w:rsid w:val="005341A3"/>
    <w:rsid w:val="00534286"/>
    <w:rsid w:val="005342BF"/>
    <w:rsid w:val="00534510"/>
    <w:rsid w:val="00534A40"/>
    <w:rsid w:val="00534B4C"/>
    <w:rsid w:val="005351C8"/>
    <w:rsid w:val="00535789"/>
    <w:rsid w:val="005359BD"/>
    <w:rsid w:val="00535DE9"/>
    <w:rsid w:val="00535F23"/>
    <w:rsid w:val="00536550"/>
    <w:rsid w:val="00536844"/>
    <w:rsid w:val="0053695A"/>
    <w:rsid w:val="00536F67"/>
    <w:rsid w:val="00537047"/>
    <w:rsid w:val="0053C17C"/>
    <w:rsid w:val="00540277"/>
    <w:rsid w:val="0054066C"/>
    <w:rsid w:val="0054140C"/>
    <w:rsid w:val="00541752"/>
    <w:rsid w:val="0054186F"/>
    <w:rsid w:val="005418BF"/>
    <w:rsid w:val="0054402F"/>
    <w:rsid w:val="005442E5"/>
    <w:rsid w:val="00544460"/>
    <w:rsid w:val="005448C9"/>
    <w:rsid w:val="00545969"/>
    <w:rsid w:val="00545A16"/>
    <w:rsid w:val="00545A7D"/>
    <w:rsid w:val="00545FDB"/>
    <w:rsid w:val="00546CA4"/>
    <w:rsid w:val="0054703F"/>
    <w:rsid w:val="005472C0"/>
    <w:rsid w:val="005479D4"/>
    <w:rsid w:val="0055070F"/>
    <w:rsid w:val="0055090E"/>
    <w:rsid w:val="005509E7"/>
    <w:rsid w:val="005514FE"/>
    <w:rsid w:val="00551FCB"/>
    <w:rsid w:val="005522AF"/>
    <w:rsid w:val="0055248C"/>
    <w:rsid w:val="005526CF"/>
    <w:rsid w:val="00552F4C"/>
    <w:rsid w:val="00553D71"/>
    <w:rsid w:val="005551EC"/>
    <w:rsid w:val="0055540E"/>
    <w:rsid w:val="00555BFE"/>
    <w:rsid w:val="0055614B"/>
    <w:rsid w:val="0055674E"/>
    <w:rsid w:val="00557095"/>
    <w:rsid w:val="00557FAF"/>
    <w:rsid w:val="00561CBB"/>
    <w:rsid w:val="00562F26"/>
    <w:rsid w:val="0056366E"/>
    <w:rsid w:val="00563BFD"/>
    <w:rsid w:val="00563F02"/>
    <w:rsid w:val="005646F8"/>
    <w:rsid w:val="00564B33"/>
    <w:rsid w:val="00565123"/>
    <w:rsid w:val="00565224"/>
    <w:rsid w:val="00565E69"/>
    <w:rsid w:val="00566351"/>
    <w:rsid w:val="0056652A"/>
    <w:rsid w:val="005666BB"/>
    <w:rsid w:val="005669BD"/>
    <w:rsid w:val="00567063"/>
    <w:rsid w:val="00567590"/>
    <w:rsid w:val="005675C7"/>
    <w:rsid w:val="00567740"/>
    <w:rsid w:val="00567921"/>
    <w:rsid w:val="00567966"/>
    <w:rsid w:val="00567AC2"/>
    <w:rsid w:val="005701EF"/>
    <w:rsid w:val="00570430"/>
    <w:rsid w:val="00570469"/>
    <w:rsid w:val="005709DD"/>
    <w:rsid w:val="00570FA9"/>
    <w:rsid w:val="00571094"/>
    <w:rsid w:val="005714CB"/>
    <w:rsid w:val="005715ED"/>
    <w:rsid w:val="00571699"/>
    <w:rsid w:val="00571C6B"/>
    <w:rsid w:val="00571DF6"/>
    <w:rsid w:val="00572537"/>
    <w:rsid w:val="00572BA8"/>
    <w:rsid w:val="0057312F"/>
    <w:rsid w:val="005736B1"/>
    <w:rsid w:val="00573C28"/>
    <w:rsid w:val="0057431A"/>
    <w:rsid w:val="00574531"/>
    <w:rsid w:val="005747F2"/>
    <w:rsid w:val="00574B05"/>
    <w:rsid w:val="00574F3F"/>
    <w:rsid w:val="00575347"/>
    <w:rsid w:val="00575712"/>
    <w:rsid w:val="00575E02"/>
    <w:rsid w:val="00575F56"/>
    <w:rsid w:val="0057660E"/>
    <w:rsid w:val="0057669F"/>
    <w:rsid w:val="0057684F"/>
    <w:rsid w:val="00576A5D"/>
    <w:rsid w:val="00576DC2"/>
    <w:rsid w:val="0057790D"/>
    <w:rsid w:val="005779E9"/>
    <w:rsid w:val="005805FD"/>
    <w:rsid w:val="00580C6E"/>
    <w:rsid w:val="005812A7"/>
    <w:rsid w:val="00581E94"/>
    <w:rsid w:val="00582523"/>
    <w:rsid w:val="00582C79"/>
    <w:rsid w:val="005830E4"/>
    <w:rsid w:val="00583883"/>
    <w:rsid w:val="00583F87"/>
    <w:rsid w:val="00584362"/>
    <w:rsid w:val="005851CB"/>
    <w:rsid w:val="005854D3"/>
    <w:rsid w:val="00585CBF"/>
    <w:rsid w:val="005863B5"/>
    <w:rsid w:val="00587613"/>
    <w:rsid w:val="0059045E"/>
    <w:rsid w:val="005916E3"/>
    <w:rsid w:val="005919E2"/>
    <w:rsid w:val="00591ED4"/>
    <w:rsid w:val="00592BFB"/>
    <w:rsid w:val="00592FCB"/>
    <w:rsid w:val="0059309D"/>
    <w:rsid w:val="0059367A"/>
    <w:rsid w:val="005945F8"/>
    <w:rsid w:val="00594F40"/>
    <w:rsid w:val="0059572C"/>
    <w:rsid w:val="00595C83"/>
    <w:rsid w:val="0059616E"/>
    <w:rsid w:val="005962E3"/>
    <w:rsid w:val="005965C2"/>
    <w:rsid w:val="00597CC4"/>
    <w:rsid w:val="00597DE5"/>
    <w:rsid w:val="005A0369"/>
    <w:rsid w:val="005A07EC"/>
    <w:rsid w:val="005A0B10"/>
    <w:rsid w:val="005A0DA9"/>
    <w:rsid w:val="005A1B1F"/>
    <w:rsid w:val="005A21DE"/>
    <w:rsid w:val="005A21F0"/>
    <w:rsid w:val="005A2210"/>
    <w:rsid w:val="005A30E7"/>
    <w:rsid w:val="005A32F2"/>
    <w:rsid w:val="005A33C4"/>
    <w:rsid w:val="005A34A8"/>
    <w:rsid w:val="005A351E"/>
    <w:rsid w:val="005A5F25"/>
    <w:rsid w:val="005A6087"/>
    <w:rsid w:val="005A6A6A"/>
    <w:rsid w:val="005A6C7F"/>
    <w:rsid w:val="005A7318"/>
    <w:rsid w:val="005A771C"/>
    <w:rsid w:val="005A7A32"/>
    <w:rsid w:val="005A7A9F"/>
    <w:rsid w:val="005B0B8B"/>
    <w:rsid w:val="005B1A54"/>
    <w:rsid w:val="005B1E5D"/>
    <w:rsid w:val="005B2026"/>
    <w:rsid w:val="005B27FD"/>
    <w:rsid w:val="005B338F"/>
    <w:rsid w:val="005B34D2"/>
    <w:rsid w:val="005B372E"/>
    <w:rsid w:val="005B4260"/>
    <w:rsid w:val="005B4A55"/>
    <w:rsid w:val="005B4C88"/>
    <w:rsid w:val="005B4D33"/>
    <w:rsid w:val="005B4D39"/>
    <w:rsid w:val="005B4EC3"/>
    <w:rsid w:val="005B51B5"/>
    <w:rsid w:val="005B52B9"/>
    <w:rsid w:val="005B52CF"/>
    <w:rsid w:val="005B5596"/>
    <w:rsid w:val="005B5B7C"/>
    <w:rsid w:val="005B6EAC"/>
    <w:rsid w:val="005B73C1"/>
    <w:rsid w:val="005B7507"/>
    <w:rsid w:val="005B7792"/>
    <w:rsid w:val="005B796B"/>
    <w:rsid w:val="005B7AF5"/>
    <w:rsid w:val="005B7B36"/>
    <w:rsid w:val="005B7CD4"/>
    <w:rsid w:val="005B7D48"/>
    <w:rsid w:val="005C08D9"/>
    <w:rsid w:val="005C0DCC"/>
    <w:rsid w:val="005C1553"/>
    <w:rsid w:val="005C1864"/>
    <w:rsid w:val="005C1A3D"/>
    <w:rsid w:val="005C1A49"/>
    <w:rsid w:val="005C270D"/>
    <w:rsid w:val="005C2876"/>
    <w:rsid w:val="005C288A"/>
    <w:rsid w:val="005C2998"/>
    <w:rsid w:val="005C2F32"/>
    <w:rsid w:val="005C3221"/>
    <w:rsid w:val="005C3F9E"/>
    <w:rsid w:val="005C472A"/>
    <w:rsid w:val="005C48BC"/>
    <w:rsid w:val="005C5658"/>
    <w:rsid w:val="005C5D5D"/>
    <w:rsid w:val="005C673E"/>
    <w:rsid w:val="005C6C56"/>
    <w:rsid w:val="005C7623"/>
    <w:rsid w:val="005C78AD"/>
    <w:rsid w:val="005C7E06"/>
    <w:rsid w:val="005D0473"/>
    <w:rsid w:val="005D0CEA"/>
    <w:rsid w:val="005D11DD"/>
    <w:rsid w:val="005D18CB"/>
    <w:rsid w:val="005D1DA8"/>
    <w:rsid w:val="005D2BCD"/>
    <w:rsid w:val="005D2BFE"/>
    <w:rsid w:val="005D2C46"/>
    <w:rsid w:val="005D2D12"/>
    <w:rsid w:val="005D3805"/>
    <w:rsid w:val="005D45EC"/>
    <w:rsid w:val="005D4719"/>
    <w:rsid w:val="005D4827"/>
    <w:rsid w:val="005D6517"/>
    <w:rsid w:val="005D732A"/>
    <w:rsid w:val="005D7CDF"/>
    <w:rsid w:val="005D7D2B"/>
    <w:rsid w:val="005E0AD6"/>
    <w:rsid w:val="005E1338"/>
    <w:rsid w:val="005E1593"/>
    <w:rsid w:val="005E19EA"/>
    <w:rsid w:val="005E2647"/>
    <w:rsid w:val="005E2AC6"/>
    <w:rsid w:val="005E38A6"/>
    <w:rsid w:val="005E39E9"/>
    <w:rsid w:val="005E4E3F"/>
    <w:rsid w:val="005E4F3B"/>
    <w:rsid w:val="005E52C0"/>
    <w:rsid w:val="005E556D"/>
    <w:rsid w:val="005E563E"/>
    <w:rsid w:val="005E59C6"/>
    <w:rsid w:val="005E5C25"/>
    <w:rsid w:val="005E5CE2"/>
    <w:rsid w:val="005E5F28"/>
    <w:rsid w:val="005E6018"/>
    <w:rsid w:val="005F124D"/>
    <w:rsid w:val="005F1602"/>
    <w:rsid w:val="005F1EA5"/>
    <w:rsid w:val="005F251E"/>
    <w:rsid w:val="005F2C8F"/>
    <w:rsid w:val="005F335B"/>
    <w:rsid w:val="005F391E"/>
    <w:rsid w:val="005F3F50"/>
    <w:rsid w:val="005F40AF"/>
    <w:rsid w:val="005F487B"/>
    <w:rsid w:val="005F503A"/>
    <w:rsid w:val="005F5BA7"/>
    <w:rsid w:val="005F60F9"/>
    <w:rsid w:val="005F61BA"/>
    <w:rsid w:val="005F6314"/>
    <w:rsid w:val="005F6D8F"/>
    <w:rsid w:val="005F7CBE"/>
    <w:rsid w:val="00600776"/>
    <w:rsid w:val="00600A95"/>
    <w:rsid w:val="00602210"/>
    <w:rsid w:val="0060277E"/>
    <w:rsid w:val="00602F48"/>
    <w:rsid w:val="006032E7"/>
    <w:rsid w:val="00603A87"/>
    <w:rsid w:val="00603A9E"/>
    <w:rsid w:val="00604252"/>
    <w:rsid w:val="00604857"/>
    <w:rsid w:val="00604D35"/>
    <w:rsid w:val="006059ED"/>
    <w:rsid w:val="00605A09"/>
    <w:rsid w:val="00606135"/>
    <w:rsid w:val="0060781B"/>
    <w:rsid w:val="0061010F"/>
    <w:rsid w:val="006102B6"/>
    <w:rsid w:val="00610712"/>
    <w:rsid w:val="00610A9A"/>
    <w:rsid w:val="0061116A"/>
    <w:rsid w:val="00611800"/>
    <w:rsid w:val="006119CD"/>
    <w:rsid w:val="00612372"/>
    <w:rsid w:val="0061243D"/>
    <w:rsid w:val="00612DED"/>
    <w:rsid w:val="006139AC"/>
    <w:rsid w:val="00614494"/>
    <w:rsid w:val="006150AD"/>
    <w:rsid w:val="00615172"/>
    <w:rsid w:val="00615201"/>
    <w:rsid w:val="00615514"/>
    <w:rsid w:val="006159CC"/>
    <w:rsid w:val="00615B23"/>
    <w:rsid w:val="00616412"/>
    <w:rsid w:val="00616B6D"/>
    <w:rsid w:val="0061754A"/>
    <w:rsid w:val="00617634"/>
    <w:rsid w:val="00617684"/>
    <w:rsid w:val="006177A0"/>
    <w:rsid w:val="00617A75"/>
    <w:rsid w:val="00620B46"/>
    <w:rsid w:val="0062140E"/>
    <w:rsid w:val="006214DC"/>
    <w:rsid w:val="006219E4"/>
    <w:rsid w:val="00621CA1"/>
    <w:rsid w:val="00623D71"/>
    <w:rsid w:val="00625112"/>
    <w:rsid w:val="006255EC"/>
    <w:rsid w:val="006262D1"/>
    <w:rsid w:val="00626852"/>
    <w:rsid w:val="00626A20"/>
    <w:rsid w:val="006273D0"/>
    <w:rsid w:val="00627ACE"/>
    <w:rsid w:val="00627DC0"/>
    <w:rsid w:val="0063017F"/>
    <w:rsid w:val="006302B6"/>
    <w:rsid w:val="00630850"/>
    <w:rsid w:val="006309DA"/>
    <w:rsid w:val="00631A54"/>
    <w:rsid w:val="00631F17"/>
    <w:rsid w:val="00632177"/>
    <w:rsid w:val="00634180"/>
    <w:rsid w:val="006350FC"/>
    <w:rsid w:val="00635727"/>
    <w:rsid w:val="00635763"/>
    <w:rsid w:val="00635D53"/>
    <w:rsid w:val="006366AA"/>
    <w:rsid w:val="00636786"/>
    <w:rsid w:val="00636CDF"/>
    <w:rsid w:val="00636EE0"/>
    <w:rsid w:val="00636FA3"/>
    <w:rsid w:val="00637C0A"/>
    <w:rsid w:val="0064013B"/>
    <w:rsid w:val="00640477"/>
    <w:rsid w:val="00640B0E"/>
    <w:rsid w:val="006410AD"/>
    <w:rsid w:val="006417C4"/>
    <w:rsid w:val="006419CA"/>
    <w:rsid w:val="00641A60"/>
    <w:rsid w:val="00641C28"/>
    <w:rsid w:val="00641FFB"/>
    <w:rsid w:val="006421B3"/>
    <w:rsid w:val="0064252C"/>
    <w:rsid w:val="00642881"/>
    <w:rsid w:val="00644882"/>
    <w:rsid w:val="006448FD"/>
    <w:rsid w:val="00644D06"/>
    <w:rsid w:val="00646300"/>
    <w:rsid w:val="00646489"/>
    <w:rsid w:val="006470B0"/>
    <w:rsid w:val="006477DC"/>
    <w:rsid w:val="00650014"/>
    <w:rsid w:val="00650DCD"/>
    <w:rsid w:val="006515DE"/>
    <w:rsid w:val="00651638"/>
    <w:rsid w:val="00651CCA"/>
    <w:rsid w:val="00651E15"/>
    <w:rsid w:val="00652812"/>
    <w:rsid w:val="00652A79"/>
    <w:rsid w:val="00652F7B"/>
    <w:rsid w:val="0065315F"/>
    <w:rsid w:val="00653D0B"/>
    <w:rsid w:val="00653D86"/>
    <w:rsid w:val="0065434D"/>
    <w:rsid w:val="00654CA2"/>
    <w:rsid w:val="00654CA8"/>
    <w:rsid w:val="006555B4"/>
    <w:rsid w:val="0065561E"/>
    <w:rsid w:val="00655744"/>
    <w:rsid w:val="00655A0C"/>
    <w:rsid w:val="00655B45"/>
    <w:rsid w:val="00656534"/>
    <w:rsid w:val="00656BF7"/>
    <w:rsid w:val="00656C96"/>
    <w:rsid w:val="00660B36"/>
    <w:rsid w:val="00661322"/>
    <w:rsid w:val="00661F4E"/>
    <w:rsid w:val="00663066"/>
    <w:rsid w:val="00663704"/>
    <w:rsid w:val="00663969"/>
    <w:rsid w:val="00663AB2"/>
    <w:rsid w:val="006658FE"/>
    <w:rsid w:val="00665E33"/>
    <w:rsid w:val="006664A0"/>
    <w:rsid w:val="00667923"/>
    <w:rsid w:val="006705CC"/>
    <w:rsid w:val="00670C15"/>
    <w:rsid w:val="00672876"/>
    <w:rsid w:val="00672E09"/>
    <w:rsid w:val="0067319E"/>
    <w:rsid w:val="00673CB3"/>
    <w:rsid w:val="00673E15"/>
    <w:rsid w:val="00674224"/>
    <w:rsid w:val="00674AC5"/>
    <w:rsid w:val="00674BE5"/>
    <w:rsid w:val="00674C42"/>
    <w:rsid w:val="00674C83"/>
    <w:rsid w:val="0067548E"/>
    <w:rsid w:val="006757DD"/>
    <w:rsid w:val="00675C3A"/>
    <w:rsid w:val="00675E55"/>
    <w:rsid w:val="00677204"/>
    <w:rsid w:val="00677ED3"/>
    <w:rsid w:val="00680525"/>
    <w:rsid w:val="00681739"/>
    <w:rsid w:val="00682626"/>
    <w:rsid w:val="006829E4"/>
    <w:rsid w:val="00682A5C"/>
    <w:rsid w:val="00682C3C"/>
    <w:rsid w:val="0068338E"/>
    <w:rsid w:val="006838CE"/>
    <w:rsid w:val="00684DB4"/>
    <w:rsid w:val="0068537D"/>
    <w:rsid w:val="006854AF"/>
    <w:rsid w:val="00686AB6"/>
    <w:rsid w:val="00687650"/>
    <w:rsid w:val="00687D99"/>
    <w:rsid w:val="00687F53"/>
    <w:rsid w:val="006905BD"/>
    <w:rsid w:val="006908FC"/>
    <w:rsid w:val="00690CFA"/>
    <w:rsid w:val="00690EC4"/>
    <w:rsid w:val="00691948"/>
    <w:rsid w:val="00691F76"/>
    <w:rsid w:val="00692EA2"/>
    <w:rsid w:val="00693361"/>
    <w:rsid w:val="006937CC"/>
    <w:rsid w:val="006939E9"/>
    <w:rsid w:val="00693DD8"/>
    <w:rsid w:val="006949D4"/>
    <w:rsid w:val="00694E74"/>
    <w:rsid w:val="0069515C"/>
    <w:rsid w:val="00695BA3"/>
    <w:rsid w:val="00695DE7"/>
    <w:rsid w:val="006961AC"/>
    <w:rsid w:val="00696DB8"/>
    <w:rsid w:val="006978E9"/>
    <w:rsid w:val="00697AFF"/>
    <w:rsid w:val="00697DD3"/>
    <w:rsid w:val="006A02B4"/>
    <w:rsid w:val="006A0422"/>
    <w:rsid w:val="006A05B8"/>
    <w:rsid w:val="006A07C1"/>
    <w:rsid w:val="006A0C23"/>
    <w:rsid w:val="006A1054"/>
    <w:rsid w:val="006A1165"/>
    <w:rsid w:val="006A1254"/>
    <w:rsid w:val="006A1420"/>
    <w:rsid w:val="006A1C0F"/>
    <w:rsid w:val="006A1CD7"/>
    <w:rsid w:val="006A2219"/>
    <w:rsid w:val="006A233C"/>
    <w:rsid w:val="006A2832"/>
    <w:rsid w:val="006A4167"/>
    <w:rsid w:val="006A41A6"/>
    <w:rsid w:val="006A441A"/>
    <w:rsid w:val="006A503E"/>
    <w:rsid w:val="006A51EA"/>
    <w:rsid w:val="006A532E"/>
    <w:rsid w:val="006A550F"/>
    <w:rsid w:val="006A5E17"/>
    <w:rsid w:val="006A63A1"/>
    <w:rsid w:val="006A6C76"/>
    <w:rsid w:val="006A7301"/>
    <w:rsid w:val="006A758B"/>
    <w:rsid w:val="006A7861"/>
    <w:rsid w:val="006B0AEA"/>
    <w:rsid w:val="006B2EBE"/>
    <w:rsid w:val="006B324A"/>
    <w:rsid w:val="006B3E64"/>
    <w:rsid w:val="006B434F"/>
    <w:rsid w:val="006B4632"/>
    <w:rsid w:val="006B4761"/>
    <w:rsid w:val="006B491F"/>
    <w:rsid w:val="006B52A4"/>
    <w:rsid w:val="006B541D"/>
    <w:rsid w:val="006B5ADE"/>
    <w:rsid w:val="006B5B64"/>
    <w:rsid w:val="006B68B9"/>
    <w:rsid w:val="006B768F"/>
    <w:rsid w:val="006C0242"/>
    <w:rsid w:val="006C048E"/>
    <w:rsid w:val="006C0705"/>
    <w:rsid w:val="006C0720"/>
    <w:rsid w:val="006C0F7A"/>
    <w:rsid w:val="006C158A"/>
    <w:rsid w:val="006C1884"/>
    <w:rsid w:val="006C18B8"/>
    <w:rsid w:val="006C1D7D"/>
    <w:rsid w:val="006C2033"/>
    <w:rsid w:val="006C2037"/>
    <w:rsid w:val="006C23CA"/>
    <w:rsid w:val="006C25A7"/>
    <w:rsid w:val="006C2EF3"/>
    <w:rsid w:val="006C33CE"/>
    <w:rsid w:val="006C3C63"/>
    <w:rsid w:val="006C3FDB"/>
    <w:rsid w:val="006C41EB"/>
    <w:rsid w:val="006C4D93"/>
    <w:rsid w:val="006C4DAB"/>
    <w:rsid w:val="006C518D"/>
    <w:rsid w:val="006C5879"/>
    <w:rsid w:val="006C5A06"/>
    <w:rsid w:val="006C5A18"/>
    <w:rsid w:val="006C6140"/>
    <w:rsid w:val="006C7182"/>
    <w:rsid w:val="006C74C6"/>
    <w:rsid w:val="006C7C53"/>
    <w:rsid w:val="006D08D6"/>
    <w:rsid w:val="006D2087"/>
    <w:rsid w:val="006D267A"/>
    <w:rsid w:val="006D26E6"/>
    <w:rsid w:val="006D2CEF"/>
    <w:rsid w:val="006D4FC1"/>
    <w:rsid w:val="006D5AE9"/>
    <w:rsid w:val="006D6447"/>
    <w:rsid w:val="006D6F8C"/>
    <w:rsid w:val="006D71CC"/>
    <w:rsid w:val="006D7639"/>
    <w:rsid w:val="006E022F"/>
    <w:rsid w:val="006E15E0"/>
    <w:rsid w:val="006E165D"/>
    <w:rsid w:val="006E1ADB"/>
    <w:rsid w:val="006E2620"/>
    <w:rsid w:val="006E2652"/>
    <w:rsid w:val="006E30F7"/>
    <w:rsid w:val="006E3B3E"/>
    <w:rsid w:val="006E3D1B"/>
    <w:rsid w:val="006E57E0"/>
    <w:rsid w:val="006E5E41"/>
    <w:rsid w:val="006E5F95"/>
    <w:rsid w:val="006E60AA"/>
    <w:rsid w:val="006E7147"/>
    <w:rsid w:val="006E7D0E"/>
    <w:rsid w:val="006F0516"/>
    <w:rsid w:val="006F0D99"/>
    <w:rsid w:val="006F1D97"/>
    <w:rsid w:val="006F1FC2"/>
    <w:rsid w:val="006F20A0"/>
    <w:rsid w:val="006F2CD6"/>
    <w:rsid w:val="006F407B"/>
    <w:rsid w:val="006F41E1"/>
    <w:rsid w:val="006F42C6"/>
    <w:rsid w:val="006F4660"/>
    <w:rsid w:val="006F535E"/>
    <w:rsid w:val="006F541C"/>
    <w:rsid w:val="006F56E1"/>
    <w:rsid w:val="006F5AF1"/>
    <w:rsid w:val="006F6088"/>
    <w:rsid w:val="006F70DC"/>
    <w:rsid w:val="006F75C6"/>
    <w:rsid w:val="007005EC"/>
    <w:rsid w:val="007009AB"/>
    <w:rsid w:val="00700A22"/>
    <w:rsid w:val="007011FB"/>
    <w:rsid w:val="007015D6"/>
    <w:rsid w:val="00701AF2"/>
    <w:rsid w:val="00703AB1"/>
    <w:rsid w:val="00703E32"/>
    <w:rsid w:val="00704D17"/>
    <w:rsid w:val="00704E4E"/>
    <w:rsid w:val="0070589D"/>
    <w:rsid w:val="007058DE"/>
    <w:rsid w:val="00705CE9"/>
    <w:rsid w:val="00706F05"/>
    <w:rsid w:val="00707086"/>
    <w:rsid w:val="007070B3"/>
    <w:rsid w:val="007070D9"/>
    <w:rsid w:val="00707280"/>
    <w:rsid w:val="007102F5"/>
    <w:rsid w:val="00710784"/>
    <w:rsid w:val="00710891"/>
    <w:rsid w:val="00710A11"/>
    <w:rsid w:val="007125B2"/>
    <w:rsid w:val="0071273C"/>
    <w:rsid w:val="0071286A"/>
    <w:rsid w:val="00712988"/>
    <w:rsid w:val="00713021"/>
    <w:rsid w:val="00713B59"/>
    <w:rsid w:val="00714072"/>
    <w:rsid w:val="007140F1"/>
    <w:rsid w:val="00714760"/>
    <w:rsid w:val="00714F72"/>
    <w:rsid w:val="00714FA1"/>
    <w:rsid w:val="007155B7"/>
    <w:rsid w:val="007166D1"/>
    <w:rsid w:val="007170E2"/>
    <w:rsid w:val="00717197"/>
    <w:rsid w:val="00717384"/>
    <w:rsid w:val="00717703"/>
    <w:rsid w:val="00717723"/>
    <w:rsid w:val="00717ECB"/>
    <w:rsid w:val="00717F76"/>
    <w:rsid w:val="00720C78"/>
    <w:rsid w:val="00720EE3"/>
    <w:rsid w:val="00720FF4"/>
    <w:rsid w:val="00720FF6"/>
    <w:rsid w:val="007212F7"/>
    <w:rsid w:val="00721C98"/>
    <w:rsid w:val="0072219D"/>
    <w:rsid w:val="007221F2"/>
    <w:rsid w:val="00722612"/>
    <w:rsid w:val="0072261F"/>
    <w:rsid w:val="007227DE"/>
    <w:rsid w:val="00722A56"/>
    <w:rsid w:val="00723577"/>
    <w:rsid w:val="007235BD"/>
    <w:rsid w:val="007235D0"/>
    <w:rsid w:val="007242FC"/>
    <w:rsid w:val="0072431D"/>
    <w:rsid w:val="007261DA"/>
    <w:rsid w:val="00726438"/>
    <w:rsid w:val="00726905"/>
    <w:rsid w:val="007272F4"/>
    <w:rsid w:val="00727514"/>
    <w:rsid w:val="00727806"/>
    <w:rsid w:val="00727CD0"/>
    <w:rsid w:val="007302CE"/>
    <w:rsid w:val="00730598"/>
    <w:rsid w:val="00731B5C"/>
    <w:rsid w:val="00731DA8"/>
    <w:rsid w:val="00731DE3"/>
    <w:rsid w:val="007338AB"/>
    <w:rsid w:val="00734D13"/>
    <w:rsid w:val="007356B4"/>
    <w:rsid w:val="00737910"/>
    <w:rsid w:val="00737BE6"/>
    <w:rsid w:val="0074001B"/>
    <w:rsid w:val="007403F7"/>
    <w:rsid w:val="007408CD"/>
    <w:rsid w:val="00740C2D"/>
    <w:rsid w:val="00741267"/>
    <w:rsid w:val="00741391"/>
    <w:rsid w:val="00741717"/>
    <w:rsid w:val="007418CF"/>
    <w:rsid w:val="007419D6"/>
    <w:rsid w:val="00742AA6"/>
    <w:rsid w:val="00742AC3"/>
    <w:rsid w:val="00742EA2"/>
    <w:rsid w:val="0074344B"/>
    <w:rsid w:val="007436CF"/>
    <w:rsid w:val="00743912"/>
    <w:rsid w:val="00743E4C"/>
    <w:rsid w:val="00743E89"/>
    <w:rsid w:val="00744116"/>
    <w:rsid w:val="007444D3"/>
    <w:rsid w:val="007445FA"/>
    <w:rsid w:val="0074573B"/>
    <w:rsid w:val="007461AF"/>
    <w:rsid w:val="007468C0"/>
    <w:rsid w:val="007469D3"/>
    <w:rsid w:val="007469F3"/>
    <w:rsid w:val="00746B5A"/>
    <w:rsid w:val="00747459"/>
    <w:rsid w:val="00747DAD"/>
    <w:rsid w:val="00747E09"/>
    <w:rsid w:val="007509CD"/>
    <w:rsid w:val="00750FD2"/>
    <w:rsid w:val="00751389"/>
    <w:rsid w:val="00751961"/>
    <w:rsid w:val="0075214E"/>
    <w:rsid w:val="007524B2"/>
    <w:rsid w:val="00752A09"/>
    <w:rsid w:val="00753519"/>
    <w:rsid w:val="00753E0A"/>
    <w:rsid w:val="007545B9"/>
    <w:rsid w:val="00754C66"/>
    <w:rsid w:val="00755772"/>
    <w:rsid w:val="0075636B"/>
    <w:rsid w:val="00756734"/>
    <w:rsid w:val="00756AAF"/>
    <w:rsid w:val="00756F64"/>
    <w:rsid w:val="00756F9C"/>
    <w:rsid w:val="007574F2"/>
    <w:rsid w:val="0076025A"/>
    <w:rsid w:val="00760A1C"/>
    <w:rsid w:val="007612B4"/>
    <w:rsid w:val="0076168F"/>
    <w:rsid w:val="00761A85"/>
    <w:rsid w:val="007621CC"/>
    <w:rsid w:val="00762958"/>
    <w:rsid w:val="00762FE5"/>
    <w:rsid w:val="00763428"/>
    <w:rsid w:val="007634A4"/>
    <w:rsid w:val="007635E2"/>
    <w:rsid w:val="00763E17"/>
    <w:rsid w:val="00764022"/>
    <w:rsid w:val="00764B87"/>
    <w:rsid w:val="00764F9F"/>
    <w:rsid w:val="00765261"/>
    <w:rsid w:val="00765CF0"/>
    <w:rsid w:val="0076646A"/>
    <w:rsid w:val="007665E3"/>
    <w:rsid w:val="00766CFB"/>
    <w:rsid w:val="00766D84"/>
    <w:rsid w:val="00766DF2"/>
    <w:rsid w:val="00766EA4"/>
    <w:rsid w:val="00766F73"/>
    <w:rsid w:val="00767469"/>
    <w:rsid w:val="0076794C"/>
    <w:rsid w:val="00770327"/>
    <w:rsid w:val="007703DE"/>
    <w:rsid w:val="00770AE6"/>
    <w:rsid w:val="00771090"/>
    <w:rsid w:val="00771933"/>
    <w:rsid w:val="007721B0"/>
    <w:rsid w:val="0077273B"/>
    <w:rsid w:val="0077305D"/>
    <w:rsid w:val="007731E4"/>
    <w:rsid w:val="00775433"/>
    <w:rsid w:val="007757F3"/>
    <w:rsid w:val="00775E21"/>
    <w:rsid w:val="00775FF2"/>
    <w:rsid w:val="007768F1"/>
    <w:rsid w:val="00776A8A"/>
    <w:rsid w:val="00777823"/>
    <w:rsid w:val="00777B56"/>
    <w:rsid w:val="00780C88"/>
    <w:rsid w:val="00780D00"/>
    <w:rsid w:val="00780E54"/>
    <w:rsid w:val="0078218B"/>
    <w:rsid w:val="00782241"/>
    <w:rsid w:val="00782340"/>
    <w:rsid w:val="0078234B"/>
    <w:rsid w:val="00783CD0"/>
    <w:rsid w:val="00783E24"/>
    <w:rsid w:val="007842E4"/>
    <w:rsid w:val="00784E77"/>
    <w:rsid w:val="0078536B"/>
    <w:rsid w:val="0078538C"/>
    <w:rsid w:val="00785474"/>
    <w:rsid w:val="0078576B"/>
    <w:rsid w:val="00785C98"/>
    <w:rsid w:val="0078699C"/>
    <w:rsid w:val="00786AB1"/>
    <w:rsid w:val="00786E0E"/>
    <w:rsid w:val="0078722C"/>
    <w:rsid w:val="0078754B"/>
    <w:rsid w:val="00787637"/>
    <w:rsid w:val="0078765E"/>
    <w:rsid w:val="007900CA"/>
    <w:rsid w:val="00790E19"/>
    <w:rsid w:val="00790EF3"/>
    <w:rsid w:val="00791105"/>
    <w:rsid w:val="00791CC8"/>
    <w:rsid w:val="00791D32"/>
    <w:rsid w:val="007929C3"/>
    <w:rsid w:val="007929C6"/>
    <w:rsid w:val="00792A59"/>
    <w:rsid w:val="007934E0"/>
    <w:rsid w:val="00793EC8"/>
    <w:rsid w:val="00794418"/>
    <w:rsid w:val="00794AD1"/>
    <w:rsid w:val="00794BBE"/>
    <w:rsid w:val="007969B7"/>
    <w:rsid w:val="00796A58"/>
    <w:rsid w:val="00796A82"/>
    <w:rsid w:val="0079763F"/>
    <w:rsid w:val="0079777A"/>
    <w:rsid w:val="00797901"/>
    <w:rsid w:val="007A03F8"/>
    <w:rsid w:val="007A054B"/>
    <w:rsid w:val="007A088B"/>
    <w:rsid w:val="007A0C05"/>
    <w:rsid w:val="007A13A6"/>
    <w:rsid w:val="007A3EEA"/>
    <w:rsid w:val="007A3F2D"/>
    <w:rsid w:val="007A4C66"/>
    <w:rsid w:val="007A5F02"/>
    <w:rsid w:val="007A62DA"/>
    <w:rsid w:val="007A67AB"/>
    <w:rsid w:val="007A6BFC"/>
    <w:rsid w:val="007A783B"/>
    <w:rsid w:val="007A7AE8"/>
    <w:rsid w:val="007A7E01"/>
    <w:rsid w:val="007B019E"/>
    <w:rsid w:val="007B01D6"/>
    <w:rsid w:val="007B035C"/>
    <w:rsid w:val="007B0594"/>
    <w:rsid w:val="007B06E3"/>
    <w:rsid w:val="007B1156"/>
    <w:rsid w:val="007B2366"/>
    <w:rsid w:val="007B2D5B"/>
    <w:rsid w:val="007B3130"/>
    <w:rsid w:val="007B3CC8"/>
    <w:rsid w:val="007B3E94"/>
    <w:rsid w:val="007B3F9E"/>
    <w:rsid w:val="007B4027"/>
    <w:rsid w:val="007B40CD"/>
    <w:rsid w:val="007B4516"/>
    <w:rsid w:val="007B4851"/>
    <w:rsid w:val="007B4917"/>
    <w:rsid w:val="007B5F63"/>
    <w:rsid w:val="007B620E"/>
    <w:rsid w:val="007B6386"/>
    <w:rsid w:val="007B64DB"/>
    <w:rsid w:val="007B6AF9"/>
    <w:rsid w:val="007B6D40"/>
    <w:rsid w:val="007B7B36"/>
    <w:rsid w:val="007C02BC"/>
    <w:rsid w:val="007C0C23"/>
    <w:rsid w:val="007C0F79"/>
    <w:rsid w:val="007C148E"/>
    <w:rsid w:val="007C1A2A"/>
    <w:rsid w:val="007C1ECC"/>
    <w:rsid w:val="007C2612"/>
    <w:rsid w:val="007C26E8"/>
    <w:rsid w:val="007C2B9B"/>
    <w:rsid w:val="007C37F4"/>
    <w:rsid w:val="007C4198"/>
    <w:rsid w:val="007C41D7"/>
    <w:rsid w:val="007C457C"/>
    <w:rsid w:val="007C46FB"/>
    <w:rsid w:val="007C4729"/>
    <w:rsid w:val="007C4C7B"/>
    <w:rsid w:val="007C5209"/>
    <w:rsid w:val="007C58C0"/>
    <w:rsid w:val="007C61B7"/>
    <w:rsid w:val="007C629F"/>
    <w:rsid w:val="007C64E8"/>
    <w:rsid w:val="007C6E23"/>
    <w:rsid w:val="007C7050"/>
    <w:rsid w:val="007C7903"/>
    <w:rsid w:val="007C7CC5"/>
    <w:rsid w:val="007C7E83"/>
    <w:rsid w:val="007D0098"/>
    <w:rsid w:val="007D0235"/>
    <w:rsid w:val="007D08CE"/>
    <w:rsid w:val="007D094F"/>
    <w:rsid w:val="007D0D95"/>
    <w:rsid w:val="007D1189"/>
    <w:rsid w:val="007D1219"/>
    <w:rsid w:val="007D1235"/>
    <w:rsid w:val="007D1584"/>
    <w:rsid w:val="007D2516"/>
    <w:rsid w:val="007D2859"/>
    <w:rsid w:val="007D2B22"/>
    <w:rsid w:val="007D2E5F"/>
    <w:rsid w:val="007D30BE"/>
    <w:rsid w:val="007D35AA"/>
    <w:rsid w:val="007D4156"/>
    <w:rsid w:val="007D461E"/>
    <w:rsid w:val="007D4AA0"/>
    <w:rsid w:val="007D4E98"/>
    <w:rsid w:val="007D503E"/>
    <w:rsid w:val="007D531B"/>
    <w:rsid w:val="007D5343"/>
    <w:rsid w:val="007D53D6"/>
    <w:rsid w:val="007D6A3B"/>
    <w:rsid w:val="007E095F"/>
    <w:rsid w:val="007E0B53"/>
    <w:rsid w:val="007E1A35"/>
    <w:rsid w:val="007E1C87"/>
    <w:rsid w:val="007E2158"/>
    <w:rsid w:val="007E2C17"/>
    <w:rsid w:val="007E2D52"/>
    <w:rsid w:val="007E3D08"/>
    <w:rsid w:val="007E504C"/>
    <w:rsid w:val="007E5B57"/>
    <w:rsid w:val="007E5CFF"/>
    <w:rsid w:val="007E6430"/>
    <w:rsid w:val="007E6441"/>
    <w:rsid w:val="007E68E1"/>
    <w:rsid w:val="007E6C45"/>
    <w:rsid w:val="007E70CC"/>
    <w:rsid w:val="007E7111"/>
    <w:rsid w:val="007E74AD"/>
    <w:rsid w:val="007E7777"/>
    <w:rsid w:val="007E7A67"/>
    <w:rsid w:val="007E7BDB"/>
    <w:rsid w:val="007F08B7"/>
    <w:rsid w:val="007F0B8D"/>
    <w:rsid w:val="007F10CE"/>
    <w:rsid w:val="007F12C2"/>
    <w:rsid w:val="007F2724"/>
    <w:rsid w:val="007F2C5E"/>
    <w:rsid w:val="007F2CF5"/>
    <w:rsid w:val="007F30EA"/>
    <w:rsid w:val="007F3413"/>
    <w:rsid w:val="007F4341"/>
    <w:rsid w:val="007F463B"/>
    <w:rsid w:val="007F4704"/>
    <w:rsid w:val="007F4D39"/>
    <w:rsid w:val="007F5320"/>
    <w:rsid w:val="007F5365"/>
    <w:rsid w:val="007F5454"/>
    <w:rsid w:val="007F58F1"/>
    <w:rsid w:val="007F5CC1"/>
    <w:rsid w:val="007F7408"/>
    <w:rsid w:val="00800216"/>
    <w:rsid w:val="00800688"/>
    <w:rsid w:val="00801161"/>
    <w:rsid w:val="0080124D"/>
    <w:rsid w:val="008016F1"/>
    <w:rsid w:val="00801D9D"/>
    <w:rsid w:val="0080256A"/>
    <w:rsid w:val="00802C3A"/>
    <w:rsid w:val="0080358C"/>
    <w:rsid w:val="008036A3"/>
    <w:rsid w:val="00803990"/>
    <w:rsid w:val="00803AC4"/>
    <w:rsid w:val="00803C56"/>
    <w:rsid w:val="00803E9A"/>
    <w:rsid w:val="00804266"/>
    <w:rsid w:val="00804880"/>
    <w:rsid w:val="00804AD9"/>
    <w:rsid w:val="00804E7A"/>
    <w:rsid w:val="00804EDF"/>
    <w:rsid w:val="0080549F"/>
    <w:rsid w:val="008056AE"/>
    <w:rsid w:val="0080608F"/>
    <w:rsid w:val="00806CA1"/>
    <w:rsid w:val="00806DD7"/>
    <w:rsid w:val="00810A47"/>
    <w:rsid w:val="00810B5C"/>
    <w:rsid w:val="0081174F"/>
    <w:rsid w:val="00811C0B"/>
    <w:rsid w:val="008129F0"/>
    <w:rsid w:val="008131CB"/>
    <w:rsid w:val="008132D4"/>
    <w:rsid w:val="00813E99"/>
    <w:rsid w:val="00814250"/>
    <w:rsid w:val="00814991"/>
    <w:rsid w:val="00814B66"/>
    <w:rsid w:val="00814E7B"/>
    <w:rsid w:val="0081535F"/>
    <w:rsid w:val="00815A4D"/>
    <w:rsid w:val="00815AA7"/>
    <w:rsid w:val="00815B28"/>
    <w:rsid w:val="00815E33"/>
    <w:rsid w:val="00816A8B"/>
    <w:rsid w:val="00816BBE"/>
    <w:rsid w:val="00816C6C"/>
    <w:rsid w:val="00816DD4"/>
    <w:rsid w:val="00816E06"/>
    <w:rsid w:val="00817A0E"/>
    <w:rsid w:val="008203C5"/>
    <w:rsid w:val="00820A4D"/>
    <w:rsid w:val="00820AC2"/>
    <w:rsid w:val="00820E5B"/>
    <w:rsid w:val="008225A8"/>
    <w:rsid w:val="008236FF"/>
    <w:rsid w:val="0082414E"/>
    <w:rsid w:val="008246D0"/>
    <w:rsid w:val="0082475E"/>
    <w:rsid w:val="008248A4"/>
    <w:rsid w:val="0082491B"/>
    <w:rsid w:val="00824D3F"/>
    <w:rsid w:val="0082518F"/>
    <w:rsid w:val="008254A2"/>
    <w:rsid w:val="00825E24"/>
    <w:rsid w:val="008263A3"/>
    <w:rsid w:val="00826829"/>
    <w:rsid w:val="008268A8"/>
    <w:rsid w:val="00826911"/>
    <w:rsid w:val="00827223"/>
    <w:rsid w:val="00827705"/>
    <w:rsid w:val="00827998"/>
    <w:rsid w:val="00830047"/>
    <w:rsid w:val="008300AB"/>
    <w:rsid w:val="008300BE"/>
    <w:rsid w:val="00830A5B"/>
    <w:rsid w:val="00830F9C"/>
    <w:rsid w:val="008313A9"/>
    <w:rsid w:val="00831FDA"/>
    <w:rsid w:val="008324B0"/>
    <w:rsid w:val="00832F8E"/>
    <w:rsid w:val="00832FF9"/>
    <w:rsid w:val="0083345A"/>
    <w:rsid w:val="00833A67"/>
    <w:rsid w:val="00833C09"/>
    <w:rsid w:val="00834043"/>
    <w:rsid w:val="0083456F"/>
    <w:rsid w:val="00834A1B"/>
    <w:rsid w:val="00834E1A"/>
    <w:rsid w:val="00835080"/>
    <w:rsid w:val="008355A4"/>
    <w:rsid w:val="0083651D"/>
    <w:rsid w:val="008366F4"/>
    <w:rsid w:val="0083670C"/>
    <w:rsid w:val="0083735D"/>
    <w:rsid w:val="0083736D"/>
    <w:rsid w:val="00837831"/>
    <w:rsid w:val="00837C32"/>
    <w:rsid w:val="00837CC0"/>
    <w:rsid w:val="0084018B"/>
    <w:rsid w:val="00840252"/>
    <w:rsid w:val="008406C9"/>
    <w:rsid w:val="00840FE3"/>
    <w:rsid w:val="00841599"/>
    <w:rsid w:val="0084253A"/>
    <w:rsid w:val="00842903"/>
    <w:rsid w:val="00842B35"/>
    <w:rsid w:val="008434AB"/>
    <w:rsid w:val="00843604"/>
    <w:rsid w:val="00843C5D"/>
    <w:rsid w:val="00843E44"/>
    <w:rsid w:val="00844259"/>
    <w:rsid w:val="0084456F"/>
    <w:rsid w:val="008449B7"/>
    <w:rsid w:val="00844B17"/>
    <w:rsid w:val="00844F5F"/>
    <w:rsid w:val="0084526E"/>
    <w:rsid w:val="00847A4F"/>
    <w:rsid w:val="00850DF1"/>
    <w:rsid w:val="008510A1"/>
    <w:rsid w:val="00851220"/>
    <w:rsid w:val="00851494"/>
    <w:rsid w:val="0085173D"/>
    <w:rsid w:val="008519A9"/>
    <w:rsid w:val="00851D37"/>
    <w:rsid w:val="008522AC"/>
    <w:rsid w:val="00852821"/>
    <w:rsid w:val="008531DD"/>
    <w:rsid w:val="00853350"/>
    <w:rsid w:val="0085437A"/>
    <w:rsid w:val="008547FC"/>
    <w:rsid w:val="008548C9"/>
    <w:rsid w:val="00854AF0"/>
    <w:rsid w:val="00854B58"/>
    <w:rsid w:val="00854FF3"/>
    <w:rsid w:val="008579DD"/>
    <w:rsid w:val="00857A7F"/>
    <w:rsid w:val="008602F9"/>
    <w:rsid w:val="00860B72"/>
    <w:rsid w:val="00861172"/>
    <w:rsid w:val="00862979"/>
    <w:rsid w:val="00863712"/>
    <w:rsid w:val="00863E16"/>
    <w:rsid w:val="008641DD"/>
    <w:rsid w:val="008643F4"/>
    <w:rsid w:val="0086477A"/>
    <w:rsid w:val="0086482E"/>
    <w:rsid w:val="00865F6D"/>
    <w:rsid w:val="0086625E"/>
    <w:rsid w:val="008666B0"/>
    <w:rsid w:val="00866BB9"/>
    <w:rsid w:val="00866FA4"/>
    <w:rsid w:val="00867B96"/>
    <w:rsid w:val="00867C89"/>
    <w:rsid w:val="00867F91"/>
    <w:rsid w:val="00870137"/>
    <w:rsid w:val="00871E89"/>
    <w:rsid w:val="008720EF"/>
    <w:rsid w:val="00873429"/>
    <w:rsid w:val="00873DD2"/>
    <w:rsid w:val="008751E7"/>
    <w:rsid w:val="00875726"/>
    <w:rsid w:val="00875855"/>
    <w:rsid w:val="00877C9E"/>
    <w:rsid w:val="00877F3E"/>
    <w:rsid w:val="0088064E"/>
    <w:rsid w:val="008806A7"/>
    <w:rsid w:val="008809F1"/>
    <w:rsid w:val="00880C91"/>
    <w:rsid w:val="00881818"/>
    <w:rsid w:val="00881E4A"/>
    <w:rsid w:val="0088206C"/>
    <w:rsid w:val="00883273"/>
    <w:rsid w:val="00883AA0"/>
    <w:rsid w:val="00883AFF"/>
    <w:rsid w:val="008843C9"/>
    <w:rsid w:val="00885A8F"/>
    <w:rsid w:val="00885B70"/>
    <w:rsid w:val="00885BE5"/>
    <w:rsid w:val="0088638A"/>
    <w:rsid w:val="008867AE"/>
    <w:rsid w:val="0088686A"/>
    <w:rsid w:val="00886D68"/>
    <w:rsid w:val="00886E74"/>
    <w:rsid w:val="0088717D"/>
    <w:rsid w:val="008871A6"/>
    <w:rsid w:val="008876CC"/>
    <w:rsid w:val="00887F6F"/>
    <w:rsid w:val="00890BD8"/>
    <w:rsid w:val="00890FDB"/>
    <w:rsid w:val="0089100F"/>
    <w:rsid w:val="008910EA"/>
    <w:rsid w:val="00891D19"/>
    <w:rsid w:val="00891EDB"/>
    <w:rsid w:val="008922B6"/>
    <w:rsid w:val="008927C8"/>
    <w:rsid w:val="00892B4E"/>
    <w:rsid w:val="00892BED"/>
    <w:rsid w:val="00893259"/>
    <w:rsid w:val="008940DF"/>
    <w:rsid w:val="00894716"/>
    <w:rsid w:val="0089484C"/>
    <w:rsid w:val="00894D21"/>
    <w:rsid w:val="00895CEF"/>
    <w:rsid w:val="00895E89"/>
    <w:rsid w:val="008967A6"/>
    <w:rsid w:val="00896B7F"/>
    <w:rsid w:val="00896CA8"/>
    <w:rsid w:val="00896D0A"/>
    <w:rsid w:val="0089705C"/>
    <w:rsid w:val="008972DE"/>
    <w:rsid w:val="0089734C"/>
    <w:rsid w:val="008978BF"/>
    <w:rsid w:val="008A01F2"/>
    <w:rsid w:val="008A0360"/>
    <w:rsid w:val="008A06C2"/>
    <w:rsid w:val="008A0970"/>
    <w:rsid w:val="008A0A12"/>
    <w:rsid w:val="008A0B04"/>
    <w:rsid w:val="008A1057"/>
    <w:rsid w:val="008A1D17"/>
    <w:rsid w:val="008A1E47"/>
    <w:rsid w:val="008A2FC5"/>
    <w:rsid w:val="008A34BC"/>
    <w:rsid w:val="008A392A"/>
    <w:rsid w:val="008A3973"/>
    <w:rsid w:val="008A3A1A"/>
    <w:rsid w:val="008A440A"/>
    <w:rsid w:val="008A4FC4"/>
    <w:rsid w:val="008A518F"/>
    <w:rsid w:val="008A54B0"/>
    <w:rsid w:val="008A58D2"/>
    <w:rsid w:val="008A5B60"/>
    <w:rsid w:val="008A5BC4"/>
    <w:rsid w:val="008A61F1"/>
    <w:rsid w:val="008A6D68"/>
    <w:rsid w:val="008A7044"/>
    <w:rsid w:val="008A7377"/>
    <w:rsid w:val="008A7E0D"/>
    <w:rsid w:val="008B016C"/>
    <w:rsid w:val="008B098F"/>
    <w:rsid w:val="008B0D4D"/>
    <w:rsid w:val="008B0E80"/>
    <w:rsid w:val="008B1328"/>
    <w:rsid w:val="008B22EC"/>
    <w:rsid w:val="008B23D6"/>
    <w:rsid w:val="008B2CD2"/>
    <w:rsid w:val="008B30D8"/>
    <w:rsid w:val="008B3717"/>
    <w:rsid w:val="008B3956"/>
    <w:rsid w:val="008B3A52"/>
    <w:rsid w:val="008B4269"/>
    <w:rsid w:val="008B48E3"/>
    <w:rsid w:val="008B5237"/>
    <w:rsid w:val="008B56EA"/>
    <w:rsid w:val="008B6053"/>
    <w:rsid w:val="008B60DB"/>
    <w:rsid w:val="008B622E"/>
    <w:rsid w:val="008B6336"/>
    <w:rsid w:val="008B652F"/>
    <w:rsid w:val="008B6556"/>
    <w:rsid w:val="008B680A"/>
    <w:rsid w:val="008B6DE6"/>
    <w:rsid w:val="008B72D1"/>
    <w:rsid w:val="008B7B22"/>
    <w:rsid w:val="008B7CC7"/>
    <w:rsid w:val="008B7FDA"/>
    <w:rsid w:val="008C00A9"/>
    <w:rsid w:val="008C2351"/>
    <w:rsid w:val="008C253A"/>
    <w:rsid w:val="008C3587"/>
    <w:rsid w:val="008C3622"/>
    <w:rsid w:val="008C4461"/>
    <w:rsid w:val="008C51B7"/>
    <w:rsid w:val="008C5D3B"/>
    <w:rsid w:val="008C5DE5"/>
    <w:rsid w:val="008C62A3"/>
    <w:rsid w:val="008C6D55"/>
    <w:rsid w:val="008C743A"/>
    <w:rsid w:val="008D0C64"/>
    <w:rsid w:val="008D13CE"/>
    <w:rsid w:val="008D17A8"/>
    <w:rsid w:val="008D1A9E"/>
    <w:rsid w:val="008D2293"/>
    <w:rsid w:val="008D2771"/>
    <w:rsid w:val="008D2B39"/>
    <w:rsid w:val="008D33BD"/>
    <w:rsid w:val="008D38CC"/>
    <w:rsid w:val="008D398B"/>
    <w:rsid w:val="008D40AA"/>
    <w:rsid w:val="008D4199"/>
    <w:rsid w:val="008D44A4"/>
    <w:rsid w:val="008D502F"/>
    <w:rsid w:val="008D6394"/>
    <w:rsid w:val="008D6A3E"/>
    <w:rsid w:val="008D7BED"/>
    <w:rsid w:val="008E02BE"/>
    <w:rsid w:val="008E0E20"/>
    <w:rsid w:val="008E0EE2"/>
    <w:rsid w:val="008E19E4"/>
    <w:rsid w:val="008E1C74"/>
    <w:rsid w:val="008E2196"/>
    <w:rsid w:val="008E22DF"/>
    <w:rsid w:val="008E2DDB"/>
    <w:rsid w:val="008E3088"/>
    <w:rsid w:val="008E3186"/>
    <w:rsid w:val="008E3410"/>
    <w:rsid w:val="008E3B4F"/>
    <w:rsid w:val="008E42BF"/>
    <w:rsid w:val="008E4549"/>
    <w:rsid w:val="008E477E"/>
    <w:rsid w:val="008E4991"/>
    <w:rsid w:val="008E4A22"/>
    <w:rsid w:val="008E4B40"/>
    <w:rsid w:val="008E4EDA"/>
    <w:rsid w:val="008E57E2"/>
    <w:rsid w:val="008E6691"/>
    <w:rsid w:val="008E70B0"/>
    <w:rsid w:val="008E7570"/>
    <w:rsid w:val="008E7A04"/>
    <w:rsid w:val="008E7CAF"/>
    <w:rsid w:val="008F0193"/>
    <w:rsid w:val="008F04C0"/>
    <w:rsid w:val="008F083D"/>
    <w:rsid w:val="008F0A87"/>
    <w:rsid w:val="008F0DEC"/>
    <w:rsid w:val="008F0E02"/>
    <w:rsid w:val="008F1903"/>
    <w:rsid w:val="008F1E54"/>
    <w:rsid w:val="008F1F66"/>
    <w:rsid w:val="008F2A62"/>
    <w:rsid w:val="008F34C0"/>
    <w:rsid w:val="008F35D3"/>
    <w:rsid w:val="008F3804"/>
    <w:rsid w:val="008F3D85"/>
    <w:rsid w:val="008F4CC1"/>
    <w:rsid w:val="008F50D1"/>
    <w:rsid w:val="008F5430"/>
    <w:rsid w:val="008F5998"/>
    <w:rsid w:val="008F6000"/>
    <w:rsid w:val="008F67DC"/>
    <w:rsid w:val="008F6CEC"/>
    <w:rsid w:val="008F6D4E"/>
    <w:rsid w:val="008F6F94"/>
    <w:rsid w:val="008F7639"/>
    <w:rsid w:val="008F772B"/>
    <w:rsid w:val="0090065E"/>
    <w:rsid w:val="00900B00"/>
    <w:rsid w:val="00901138"/>
    <w:rsid w:val="0090128D"/>
    <w:rsid w:val="00901850"/>
    <w:rsid w:val="00901B03"/>
    <w:rsid w:val="00901F9F"/>
    <w:rsid w:val="009026DF"/>
    <w:rsid w:val="009033E7"/>
    <w:rsid w:val="009034F7"/>
    <w:rsid w:val="00904580"/>
    <w:rsid w:val="00904632"/>
    <w:rsid w:val="0090477C"/>
    <w:rsid w:val="009049C6"/>
    <w:rsid w:val="00904BB3"/>
    <w:rsid w:val="00904D79"/>
    <w:rsid w:val="00904E5D"/>
    <w:rsid w:val="00904F40"/>
    <w:rsid w:val="00905335"/>
    <w:rsid w:val="009053CB"/>
    <w:rsid w:val="00905512"/>
    <w:rsid w:val="0090569C"/>
    <w:rsid w:val="00905746"/>
    <w:rsid w:val="009057FD"/>
    <w:rsid w:val="00905ACB"/>
    <w:rsid w:val="00905E1A"/>
    <w:rsid w:val="00905EAD"/>
    <w:rsid w:val="009064F9"/>
    <w:rsid w:val="009066CD"/>
    <w:rsid w:val="009067B4"/>
    <w:rsid w:val="009070E0"/>
    <w:rsid w:val="009074A1"/>
    <w:rsid w:val="0090761C"/>
    <w:rsid w:val="0090793B"/>
    <w:rsid w:val="0091055F"/>
    <w:rsid w:val="00910BC9"/>
    <w:rsid w:val="00910C35"/>
    <w:rsid w:val="0091124A"/>
    <w:rsid w:val="009117AA"/>
    <w:rsid w:val="00911CFB"/>
    <w:rsid w:val="009129DF"/>
    <w:rsid w:val="00912A23"/>
    <w:rsid w:val="00912B0E"/>
    <w:rsid w:val="00913195"/>
    <w:rsid w:val="009135B0"/>
    <w:rsid w:val="0091392E"/>
    <w:rsid w:val="00913AC8"/>
    <w:rsid w:val="00913BFD"/>
    <w:rsid w:val="00913E79"/>
    <w:rsid w:val="00913F25"/>
    <w:rsid w:val="00913F99"/>
    <w:rsid w:val="00914AFD"/>
    <w:rsid w:val="00914CCE"/>
    <w:rsid w:val="009151C0"/>
    <w:rsid w:val="009156F6"/>
    <w:rsid w:val="00915BE5"/>
    <w:rsid w:val="009161EC"/>
    <w:rsid w:val="0091671F"/>
    <w:rsid w:val="009167B3"/>
    <w:rsid w:val="009171C7"/>
    <w:rsid w:val="009174E7"/>
    <w:rsid w:val="0091795F"/>
    <w:rsid w:val="00920434"/>
    <w:rsid w:val="009204DD"/>
    <w:rsid w:val="00920D08"/>
    <w:rsid w:val="00921E41"/>
    <w:rsid w:val="00922358"/>
    <w:rsid w:val="0092353F"/>
    <w:rsid w:val="009235F0"/>
    <w:rsid w:val="00923CA7"/>
    <w:rsid w:val="009251A7"/>
    <w:rsid w:val="0092691D"/>
    <w:rsid w:val="00926EEE"/>
    <w:rsid w:val="00926F13"/>
    <w:rsid w:val="00927530"/>
    <w:rsid w:val="00927D3C"/>
    <w:rsid w:val="00927DAA"/>
    <w:rsid w:val="00927DAF"/>
    <w:rsid w:val="00930F5D"/>
    <w:rsid w:val="009312CD"/>
    <w:rsid w:val="009315D9"/>
    <w:rsid w:val="009317D3"/>
    <w:rsid w:val="00932852"/>
    <w:rsid w:val="00932C16"/>
    <w:rsid w:val="00933BB0"/>
    <w:rsid w:val="00933DFA"/>
    <w:rsid w:val="00933E3B"/>
    <w:rsid w:val="0093419B"/>
    <w:rsid w:val="00934B87"/>
    <w:rsid w:val="009352AB"/>
    <w:rsid w:val="00935403"/>
    <w:rsid w:val="00935C8E"/>
    <w:rsid w:val="00935D7A"/>
    <w:rsid w:val="00935FC1"/>
    <w:rsid w:val="00936173"/>
    <w:rsid w:val="0093643C"/>
    <w:rsid w:val="0093652E"/>
    <w:rsid w:val="00936CF9"/>
    <w:rsid w:val="00936EFC"/>
    <w:rsid w:val="00936FA0"/>
    <w:rsid w:val="00937983"/>
    <w:rsid w:val="009400BE"/>
    <w:rsid w:val="00941E8D"/>
    <w:rsid w:val="00942919"/>
    <w:rsid w:val="00943738"/>
    <w:rsid w:val="00943EF0"/>
    <w:rsid w:val="00944D6B"/>
    <w:rsid w:val="0094545A"/>
    <w:rsid w:val="009455EC"/>
    <w:rsid w:val="009456B7"/>
    <w:rsid w:val="00945971"/>
    <w:rsid w:val="00945FB0"/>
    <w:rsid w:val="009461E1"/>
    <w:rsid w:val="009464C1"/>
    <w:rsid w:val="0094659C"/>
    <w:rsid w:val="009472C1"/>
    <w:rsid w:val="00947883"/>
    <w:rsid w:val="00947BF4"/>
    <w:rsid w:val="00947CAE"/>
    <w:rsid w:val="00947D30"/>
    <w:rsid w:val="00950516"/>
    <w:rsid w:val="0095113B"/>
    <w:rsid w:val="009517D3"/>
    <w:rsid w:val="00951D68"/>
    <w:rsid w:val="00952683"/>
    <w:rsid w:val="009526A9"/>
    <w:rsid w:val="00952A34"/>
    <w:rsid w:val="00952AA4"/>
    <w:rsid w:val="009539B0"/>
    <w:rsid w:val="00954E0C"/>
    <w:rsid w:val="00955319"/>
    <w:rsid w:val="00955858"/>
    <w:rsid w:val="00956502"/>
    <w:rsid w:val="00957055"/>
    <w:rsid w:val="00957346"/>
    <w:rsid w:val="0095746A"/>
    <w:rsid w:val="00957979"/>
    <w:rsid w:val="00957BAD"/>
    <w:rsid w:val="00957CFF"/>
    <w:rsid w:val="00957FFE"/>
    <w:rsid w:val="00960FC3"/>
    <w:rsid w:val="00961915"/>
    <w:rsid w:val="00961E50"/>
    <w:rsid w:val="009620D5"/>
    <w:rsid w:val="0096265A"/>
    <w:rsid w:val="0096268C"/>
    <w:rsid w:val="009626C5"/>
    <w:rsid w:val="009636E8"/>
    <w:rsid w:val="0096374C"/>
    <w:rsid w:val="009639F1"/>
    <w:rsid w:val="00964157"/>
    <w:rsid w:val="00964A90"/>
    <w:rsid w:val="00964AB5"/>
    <w:rsid w:val="00964D7D"/>
    <w:rsid w:val="0096507D"/>
    <w:rsid w:val="00965336"/>
    <w:rsid w:val="009655F2"/>
    <w:rsid w:val="00965D80"/>
    <w:rsid w:val="0096660C"/>
    <w:rsid w:val="00966916"/>
    <w:rsid w:val="00967238"/>
    <w:rsid w:val="0097065D"/>
    <w:rsid w:val="009708BE"/>
    <w:rsid w:val="009720DF"/>
    <w:rsid w:val="009727F5"/>
    <w:rsid w:val="00973EB9"/>
    <w:rsid w:val="00975A96"/>
    <w:rsid w:val="00975C0E"/>
    <w:rsid w:val="00975DBB"/>
    <w:rsid w:val="0097722C"/>
    <w:rsid w:val="009774F5"/>
    <w:rsid w:val="00977577"/>
    <w:rsid w:val="00977D39"/>
    <w:rsid w:val="00980C53"/>
    <w:rsid w:val="00980ED4"/>
    <w:rsid w:val="00981BBD"/>
    <w:rsid w:val="00981EA3"/>
    <w:rsid w:val="00981F53"/>
    <w:rsid w:val="00982AEE"/>
    <w:rsid w:val="00982C72"/>
    <w:rsid w:val="00982CB0"/>
    <w:rsid w:val="0098398C"/>
    <w:rsid w:val="009849A3"/>
    <w:rsid w:val="009849B5"/>
    <w:rsid w:val="0098618E"/>
    <w:rsid w:val="00986F49"/>
    <w:rsid w:val="00987023"/>
    <w:rsid w:val="009870B6"/>
    <w:rsid w:val="009877D3"/>
    <w:rsid w:val="00990A13"/>
    <w:rsid w:val="00990A9E"/>
    <w:rsid w:val="00990FEC"/>
    <w:rsid w:val="009911BC"/>
    <w:rsid w:val="00991868"/>
    <w:rsid w:val="00991F6D"/>
    <w:rsid w:val="009920EA"/>
    <w:rsid w:val="00992932"/>
    <w:rsid w:val="009929AB"/>
    <w:rsid w:val="00994562"/>
    <w:rsid w:val="00994690"/>
    <w:rsid w:val="009947DA"/>
    <w:rsid w:val="009948ED"/>
    <w:rsid w:val="009953FF"/>
    <w:rsid w:val="00996054"/>
    <w:rsid w:val="009965C2"/>
    <w:rsid w:val="00996ADB"/>
    <w:rsid w:val="009A0EE8"/>
    <w:rsid w:val="009A0EFD"/>
    <w:rsid w:val="009A1090"/>
    <w:rsid w:val="009A1352"/>
    <w:rsid w:val="009A1446"/>
    <w:rsid w:val="009A1969"/>
    <w:rsid w:val="009A1BBF"/>
    <w:rsid w:val="009A2062"/>
    <w:rsid w:val="009A24DA"/>
    <w:rsid w:val="009A252F"/>
    <w:rsid w:val="009A344F"/>
    <w:rsid w:val="009A3774"/>
    <w:rsid w:val="009A3D1F"/>
    <w:rsid w:val="009A42BE"/>
    <w:rsid w:val="009A5109"/>
    <w:rsid w:val="009A540E"/>
    <w:rsid w:val="009A574E"/>
    <w:rsid w:val="009A5A05"/>
    <w:rsid w:val="009A62DC"/>
    <w:rsid w:val="009A658A"/>
    <w:rsid w:val="009A678F"/>
    <w:rsid w:val="009A7A4E"/>
    <w:rsid w:val="009B0435"/>
    <w:rsid w:val="009B2E3F"/>
    <w:rsid w:val="009B2E76"/>
    <w:rsid w:val="009B313A"/>
    <w:rsid w:val="009B3A0B"/>
    <w:rsid w:val="009B413F"/>
    <w:rsid w:val="009B48D2"/>
    <w:rsid w:val="009B4C6D"/>
    <w:rsid w:val="009B4FF4"/>
    <w:rsid w:val="009B5365"/>
    <w:rsid w:val="009B539A"/>
    <w:rsid w:val="009B53ED"/>
    <w:rsid w:val="009B5B6C"/>
    <w:rsid w:val="009B5BEE"/>
    <w:rsid w:val="009B641D"/>
    <w:rsid w:val="009C039F"/>
    <w:rsid w:val="009C15EF"/>
    <w:rsid w:val="009C21E1"/>
    <w:rsid w:val="009C2F7D"/>
    <w:rsid w:val="009C3489"/>
    <w:rsid w:val="009C34D9"/>
    <w:rsid w:val="009C3956"/>
    <w:rsid w:val="009C3A6D"/>
    <w:rsid w:val="009C3D54"/>
    <w:rsid w:val="009C3D9B"/>
    <w:rsid w:val="009C3E06"/>
    <w:rsid w:val="009C4B87"/>
    <w:rsid w:val="009C4DE0"/>
    <w:rsid w:val="009C4E9F"/>
    <w:rsid w:val="009C4F60"/>
    <w:rsid w:val="009C5098"/>
    <w:rsid w:val="009C5918"/>
    <w:rsid w:val="009C5ECE"/>
    <w:rsid w:val="009C63F9"/>
    <w:rsid w:val="009C650C"/>
    <w:rsid w:val="009C6697"/>
    <w:rsid w:val="009C73E5"/>
    <w:rsid w:val="009C756D"/>
    <w:rsid w:val="009D05A1"/>
    <w:rsid w:val="009D0EED"/>
    <w:rsid w:val="009D1D7D"/>
    <w:rsid w:val="009D21F8"/>
    <w:rsid w:val="009D291E"/>
    <w:rsid w:val="009D2B60"/>
    <w:rsid w:val="009D3504"/>
    <w:rsid w:val="009D437E"/>
    <w:rsid w:val="009D44F3"/>
    <w:rsid w:val="009D46E6"/>
    <w:rsid w:val="009D4A7E"/>
    <w:rsid w:val="009D51A5"/>
    <w:rsid w:val="009D571C"/>
    <w:rsid w:val="009D58C6"/>
    <w:rsid w:val="009D5A41"/>
    <w:rsid w:val="009D6CE9"/>
    <w:rsid w:val="009D6EBE"/>
    <w:rsid w:val="009D71D8"/>
    <w:rsid w:val="009E02AC"/>
    <w:rsid w:val="009E1B61"/>
    <w:rsid w:val="009E2F77"/>
    <w:rsid w:val="009E31E6"/>
    <w:rsid w:val="009E3A63"/>
    <w:rsid w:val="009E3E86"/>
    <w:rsid w:val="009E429F"/>
    <w:rsid w:val="009E53B5"/>
    <w:rsid w:val="009E553B"/>
    <w:rsid w:val="009E5B79"/>
    <w:rsid w:val="009E6045"/>
    <w:rsid w:val="009E619C"/>
    <w:rsid w:val="009E6888"/>
    <w:rsid w:val="009E709B"/>
    <w:rsid w:val="009E70EB"/>
    <w:rsid w:val="009E738B"/>
    <w:rsid w:val="009E75FE"/>
    <w:rsid w:val="009E7A98"/>
    <w:rsid w:val="009F0365"/>
    <w:rsid w:val="009F0DBF"/>
    <w:rsid w:val="009F11E7"/>
    <w:rsid w:val="009F13A5"/>
    <w:rsid w:val="009F2D4E"/>
    <w:rsid w:val="009F303D"/>
    <w:rsid w:val="009F35FC"/>
    <w:rsid w:val="009F3C5E"/>
    <w:rsid w:val="009F41CE"/>
    <w:rsid w:val="009F432B"/>
    <w:rsid w:val="009F45D3"/>
    <w:rsid w:val="009F47C5"/>
    <w:rsid w:val="009F50EC"/>
    <w:rsid w:val="009F561F"/>
    <w:rsid w:val="009F5BC5"/>
    <w:rsid w:val="009F5CF5"/>
    <w:rsid w:val="009F5EAD"/>
    <w:rsid w:val="009F5F8C"/>
    <w:rsid w:val="009F607D"/>
    <w:rsid w:val="009F7097"/>
    <w:rsid w:val="009F737F"/>
    <w:rsid w:val="009F7424"/>
    <w:rsid w:val="009F7EA8"/>
    <w:rsid w:val="00A00525"/>
    <w:rsid w:val="00A005C1"/>
    <w:rsid w:val="00A007E9"/>
    <w:rsid w:val="00A018CF"/>
    <w:rsid w:val="00A02823"/>
    <w:rsid w:val="00A02E78"/>
    <w:rsid w:val="00A03159"/>
    <w:rsid w:val="00A03659"/>
    <w:rsid w:val="00A03789"/>
    <w:rsid w:val="00A03ACC"/>
    <w:rsid w:val="00A03FEA"/>
    <w:rsid w:val="00A04634"/>
    <w:rsid w:val="00A04F30"/>
    <w:rsid w:val="00A0520D"/>
    <w:rsid w:val="00A056A2"/>
    <w:rsid w:val="00A06553"/>
    <w:rsid w:val="00A067EE"/>
    <w:rsid w:val="00A112F8"/>
    <w:rsid w:val="00A11552"/>
    <w:rsid w:val="00A12060"/>
    <w:rsid w:val="00A1238F"/>
    <w:rsid w:val="00A139F3"/>
    <w:rsid w:val="00A14034"/>
    <w:rsid w:val="00A14A78"/>
    <w:rsid w:val="00A14D9C"/>
    <w:rsid w:val="00A15F63"/>
    <w:rsid w:val="00A160FD"/>
    <w:rsid w:val="00A169F5"/>
    <w:rsid w:val="00A17BA9"/>
    <w:rsid w:val="00A17BC9"/>
    <w:rsid w:val="00A211C3"/>
    <w:rsid w:val="00A21F00"/>
    <w:rsid w:val="00A2212A"/>
    <w:rsid w:val="00A228AE"/>
    <w:rsid w:val="00A22F6D"/>
    <w:rsid w:val="00A230E3"/>
    <w:rsid w:val="00A232D8"/>
    <w:rsid w:val="00A2431C"/>
    <w:rsid w:val="00A24B0F"/>
    <w:rsid w:val="00A25333"/>
    <w:rsid w:val="00A25789"/>
    <w:rsid w:val="00A26AAD"/>
    <w:rsid w:val="00A30288"/>
    <w:rsid w:val="00A30394"/>
    <w:rsid w:val="00A305B2"/>
    <w:rsid w:val="00A308E4"/>
    <w:rsid w:val="00A30B26"/>
    <w:rsid w:val="00A30D4F"/>
    <w:rsid w:val="00A31390"/>
    <w:rsid w:val="00A31E99"/>
    <w:rsid w:val="00A326D3"/>
    <w:rsid w:val="00A329CA"/>
    <w:rsid w:val="00A32B28"/>
    <w:rsid w:val="00A32F81"/>
    <w:rsid w:val="00A33077"/>
    <w:rsid w:val="00A33078"/>
    <w:rsid w:val="00A331AD"/>
    <w:rsid w:val="00A3347A"/>
    <w:rsid w:val="00A33532"/>
    <w:rsid w:val="00A33D75"/>
    <w:rsid w:val="00A3418B"/>
    <w:rsid w:val="00A34E8B"/>
    <w:rsid w:val="00A34F5A"/>
    <w:rsid w:val="00A35442"/>
    <w:rsid w:val="00A35C95"/>
    <w:rsid w:val="00A35C99"/>
    <w:rsid w:val="00A3608E"/>
    <w:rsid w:val="00A36843"/>
    <w:rsid w:val="00A36AD5"/>
    <w:rsid w:val="00A37921"/>
    <w:rsid w:val="00A37CBE"/>
    <w:rsid w:val="00A40475"/>
    <w:rsid w:val="00A40858"/>
    <w:rsid w:val="00A40F49"/>
    <w:rsid w:val="00A41C50"/>
    <w:rsid w:val="00A41FBA"/>
    <w:rsid w:val="00A42A64"/>
    <w:rsid w:val="00A42D49"/>
    <w:rsid w:val="00A42EE8"/>
    <w:rsid w:val="00A439E3"/>
    <w:rsid w:val="00A4435B"/>
    <w:rsid w:val="00A45442"/>
    <w:rsid w:val="00A4563A"/>
    <w:rsid w:val="00A45C03"/>
    <w:rsid w:val="00A45CA9"/>
    <w:rsid w:val="00A45CBD"/>
    <w:rsid w:val="00A46A1D"/>
    <w:rsid w:val="00A46EDE"/>
    <w:rsid w:val="00A479BA"/>
    <w:rsid w:val="00A479DE"/>
    <w:rsid w:val="00A47D6E"/>
    <w:rsid w:val="00A47ED6"/>
    <w:rsid w:val="00A5008D"/>
    <w:rsid w:val="00A50EF5"/>
    <w:rsid w:val="00A50FD3"/>
    <w:rsid w:val="00A516FF"/>
    <w:rsid w:val="00A51D28"/>
    <w:rsid w:val="00A52383"/>
    <w:rsid w:val="00A52457"/>
    <w:rsid w:val="00A525A7"/>
    <w:rsid w:val="00A530A6"/>
    <w:rsid w:val="00A53BBE"/>
    <w:rsid w:val="00A53F0A"/>
    <w:rsid w:val="00A53FDB"/>
    <w:rsid w:val="00A54392"/>
    <w:rsid w:val="00A55521"/>
    <w:rsid w:val="00A55756"/>
    <w:rsid w:val="00A55763"/>
    <w:rsid w:val="00A55980"/>
    <w:rsid w:val="00A56ADC"/>
    <w:rsid w:val="00A57279"/>
    <w:rsid w:val="00A57409"/>
    <w:rsid w:val="00A574D7"/>
    <w:rsid w:val="00A6006E"/>
    <w:rsid w:val="00A603C4"/>
    <w:rsid w:val="00A60426"/>
    <w:rsid w:val="00A605F6"/>
    <w:rsid w:val="00A608CE"/>
    <w:rsid w:val="00A612C3"/>
    <w:rsid w:val="00A61528"/>
    <w:rsid w:val="00A6215F"/>
    <w:rsid w:val="00A621E2"/>
    <w:rsid w:val="00A62808"/>
    <w:rsid w:val="00A63435"/>
    <w:rsid w:val="00A63BAC"/>
    <w:rsid w:val="00A643FF"/>
    <w:rsid w:val="00A65838"/>
    <w:rsid w:val="00A658C6"/>
    <w:rsid w:val="00A661D3"/>
    <w:rsid w:val="00A66BF6"/>
    <w:rsid w:val="00A66E10"/>
    <w:rsid w:val="00A67E5C"/>
    <w:rsid w:val="00A70A1D"/>
    <w:rsid w:val="00A70D36"/>
    <w:rsid w:val="00A70EFE"/>
    <w:rsid w:val="00A71ABC"/>
    <w:rsid w:val="00A71B8B"/>
    <w:rsid w:val="00A71FBC"/>
    <w:rsid w:val="00A7203B"/>
    <w:rsid w:val="00A72947"/>
    <w:rsid w:val="00A73AAC"/>
    <w:rsid w:val="00A73EA5"/>
    <w:rsid w:val="00A74190"/>
    <w:rsid w:val="00A7424E"/>
    <w:rsid w:val="00A7436D"/>
    <w:rsid w:val="00A7450A"/>
    <w:rsid w:val="00A749C9"/>
    <w:rsid w:val="00A756BB"/>
    <w:rsid w:val="00A75959"/>
    <w:rsid w:val="00A761F5"/>
    <w:rsid w:val="00A76C7D"/>
    <w:rsid w:val="00A76E63"/>
    <w:rsid w:val="00A76E87"/>
    <w:rsid w:val="00A770B6"/>
    <w:rsid w:val="00A776CD"/>
    <w:rsid w:val="00A77930"/>
    <w:rsid w:val="00A813C3"/>
    <w:rsid w:val="00A81C5B"/>
    <w:rsid w:val="00A82159"/>
    <w:rsid w:val="00A822D9"/>
    <w:rsid w:val="00A82FFA"/>
    <w:rsid w:val="00A832E6"/>
    <w:rsid w:val="00A833D8"/>
    <w:rsid w:val="00A8409E"/>
    <w:rsid w:val="00A843EF"/>
    <w:rsid w:val="00A847DB"/>
    <w:rsid w:val="00A84836"/>
    <w:rsid w:val="00A84ED2"/>
    <w:rsid w:val="00A85BD7"/>
    <w:rsid w:val="00A85E6A"/>
    <w:rsid w:val="00A85FE1"/>
    <w:rsid w:val="00A86F17"/>
    <w:rsid w:val="00A870D5"/>
    <w:rsid w:val="00A871EB"/>
    <w:rsid w:val="00A901CA"/>
    <w:rsid w:val="00A904C1"/>
    <w:rsid w:val="00A90904"/>
    <w:rsid w:val="00A90DA8"/>
    <w:rsid w:val="00A90FAE"/>
    <w:rsid w:val="00A9106C"/>
    <w:rsid w:val="00A919D7"/>
    <w:rsid w:val="00A92352"/>
    <w:rsid w:val="00A92884"/>
    <w:rsid w:val="00A92EB1"/>
    <w:rsid w:val="00A93023"/>
    <w:rsid w:val="00A938FF"/>
    <w:rsid w:val="00A939F9"/>
    <w:rsid w:val="00A94159"/>
    <w:rsid w:val="00A941C4"/>
    <w:rsid w:val="00A948D5"/>
    <w:rsid w:val="00A94CC0"/>
    <w:rsid w:val="00A95E5B"/>
    <w:rsid w:val="00A96694"/>
    <w:rsid w:val="00A97053"/>
    <w:rsid w:val="00A979FD"/>
    <w:rsid w:val="00AA04A6"/>
    <w:rsid w:val="00AA08EE"/>
    <w:rsid w:val="00AA0C4D"/>
    <w:rsid w:val="00AA0F92"/>
    <w:rsid w:val="00AA1140"/>
    <w:rsid w:val="00AA22F1"/>
    <w:rsid w:val="00AA2355"/>
    <w:rsid w:val="00AA28BB"/>
    <w:rsid w:val="00AA2BBC"/>
    <w:rsid w:val="00AA2C5E"/>
    <w:rsid w:val="00AA3ACB"/>
    <w:rsid w:val="00AA435B"/>
    <w:rsid w:val="00AA6074"/>
    <w:rsid w:val="00AA66A1"/>
    <w:rsid w:val="00AA6AF3"/>
    <w:rsid w:val="00AA734D"/>
    <w:rsid w:val="00AA7F3B"/>
    <w:rsid w:val="00AB0666"/>
    <w:rsid w:val="00AB0CC0"/>
    <w:rsid w:val="00AB1096"/>
    <w:rsid w:val="00AB16CF"/>
    <w:rsid w:val="00AB1BF4"/>
    <w:rsid w:val="00AB236B"/>
    <w:rsid w:val="00AB2420"/>
    <w:rsid w:val="00AB2608"/>
    <w:rsid w:val="00AB27C6"/>
    <w:rsid w:val="00AB2823"/>
    <w:rsid w:val="00AB2FF5"/>
    <w:rsid w:val="00AB32BF"/>
    <w:rsid w:val="00AB33D3"/>
    <w:rsid w:val="00AB35AC"/>
    <w:rsid w:val="00AB4ED8"/>
    <w:rsid w:val="00AB5368"/>
    <w:rsid w:val="00AB58DB"/>
    <w:rsid w:val="00AB7122"/>
    <w:rsid w:val="00AB71A1"/>
    <w:rsid w:val="00AB76B0"/>
    <w:rsid w:val="00AB7BEA"/>
    <w:rsid w:val="00AC0582"/>
    <w:rsid w:val="00AC06D9"/>
    <w:rsid w:val="00AC0703"/>
    <w:rsid w:val="00AC0E39"/>
    <w:rsid w:val="00AC1084"/>
    <w:rsid w:val="00AC10B8"/>
    <w:rsid w:val="00AC1832"/>
    <w:rsid w:val="00AC1AB5"/>
    <w:rsid w:val="00AC23FA"/>
    <w:rsid w:val="00AC2D9A"/>
    <w:rsid w:val="00AC3578"/>
    <w:rsid w:val="00AC36E2"/>
    <w:rsid w:val="00AC3D86"/>
    <w:rsid w:val="00AC3DA3"/>
    <w:rsid w:val="00AC40B5"/>
    <w:rsid w:val="00AC4935"/>
    <w:rsid w:val="00AC5C05"/>
    <w:rsid w:val="00AD0E8D"/>
    <w:rsid w:val="00AD1107"/>
    <w:rsid w:val="00AD125F"/>
    <w:rsid w:val="00AD13A5"/>
    <w:rsid w:val="00AD167D"/>
    <w:rsid w:val="00AD2453"/>
    <w:rsid w:val="00AD26FB"/>
    <w:rsid w:val="00AD2930"/>
    <w:rsid w:val="00AD2AF9"/>
    <w:rsid w:val="00AD38FC"/>
    <w:rsid w:val="00AD3D84"/>
    <w:rsid w:val="00AD44F6"/>
    <w:rsid w:val="00AD516F"/>
    <w:rsid w:val="00AD5269"/>
    <w:rsid w:val="00AD5828"/>
    <w:rsid w:val="00AD584B"/>
    <w:rsid w:val="00AD64CC"/>
    <w:rsid w:val="00AD668D"/>
    <w:rsid w:val="00AD67FA"/>
    <w:rsid w:val="00AD6A80"/>
    <w:rsid w:val="00AD6CDE"/>
    <w:rsid w:val="00AD783A"/>
    <w:rsid w:val="00AD7D19"/>
    <w:rsid w:val="00AE0279"/>
    <w:rsid w:val="00AE1440"/>
    <w:rsid w:val="00AE1460"/>
    <w:rsid w:val="00AE1904"/>
    <w:rsid w:val="00AE1992"/>
    <w:rsid w:val="00AE1E14"/>
    <w:rsid w:val="00AE1E8C"/>
    <w:rsid w:val="00AE1F40"/>
    <w:rsid w:val="00AE2356"/>
    <w:rsid w:val="00AE28A3"/>
    <w:rsid w:val="00AE3273"/>
    <w:rsid w:val="00AE4015"/>
    <w:rsid w:val="00AE40FD"/>
    <w:rsid w:val="00AE490C"/>
    <w:rsid w:val="00AE4BAC"/>
    <w:rsid w:val="00AE4C94"/>
    <w:rsid w:val="00AE5EAE"/>
    <w:rsid w:val="00AE5EDF"/>
    <w:rsid w:val="00AE631C"/>
    <w:rsid w:val="00AE6D49"/>
    <w:rsid w:val="00AE70A1"/>
    <w:rsid w:val="00AE7210"/>
    <w:rsid w:val="00AE79D5"/>
    <w:rsid w:val="00AF0D95"/>
    <w:rsid w:val="00AF124A"/>
    <w:rsid w:val="00AF1616"/>
    <w:rsid w:val="00AF1C0A"/>
    <w:rsid w:val="00AF1F32"/>
    <w:rsid w:val="00AF1FBF"/>
    <w:rsid w:val="00AF275C"/>
    <w:rsid w:val="00AF2A20"/>
    <w:rsid w:val="00AF2D68"/>
    <w:rsid w:val="00AF2D6D"/>
    <w:rsid w:val="00AF2EA7"/>
    <w:rsid w:val="00AF2FC7"/>
    <w:rsid w:val="00AF316C"/>
    <w:rsid w:val="00AF3555"/>
    <w:rsid w:val="00AF39EC"/>
    <w:rsid w:val="00AF4177"/>
    <w:rsid w:val="00AF4773"/>
    <w:rsid w:val="00AF47FC"/>
    <w:rsid w:val="00AF5438"/>
    <w:rsid w:val="00AF5540"/>
    <w:rsid w:val="00AF5954"/>
    <w:rsid w:val="00AF5E54"/>
    <w:rsid w:val="00AF5FD9"/>
    <w:rsid w:val="00AF6D5F"/>
    <w:rsid w:val="00AF6D79"/>
    <w:rsid w:val="00AF70C8"/>
    <w:rsid w:val="00AF710E"/>
    <w:rsid w:val="00AF7B84"/>
    <w:rsid w:val="00B00C2C"/>
    <w:rsid w:val="00B00E8B"/>
    <w:rsid w:val="00B01534"/>
    <w:rsid w:val="00B016C1"/>
    <w:rsid w:val="00B01B06"/>
    <w:rsid w:val="00B02EA6"/>
    <w:rsid w:val="00B03A6F"/>
    <w:rsid w:val="00B04302"/>
    <w:rsid w:val="00B04353"/>
    <w:rsid w:val="00B054EC"/>
    <w:rsid w:val="00B05AE4"/>
    <w:rsid w:val="00B06160"/>
    <w:rsid w:val="00B06161"/>
    <w:rsid w:val="00B06603"/>
    <w:rsid w:val="00B06A61"/>
    <w:rsid w:val="00B07E32"/>
    <w:rsid w:val="00B10404"/>
    <w:rsid w:val="00B109B6"/>
    <w:rsid w:val="00B10D24"/>
    <w:rsid w:val="00B1102F"/>
    <w:rsid w:val="00B116E6"/>
    <w:rsid w:val="00B11BC6"/>
    <w:rsid w:val="00B11DBF"/>
    <w:rsid w:val="00B12054"/>
    <w:rsid w:val="00B12057"/>
    <w:rsid w:val="00B1212F"/>
    <w:rsid w:val="00B121FA"/>
    <w:rsid w:val="00B123A0"/>
    <w:rsid w:val="00B1279B"/>
    <w:rsid w:val="00B12E80"/>
    <w:rsid w:val="00B13259"/>
    <w:rsid w:val="00B13BC7"/>
    <w:rsid w:val="00B14295"/>
    <w:rsid w:val="00B14679"/>
    <w:rsid w:val="00B150B8"/>
    <w:rsid w:val="00B15770"/>
    <w:rsid w:val="00B15B24"/>
    <w:rsid w:val="00B16364"/>
    <w:rsid w:val="00B16800"/>
    <w:rsid w:val="00B1691F"/>
    <w:rsid w:val="00B17758"/>
    <w:rsid w:val="00B17F86"/>
    <w:rsid w:val="00B2085D"/>
    <w:rsid w:val="00B20BD9"/>
    <w:rsid w:val="00B20DD1"/>
    <w:rsid w:val="00B217F5"/>
    <w:rsid w:val="00B21CC6"/>
    <w:rsid w:val="00B224C8"/>
    <w:rsid w:val="00B239C7"/>
    <w:rsid w:val="00B247BF"/>
    <w:rsid w:val="00B249C8"/>
    <w:rsid w:val="00B249DA"/>
    <w:rsid w:val="00B252EA"/>
    <w:rsid w:val="00B25774"/>
    <w:rsid w:val="00B257DB"/>
    <w:rsid w:val="00B258CB"/>
    <w:rsid w:val="00B25A96"/>
    <w:rsid w:val="00B2685C"/>
    <w:rsid w:val="00B26B09"/>
    <w:rsid w:val="00B26F86"/>
    <w:rsid w:val="00B274D9"/>
    <w:rsid w:val="00B27B37"/>
    <w:rsid w:val="00B27EF6"/>
    <w:rsid w:val="00B27FB8"/>
    <w:rsid w:val="00B301DF"/>
    <w:rsid w:val="00B30AEB"/>
    <w:rsid w:val="00B310A5"/>
    <w:rsid w:val="00B31747"/>
    <w:rsid w:val="00B3196A"/>
    <w:rsid w:val="00B31BBD"/>
    <w:rsid w:val="00B320EB"/>
    <w:rsid w:val="00B3220D"/>
    <w:rsid w:val="00B33142"/>
    <w:rsid w:val="00B33D80"/>
    <w:rsid w:val="00B33DBC"/>
    <w:rsid w:val="00B33F19"/>
    <w:rsid w:val="00B34D59"/>
    <w:rsid w:val="00B35074"/>
    <w:rsid w:val="00B35705"/>
    <w:rsid w:val="00B35E21"/>
    <w:rsid w:val="00B364AF"/>
    <w:rsid w:val="00B367B6"/>
    <w:rsid w:val="00B36926"/>
    <w:rsid w:val="00B3735C"/>
    <w:rsid w:val="00B378BC"/>
    <w:rsid w:val="00B400D0"/>
    <w:rsid w:val="00B406DB"/>
    <w:rsid w:val="00B41B50"/>
    <w:rsid w:val="00B42963"/>
    <w:rsid w:val="00B42EEA"/>
    <w:rsid w:val="00B42FBD"/>
    <w:rsid w:val="00B439AB"/>
    <w:rsid w:val="00B4447F"/>
    <w:rsid w:val="00B4465B"/>
    <w:rsid w:val="00B45408"/>
    <w:rsid w:val="00B45B86"/>
    <w:rsid w:val="00B4651B"/>
    <w:rsid w:val="00B46F87"/>
    <w:rsid w:val="00B47055"/>
    <w:rsid w:val="00B47EF2"/>
    <w:rsid w:val="00B50638"/>
    <w:rsid w:val="00B50E28"/>
    <w:rsid w:val="00B50F3E"/>
    <w:rsid w:val="00B5272E"/>
    <w:rsid w:val="00B532EC"/>
    <w:rsid w:val="00B5354C"/>
    <w:rsid w:val="00B53A0C"/>
    <w:rsid w:val="00B53ADE"/>
    <w:rsid w:val="00B53DA9"/>
    <w:rsid w:val="00B53FC2"/>
    <w:rsid w:val="00B543FC"/>
    <w:rsid w:val="00B54D7B"/>
    <w:rsid w:val="00B5502A"/>
    <w:rsid w:val="00B563DA"/>
    <w:rsid w:val="00B56D17"/>
    <w:rsid w:val="00B574A0"/>
    <w:rsid w:val="00B57C0A"/>
    <w:rsid w:val="00B6031F"/>
    <w:rsid w:val="00B60525"/>
    <w:rsid w:val="00B6078C"/>
    <w:rsid w:val="00B608E5"/>
    <w:rsid w:val="00B60ECA"/>
    <w:rsid w:val="00B6130F"/>
    <w:rsid w:val="00B61860"/>
    <w:rsid w:val="00B61C4C"/>
    <w:rsid w:val="00B623C5"/>
    <w:rsid w:val="00B629C1"/>
    <w:rsid w:val="00B6300F"/>
    <w:rsid w:val="00B634C2"/>
    <w:rsid w:val="00B63CA9"/>
    <w:rsid w:val="00B64ACC"/>
    <w:rsid w:val="00B654D3"/>
    <w:rsid w:val="00B65ED6"/>
    <w:rsid w:val="00B662BC"/>
    <w:rsid w:val="00B667A7"/>
    <w:rsid w:val="00B66B78"/>
    <w:rsid w:val="00B67B6F"/>
    <w:rsid w:val="00B67BAB"/>
    <w:rsid w:val="00B67D52"/>
    <w:rsid w:val="00B67F8E"/>
    <w:rsid w:val="00B70127"/>
    <w:rsid w:val="00B702D4"/>
    <w:rsid w:val="00B7030F"/>
    <w:rsid w:val="00B7054C"/>
    <w:rsid w:val="00B706D3"/>
    <w:rsid w:val="00B70912"/>
    <w:rsid w:val="00B70D0A"/>
    <w:rsid w:val="00B71540"/>
    <w:rsid w:val="00B7187B"/>
    <w:rsid w:val="00B71A9D"/>
    <w:rsid w:val="00B724B3"/>
    <w:rsid w:val="00B7396F"/>
    <w:rsid w:val="00B739E8"/>
    <w:rsid w:val="00B73CC5"/>
    <w:rsid w:val="00B74011"/>
    <w:rsid w:val="00B74218"/>
    <w:rsid w:val="00B764D3"/>
    <w:rsid w:val="00B77005"/>
    <w:rsid w:val="00B771CA"/>
    <w:rsid w:val="00B80072"/>
    <w:rsid w:val="00B809A5"/>
    <w:rsid w:val="00B817D7"/>
    <w:rsid w:val="00B81BCD"/>
    <w:rsid w:val="00B81C58"/>
    <w:rsid w:val="00B821CA"/>
    <w:rsid w:val="00B82E73"/>
    <w:rsid w:val="00B834CF"/>
    <w:rsid w:val="00B836F3"/>
    <w:rsid w:val="00B837AD"/>
    <w:rsid w:val="00B83838"/>
    <w:rsid w:val="00B83B49"/>
    <w:rsid w:val="00B84205"/>
    <w:rsid w:val="00B84280"/>
    <w:rsid w:val="00B848B5"/>
    <w:rsid w:val="00B8574F"/>
    <w:rsid w:val="00B86939"/>
    <w:rsid w:val="00B86D67"/>
    <w:rsid w:val="00B90FDF"/>
    <w:rsid w:val="00B913F0"/>
    <w:rsid w:val="00B91EA3"/>
    <w:rsid w:val="00B92764"/>
    <w:rsid w:val="00B92F97"/>
    <w:rsid w:val="00B92FAF"/>
    <w:rsid w:val="00B93228"/>
    <w:rsid w:val="00B94CBE"/>
    <w:rsid w:val="00B9507F"/>
    <w:rsid w:val="00B957AB"/>
    <w:rsid w:val="00B959D0"/>
    <w:rsid w:val="00B9612F"/>
    <w:rsid w:val="00B96CC5"/>
    <w:rsid w:val="00B9722E"/>
    <w:rsid w:val="00B975E5"/>
    <w:rsid w:val="00B97EAB"/>
    <w:rsid w:val="00BA09F3"/>
    <w:rsid w:val="00BA1470"/>
    <w:rsid w:val="00BA1763"/>
    <w:rsid w:val="00BA1BE5"/>
    <w:rsid w:val="00BA1BEC"/>
    <w:rsid w:val="00BA1E9B"/>
    <w:rsid w:val="00BA1EA8"/>
    <w:rsid w:val="00BA236D"/>
    <w:rsid w:val="00BA28CF"/>
    <w:rsid w:val="00BA3260"/>
    <w:rsid w:val="00BA37F2"/>
    <w:rsid w:val="00BA3B1D"/>
    <w:rsid w:val="00BA3E51"/>
    <w:rsid w:val="00BA3F76"/>
    <w:rsid w:val="00BA3FC7"/>
    <w:rsid w:val="00BA4317"/>
    <w:rsid w:val="00BA4797"/>
    <w:rsid w:val="00BA4EDA"/>
    <w:rsid w:val="00BA5830"/>
    <w:rsid w:val="00BA5AEB"/>
    <w:rsid w:val="00BA5D0D"/>
    <w:rsid w:val="00BA7CEC"/>
    <w:rsid w:val="00BAA177"/>
    <w:rsid w:val="00BB0AC0"/>
    <w:rsid w:val="00BB11B4"/>
    <w:rsid w:val="00BB135B"/>
    <w:rsid w:val="00BB1835"/>
    <w:rsid w:val="00BB1C5F"/>
    <w:rsid w:val="00BB1ECE"/>
    <w:rsid w:val="00BB2960"/>
    <w:rsid w:val="00BB2B5D"/>
    <w:rsid w:val="00BB2D2E"/>
    <w:rsid w:val="00BB2DF6"/>
    <w:rsid w:val="00BB2FA6"/>
    <w:rsid w:val="00BB35D2"/>
    <w:rsid w:val="00BB395C"/>
    <w:rsid w:val="00BB3D6C"/>
    <w:rsid w:val="00BB47BC"/>
    <w:rsid w:val="00BB5301"/>
    <w:rsid w:val="00BB6341"/>
    <w:rsid w:val="00BB6D17"/>
    <w:rsid w:val="00BB6DCF"/>
    <w:rsid w:val="00BB7059"/>
    <w:rsid w:val="00BB7BDB"/>
    <w:rsid w:val="00BB7E32"/>
    <w:rsid w:val="00BC0877"/>
    <w:rsid w:val="00BC096A"/>
    <w:rsid w:val="00BC0B8E"/>
    <w:rsid w:val="00BC0EF7"/>
    <w:rsid w:val="00BC12AC"/>
    <w:rsid w:val="00BC141B"/>
    <w:rsid w:val="00BC1469"/>
    <w:rsid w:val="00BC1BE4"/>
    <w:rsid w:val="00BC1F46"/>
    <w:rsid w:val="00BC2D9D"/>
    <w:rsid w:val="00BC3171"/>
    <w:rsid w:val="00BC3703"/>
    <w:rsid w:val="00BC4A12"/>
    <w:rsid w:val="00BC5131"/>
    <w:rsid w:val="00BC5493"/>
    <w:rsid w:val="00BC5566"/>
    <w:rsid w:val="00BC55AD"/>
    <w:rsid w:val="00BC5600"/>
    <w:rsid w:val="00BC5BEA"/>
    <w:rsid w:val="00BC5C2E"/>
    <w:rsid w:val="00BC6A80"/>
    <w:rsid w:val="00BC6BF9"/>
    <w:rsid w:val="00BC6E47"/>
    <w:rsid w:val="00BC70A1"/>
    <w:rsid w:val="00BC7445"/>
    <w:rsid w:val="00BC77C8"/>
    <w:rsid w:val="00BD0295"/>
    <w:rsid w:val="00BD1DDF"/>
    <w:rsid w:val="00BD1E0F"/>
    <w:rsid w:val="00BD2065"/>
    <w:rsid w:val="00BD23F9"/>
    <w:rsid w:val="00BD2548"/>
    <w:rsid w:val="00BD287C"/>
    <w:rsid w:val="00BD2B1E"/>
    <w:rsid w:val="00BD2F20"/>
    <w:rsid w:val="00BD3649"/>
    <w:rsid w:val="00BD37CB"/>
    <w:rsid w:val="00BD399F"/>
    <w:rsid w:val="00BD3C62"/>
    <w:rsid w:val="00BD3EAC"/>
    <w:rsid w:val="00BD42FD"/>
    <w:rsid w:val="00BD4ADB"/>
    <w:rsid w:val="00BD5123"/>
    <w:rsid w:val="00BD5288"/>
    <w:rsid w:val="00BD635F"/>
    <w:rsid w:val="00BD66C1"/>
    <w:rsid w:val="00BD6B8C"/>
    <w:rsid w:val="00BD7565"/>
    <w:rsid w:val="00BD7AFE"/>
    <w:rsid w:val="00BD7C78"/>
    <w:rsid w:val="00BE0D13"/>
    <w:rsid w:val="00BE0EB0"/>
    <w:rsid w:val="00BE1F51"/>
    <w:rsid w:val="00BE21DC"/>
    <w:rsid w:val="00BE27BA"/>
    <w:rsid w:val="00BE2942"/>
    <w:rsid w:val="00BE3135"/>
    <w:rsid w:val="00BE3645"/>
    <w:rsid w:val="00BE5AA6"/>
    <w:rsid w:val="00BE6048"/>
    <w:rsid w:val="00BE627C"/>
    <w:rsid w:val="00BE7054"/>
    <w:rsid w:val="00BE764F"/>
    <w:rsid w:val="00BE7934"/>
    <w:rsid w:val="00BF0500"/>
    <w:rsid w:val="00BF12BA"/>
    <w:rsid w:val="00BF13FA"/>
    <w:rsid w:val="00BF1658"/>
    <w:rsid w:val="00BF1AD4"/>
    <w:rsid w:val="00BF1E25"/>
    <w:rsid w:val="00BF432A"/>
    <w:rsid w:val="00BF4478"/>
    <w:rsid w:val="00BF4A8C"/>
    <w:rsid w:val="00BF4B1B"/>
    <w:rsid w:val="00BF4F16"/>
    <w:rsid w:val="00BF4FD8"/>
    <w:rsid w:val="00BF531D"/>
    <w:rsid w:val="00BF5C76"/>
    <w:rsid w:val="00BF61B8"/>
    <w:rsid w:val="00BF641A"/>
    <w:rsid w:val="00BF7004"/>
    <w:rsid w:val="00BF72CB"/>
    <w:rsid w:val="00BF772B"/>
    <w:rsid w:val="00BF7B6F"/>
    <w:rsid w:val="00C000CE"/>
    <w:rsid w:val="00C00572"/>
    <w:rsid w:val="00C00CE3"/>
    <w:rsid w:val="00C00D1A"/>
    <w:rsid w:val="00C011A3"/>
    <w:rsid w:val="00C01882"/>
    <w:rsid w:val="00C0200F"/>
    <w:rsid w:val="00C025A6"/>
    <w:rsid w:val="00C02F74"/>
    <w:rsid w:val="00C030B7"/>
    <w:rsid w:val="00C0325A"/>
    <w:rsid w:val="00C03726"/>
    <w:rsid w:val="00C045CE"/>
    <w:rsid w:val="00C045D2"/>
    <w:rsid w:val="00C04F92"/>
    <w:rsid w:val="00C04FD3"/>
    <w:rsid w:val="00C050EF"/>
    <w:rsid w:val="00C05FA6"/>
    <w:rsid w:val="00C06005"/>
    <w:rsid w:val="00C061C9"/>
    <w:rsid w:val="00C065E0"/>
    <w:rsid w:val="00C06887"/>
    <w:rsid w:val="00C06C45"/>
    <w:rsid w:val="00C07314"/>
    <w:rsid w:val="00C073C6"/>
    <w:rsid w:val="00C07D2C"/>
    <w:rsid w:val="00C10713"/>
    <w:rsid w:val="00C10C01"/>
    <w:rsid w:val="00C1105F"/>
    <w:rsid w:val="00C115C9"/>
    <w:rsid w:val="00C1289B"/>
    <w:rsid w:val="00C12EDE"/>
    <w:rsid w:val="00C131FB"/>
    <w:rsid w:val="00C1372E"/>
    <w:rsid w:val="00C13D80"/>
    <w:rsid w:val="00C14B33"/>
    <w:rsid w:val="00C14D6A"/>
    <w:rsid w:val="00C15404"/>
    <w:rsid w:val="00C156D1"/>
    <w:rsid w:val="00C15738"/>
    <w:rsid w:val="00C159CD"/>
    <w:rsid w:val="00C16CDC"/>
    <w:rsid w:val="00C16ED8"/>
    <w:rsid w:val="00C1724D"/>
    <w:rsid w:val="00C173AC"/>
    <w:rsid w:val="00C17443"/>
    <w:rsid w:val="00C17A5D"/>
    <w:rsid w:val="00C20212"/>
    <w:rsid w:val="00C2043D"/>
    <w:rsid w:val="00C20927"/>
    <w:rsid w:val="00C2151F"/>
    <w:rsid w:val="00C2169F"/>
    <w:rsid w:val="00C22286"/>
    <w:rsid w:val="00C22606"/>
    <w:rsid w:val="00C229B7"/>
    <w:rsid w:val="00C23982"/>
    <w:rsid w:val="00C23FAC"/>
    <w:rsid w:val="00C24F85"/>
    <w:rsid w:val="00C2592A"/>
    <w:rsid w:val="00C25BD4"/>
    <w:rsid w:val="00C2606D"/>
    <w:rsid w:val="00C264E5"/>
    <w:rsid w:val="00C2654A"/>
    <w:rsid w:val="00C26F26"/>
    <w:rsid w:val="00C27912"/>
    <w:rsid w:val="00C27A47"/>
    <w:rsid w:val="00C31520"/>
    <w:rsid w:val="00C31630"/>
    <w:rsid w:val="00C31779"/>
    <w:rsid w:val="00C31C24"/>
    <w:rsid w:val="00C31D40"/>
    <w:rsid w:val="00C31F4C"/>
    <w:rsid w:val="00C32250"/>
    <w:rsid w:val="00C324A9"/>
    <w:rsid w:val="00C32707"/>
    <w:rsid w:val="00C327BE"/>
    <w:rsid w:val="00C32958"/>
    <w:rsid w:val="00C33A15"/>
    <w:rsid w:val="00C33A7F"/>
    <w:rsid w:val="00C33C8A"/>
    <w:rsid w:val="00C33F9A"/>
    <w:rsid w:val="00C34843"/>
    <w:rsid w:val="00C34C38"/>
    <w:rsid w:val="00C34F61"/>
    <w:rsid w:val="00C35136"/>
    <w:rsid w:val="00C35188"/>
    <w:rsid w:val="00C358C1"/>
    <w:rsid w:val="00C35A7B"/>
    <w:rsid w:val="00C35D19"/>
    <w:rsid w:val="00C35FCF"/>
    <w:rsid w:val="00C36684"/>
    <w:rsid w:val="00C37925"/>
    <w:rsid w:val="00C4050B"/>
    <w:rsid w:val="00C41DAF"/>
    <w:rsid w:val="00C42999"/>
    <w:rsid w:val="00C429CE"/>
    <w:rsid w:val="00C42CFC"/>
    <w:rsid w:val="00C42EF5"/>
    <w:rsid w:val="00C43472"/>
    <w:rsid w:val="00C4364C"/>
    <w:rsid w:val="00C43B35"/>
    <w:rsid w:val="00C43E36"/>
    <w:rsid w:val="00C44480"/>
    <w:rsid w:val="00C44DE7"/>
    <w:rsid w:val="00C458A4"/>
    <w:rsid w:val="00C45A23"/>
    <w:rsid w:val="00C45CB5"/>
    <w:rsid w:val="00C45CEA"/>
    <w:rsid w:val="00C463EC"/>
    <w:rsid w:val="00C46424"/>
    <w:rsid w:val="00C46447"/>
    <w:rsid w:val="00C46556"/>
    <w:rsid w:val="00C465E0"/>
    <w:rsid w:val="00C46853"/>
    <w:rsid w:val="00C4705F"/>
    <w:rsid w:val="00C470DE"/>
    <w:rsid w:val="00C47690"/>
    <w:rsid w:val="00C504BB"/>
    <w:rsid w:val="00C50B0F"/>
    <w:rsid w:val="00C5157F"/>
    <w:rsid w:val="00C51DFF"/>
    <w:rsid w:val="00C52528"/>
    <w:rsid w:val="00C52A28"/>
    <w:rsid w:val="00C538D9"/>
    <w:rsid w:val="00C53A6F"/>
    <w:rsid w:val="00C54676"/>
    <w:rsid w:val="00C54B31"/>
    <w:rsid w:val="00C54E7D"/>
    <w:rsid w:val="00C54FD3"/>
    <w:rsid w:val="00C55814"/>
    <w:rsid w:val="00C559B8"/>
    <w:rsid w:val="00C55C19"/>
    <w:rsid w:val="00C574E5"/>
    <w:rsid w:val="00C577AB"/>
    <w:rsid w:val="00C57CE3"/>
    <w:rsid w:val="00C60033"/>
    <w:rsid w:val="00C60212"/>
    <w:rsid w:val="00C605B7"/>
    <w:rsid w:val="00C608D9"/>
    <w:rsid w:val="00C609DD"/>
    <w:rsid w:val="00C61626"/>
    <w:rsid w:val="00C6217F"/>
    <w:rsid w:val="00C6275A"/>
    <w:rsid w:val="00C62AC6"/>
    <w:rsid w:val="00C6303F"/>
    <w:rsid w:val="00C63423"/>
    <w:rsid w:val="00C635C6"/>
    <w:rsid w:val="00C638E6"/>
    <w:rsid w:val="00C63EF7"/>
    <w:rsid w:val="00C6462B"/>
    <w:rsid w:val="00C64C9C"/>
    <w:rsid w:val="00C650D8"/>
    <w:rsid w:val="00C653D7"/>
    <w:rsid w:val="00C65C0A"/>
    <w:rsid w:val="00C6606A"/>
    <w:rsid w:val="00C66A5A"/>
    <w:rsid w:val="00C66E28"/>
    <w:rsid w:val="00C6759F"/>
    <w:rsid w:val="00C70129"/>
    <w:rsid w:val="00C7108B"/>
    <w:rsid w:val="00C710F5"/>
    <w:rsid w:val="00C7127D"/>
    <w:rsid w:val="00C730B1"/>
    <w:rsid w:val="00C732AA"/>
    <w:rsid w:val="00C74ECF"/>
    <w:rsid w:val="00C756A6"/>
    <w:rsid w:val="00C7572A"/>
    <w:rsid w:val="00C758B5"/>
    <w:rsid w:val="00C75A18"/>
    <w:rsid w:val="00C7640E"/>
    <w:rsid w:val="00C7655C"/>
    <w:rsid w:val="00C76656"/>
    <w:rsid w:val="00C766A8"/>
    <w:rsid w:val="00C766F4"/>
    <w:rsid w:val="00C768ED"/>
    <w:rsid w:val="00C769C0"/>
    <w:rsid w:val="00C77386"/>
    <w:rsid w:val="00C7756A"/>
    <w:rsid w:val="00C77AF2"/>
    <w:rsid w:val="00C77FE8"/>
    <w:rsid w:val="00C8029C"/>
    <w:rsid w:val="00C8050C"/>
    <w:rsid w:val="00C80761"/>
    <w:rsid w:val="00C81082"/>
    <w:rsid w:val="00C8110F"/>
    <w:rsid w:val="00C811CA"/>
    <w:rsid w:val="00C818AF"/>
    <w:rsid w:val="00C8194A"/>
    <w:rsid w:val="00C81971"/>
    <w:rsid w:val="00C82092"/>
    <w:rsid w:val="00C82C62"/>
    <w:rsid w:val="00C83887"/>
    <w:rsid w:val="00C84505"/>
    <w:rsid w:val="00C8487A"/>
    <w:rsid w:val="00C84AFD"/>
    <w:rsid w:val="00C84CB5"/>
    <w:rsid w:val="00C85268"/>
    <w:rsid w:val="00C854B7"/>
    <w:rsid w:val="00C855CF"/>
    <w:rsid w:val="00C8563F"/>
    <w:rsid w:val="00C8645D"/>
    <w:rsid w:val="00C869A6"/>
    <w:rsid w:val="00C86BCF"/>
    <w:rsid w:val="00C86C98"/>
    <w:rsid w:val="00C86D3B"/>
    <w:rsid w:val="00C86E02"/>
    <w:rsid w:val="00C87039"/>
    <w:rsid w:val="00C87607"/>
    <w:rsid w:val="00C876AB"/>
    <w:rsid w:val="00C87751"/>
    <w:rsid w:val="00C87EA4"/>
    <w:rsid w:val="00C87F3C"/>
    <w:rsid w:val="00C87F88"/>
    <w:rsid w:val="00C90880"/>
    <w:rsid w:val="00C914F8"/>
    <w:rsid w:val="00C91A6F"/>
    <w:rsid w:val="00C9208D"/>
    <w:rsid w:val="00C928A3"/>
    <w:rsid w:val="00C928C9"/>
    <w:rsid w:val="00C92D8E"/>
    <w:rsid w:val="00C930F5"/>
    <w:rsid w:val="00C9322D"/>
    <w:rsid w:val="00C9364E"/>
    <w:rsid w:val="00C9411E"/>
    <w:rsid w:val="00C94D8E"/>
    <w:rsid w:val="00C94D9C"/>
    <w:rsid w:val="00C94FD6"/>
    <w:rsid w:val="00C9531B"/>
    <w:rsid w:val="00C95A3C"/>
    <w:rsid w:val="00C96D5C"/>
    <w:rsid w:val="00C97C06"/>
    <w:rsid w:val="00C97C0B"/>
    <w:rsid w:val="00C97DA1"/>
    <w:rsid w:val="00CA0BD1"/>
    <w:rsid w:val="00CA0EC0"/>
    <w:rsid w:val="00CA23A1"/>
    <w:rsid w:val="00CA24A6"/>
    <w:rsid w:val="00CA2B34"/>
    <w:rsid w:val="00CA2DB3"/>
    <w:rsid w:val="00CA3459"/>
    <w:rsid w:val="00CA4492"/>
    <w:rsid w:val="00CA47FF"/>
    <w:rsid w:val="00CA548B"/>
    <w:rsid w:val="00CA5743"/>
    <w:rsid w:val="00CA5FAB"/>
    <w:rsid w:val="00CA67C3"/>
    <w:rsid w:val="00CA6A7D"/>
    <w:rsid w:val="00CA7212"/>
    <w:rsid w:val="00CB02DE"/>
    <w:rsid w:val="00CB04A6"/>
    <w:rsid w:val="00CB055C"/>
    <w:rsid w:val="00CB05BC"/>
    <w:rsid w:val="00CB0A70"/>
    <w:rsid w:val="00CB1449"/>
    <w:rsid w:val="00CB1C4B"/>
    <w:rsid w:val="00CB20D1"/>
    <w:rsid w:val="00CB465B"/>
    <w:rsid w:val="00CB49F5"/>
    <w:rsid w:val="00CB4BA1"/>
    <w:rsid w:val="00CB563F"/>
    <w:rsid w:val="00CB5794"/>
    <w:rsid w:val="00CB5858"/>
    <w:rsid w:val="00CB64AF"/>
    <w:rsid w:val="00CB70A9"/>
    <w:rsid w:val="00CB72E4"/>
    <w:rsid w:val="00CB7774"/>
    <w:rsid w:val="00CC0C33"/>
    <w:rsid w:val="00CC1144"/>
    <w:rsid w:val="00CC28C0"/>
    <w:rsid w:val="00CC2DE1"/>
    <w:rsid w:val="00CC31DA"/>
    <w:rsid w:val="00CC3D92"/>
    <w:rsid w:val="00CC3EF4"/>
    <w:rsid w:val="00CC44CA"/>
    <w:rsid w:val="00CC453B"/>
    <w:rsid w:val="00CC68F0"/>
    <w:rsid w:val="00CC69CF"/>
    <w:rsid w:val="00CC749C"/>
    <w:rsid w:val="00CC7595"/>
    <w:rsid w:val="00CC780F"/>
    <w:rsid w:val="00CC7B21"/>
    <w:rsid w:val="00CD08B7"/>
    <w:rsid w:val="00CD0977"/>
    <w:rsid w:val="00CD09B6"/>
    <w:rsid w:val="00CD0A5D"/>
    <w:rsid w:val="00CD19AF"/>
    <w:rsid w:val="00CD202A"/>
    <w:rsid w:val="00CD3453"/>
    <w:rsid w:val="00CD34CB"/>
    <w:rsid w:val="00CD36C2"/>
    <w:rsid w:val="00CD39D5"/>
    <w:rsid w:val="00CD47DB"/>
    <w:rsid w:val="00CD4AE4"/>
    <w:rsid w:val="00CD4B66"/>
    <w:rsid w:val="00CD4C4D"/>
    <w:rsid w:val="00CD5016"/>
    <w:rsid w:val="00CD52E4"/>
    <w:rsid w:val="00CD53A9"/>
    <w:rsid w:val="00CD55DB"/>
    <w:rsid w:val="00CD5ED2"/>
    <w:rsid w:val="00CD642B"/>
    <w:rsid w:val="00CD6756"/>
    <w:rsid w:val="00CD6E16"/>
    <w:rsid w:val="00CD70B4"/>
    <w:rsid w:val="00CD7833"/>
    <w:rsid w:val="00CE025A"/>
    <w:rsid w:val="00CE0420"/>
    <w:rsid w:val="00CE078E"/>
    <w:rsid w:val="00CE0ADF"/>
    <w:rsid w:val="00CE1044"/>
    <w:rsid w:val="00CE1799"/>
    <w:rsid w:val="00CE2284"/>
    <w:rsid w:val="00CE2612"/>
    <w:rsid w:val="00CE297A"/>
    <w:rsid w:val="00CE2B3B"/>
    <w:rsid w:val="00CE33CB"/>
    <w:rsid w:val="00CE3A12"/>
    <w:rsid w:val="00CE3FED"/>
    <w:rsid w:val="00CE42FC"/>
    <w:rsid w:val="00CE4965"/>
    <w:rsid w:val="00CE58DE"/>
    <w:rsid w:val="00CE647F"/>
    <w:rsid w:val="00CE660C"/>
    <w:rsid w:val="00CE78A3"/>
    <w:rsid w:val="00CF2315"/>
    <w:rsid w:val="00CF29A3"/>
    <w:rsid w:val="00CF2FBE"/>
    <w:rsid w:val="00CF329F"/>
    <w:rsid w:val="00CF34BA"/>
    <w:rsid w:val="00CF3708"/>
    <w:rsid w:val="00CF3C33"/>
    <w:rsid w:val="00CF3EEA"/>
    <w:rsid w:val="00CF3FF0"/>
    <w:rsid w:val="00CF41FE"/>
    <w:rsid w:val="00CF42B3"/>
    <w:rsid w:val="00CF4F62"/>
    <w:rsid w:val="00CF5A21"/>
    <w:rsid w:val="00CF5C58"/>
    <w:rsid w:val="00CF604B"/>
    <w:rsid w:val="00CF6614"/>
    <w:rsid w:val="00CF6B1E"/>
    <w:rsid w:val="00CF727B"/>
    <w:rsid w:val="00D004FD"/>
    <w:rsid w:val="00D009C4"/>
    <w:rsid w:val="00D00BC3"/>
    <w:rsid w:val="00D01527"/>
    <w:rsid w:val="00D0165D"/>
    <w:rsid w:val="00D016D7"/>
    <w:rsid w:val="00D01888"/>
    <w:rsid w:val="00D029B1"/>
    <w:rsid w:val="00D02B86"/>
    <w:rsid w:val="00D04573"/>
    <w:rsid w:val="00D04840"/>
    <w:rsid w:val="00D049AD"/>
    <w:rsid w:val="00D05480"/>
    <w:rsid w:val="00D05AC3"/>
    <w:rsid w:val="00D06AB9"/>
    <w:rsid w:val="00D06D5D"/>
    <w:rsid w:val="00D06F34"/>
    <w:rsid w:val="00D06F94"/>
    <w:rsid w:val="00D10125"/>
    <w:rsid w:val="00D10134"/>
    <w:rsid w:val="00D10868"/>
    <w:rsid w:val="00D10984"/>
    <w:rsid w:val="00D11211"/>
    <w:rsid w:val="00D1145F"/>
    <w:rsid w:val="00D1158A"/>
    <w:rsid w:val="00D11651"/>
    <w:rsid w:val="00D119CD"/>
    <w:rsid w:val="00D11CAB"/>
    <w:rsid w:val="00D11CF6"/>
    <w:rsid w:val="00D121D9"/>
    <w:rsid w:val="00D12368"/>
    <w:rsid w:val="00D12C54"/>
    <w:rsid w:val="00D12D47"/>
    <w:rsid w:val="00D1324F"/>
    <w:rsid w:val="00D13E47"/>
    <w:rsid w:val="00D13F42"/>
    <w:rsid w:val="00D14C22"/>
    <w:rsid w:val="00D15125"/>
    <w:rsid w:val="00D15B5B"/>
    <w:rsid w:val="00D16E05"/>
    <w:rsid w:val="00D170FF"/>
    <w:rsid w:val="00D172C3"/>
    <w:rsid w:val="00D17D68"/>
    <w:rsid w:val="00D17F23"/>
    <w:rsid w:val="00D2092F"/>
    <w:rsid w:val="00D2128B"/>
    <w:rsid w:val="00D22058"/>
    <w:rsid w:val="00D22885"/>
    <w:rsid w:val="00D22A73"/>
    <w:rsid w:val="00D22B3B"/>
    <w:rsid w:val="00D22BE3"/>
    <w:rsid w:val="00D22D90"/>
    <w:rsid w:val="00D22E97"/>
    <w:rsid w:val="00D22F6A"/>
    <w:rsid w:val="00D23483"/>
    <w:rsid w:val="00D23630"/>
    <w:rsid w:val="00D23A5F"/>
    <w:rsid w:val="00D24467"/>
    <w:rsid w:val="00D244FE"/>
    <w:rsid w:val="00D24FF4"/>
    <w:rsid w:val="00D25193"/>
    <w:rsid w:val="00D26E4E"/>
    <w:rsid w:val="00D27602"/>
    <w:rsid w:val="00D301B4"/>
    <w:rsid w:val="00D3068E"/>
    <w:rsid w:val="00D31601"/>
    <w:rsid w:val="00D3186D"/>
    <w:rsid w:val="00D32045"/>
    <w:rsid w:val="00D3289B"/>
    <w:rsid w:val="00D32A27"/>
    <w:rsid w:val="00D32ADB"/>
    <w:rsid w:val="00D32E61"/>
    <w:rsid w:val="00D337FB"/>
    <w:rsid w:val="00D33DC4"/>
    <w:rsid w:val="00D33F2B"/>
    <w:rsid w:val="00D34052"/>
    <w:rsid w:val="00D3446F"/>
    <w:rsid w:val="00D34A7D"/>
    <w:rsid w:val="00D35121"/>
    <w:rsid w:val="00D35E27"/>
    <w:rsid w:val="00D360F7"/>
    <w:rsid w:val="00D36AB3"/>
    <w:rsid w:val="00D3758F"/>
    <w:rsid w:val="00D37957"/>
    <w:rsid w:val="00D4033E"/>
    <w:rsid w:val="00D4050A"/>
    <w:rsid w:val="00D40646"/>
    <w:rsid w:val="00D406A4"/>
    <w:rsid w:val="00D408C9"/>
    <w:rsid w:val="00D41065"/>
    <w:rsid w:val="00D41ED3"/>
    <w:rsid w:val="00D423D4"/>
    <w:rsid w:val="00D4270A"/>
    <w:rsid w:val="00D42858"/>
    <w:rsid w:val="00D43825"/>
    <w:rsid w:val="00D43D5F"/>
    <w:rsid w:val="00D43EB3"/>
    <w:rsid w:val="00D45542"/>
    <w:rsid w:val="00D45695"/>
    <w:rsid w:val="00D45A3D"/>
    <w:rsid w:val="00D46016"/>
    <w:rsid w:val="00D46184"/>
    <w:rsid w:val="00D467A0"/>
    <w:rsid w:val="00D46C65"/>
    <w:rsid w:val="00D46DD7"/>
    <w:rsid w:val="00D46FB5"/>
    <w:rsid w:val="00D46FBD"/>
    <w:rsid w:val="00D479C9"/>
    <w:rsid w:val="00D50142"/>
    <w:rsid w:val="00D50905"/>
    <w:rsid w:val="00D519E9"/>
    <w:rsid w:val="00D51B1C"/>
    <w:rsid w:val="00D51D10"/>
    <w:rsid w:val="00D52006"/>
    <w:rsid w:val="00D522C8"/>
    <w:rsid w:val="00D52431"/>
    <w:rsid w:val="00D52D72"/>
    <w:rsid w:val="00D52DF2"/>
    <w:rsid w:val="00D533C3"/>
    <w:rsid w:val="00D535AF"/>
    <w:rsid w:val="00D5396C"/>
    <w:rsid w:val="00D54774"/>
    <w:rsid w:val="00D54AD0"/>
    <w:rsid w:val="00D54E09"/>
    <w:rsid w:val="00D54E62"/>
    <w:rsid w:val="00D552D7"/>
    <w:rsid w:val="00D5589F"/>
    <w:rsid w:val="00D55CD6"/>
    <w:rsid w:val="00D55D84"/>
    <w:rsid w:val="00D56130"/>
    <w:rsid w:val="00D5626A"/>
    <w:rsid w:val="00D56381"/>
    <w:rsid w:val="00D56690"/>
    <w:rsid w:val="00D571B1"/>
    <w:rsid w:val="00D57DD8"/>
    <w:rsid w:val="00D60620"/>
    <w:rsid w:val="00D61602"/>
    <w:rsid w:val="00D61708"/>
    <w:rsid w:val="00D625D0"/>
    <w:rsid w:val="00D62C3D"/>
    <w:rsid w:val="00D62E6A"/>
    <w:rsid w:val="00D63022"/>
    <w:rsid w:val="00D63EEA"/>
    <w:rsid w:val="00D64C9D"/>
    <w:rsid w:val="00D65652"/>
    <w:rsid w:val="00D664E3"/>
    <w:rsid w:val="00D66BD0"/>
    <w:rsid w:val="00D66EE4"/>
    <w:rsid w:val="00D66F69"/>
    <w:rsid w:val="00D67B03"/>
    <w:rsid w:val="00D70042"/>
    <w:rsid w:val="00D7068F"/>
    <w:rsid w:val="00D709B9"/>
    <w:rsid w:val="00D70F21"/>
    <w:rsid w:val="00D71059"/>
    <w:rsid w:val="00D71188"/>
    <w:rsid w:val="00D71EA2"/>
    <w:rsid w:val="00D71FE2"/>
    <w:rsid w:val="00D720EE"/>
    <w:rsid w:val="00D726F0"/>
    <w:rsid w:val="00D7284E"/>
    <w:rsid w:val="00D74110"/>
    <w:rsid w:val="00D74225"/>
    <w:rsid w:val="00D75207"/>
    <w:rsid w:val="00D75CFE"/>
    <w:rsid w:val="00D760E7"/>
    <w:rsid w:val="00D760E9"/>
    <w:rsid w:val="00D76257"/>
    <w:rsid w:val="00D767FE"/>
    <w:rsid w:val="00D76E31"/>
    <w:rsid w:val="00D7726A"/>
    <w:rsid w:val="00D77A27"/>
    <w:rsid w:val="00D77ECD"/>
    <w:rsid w:val="00D80127"/>
    <w:rsid w:val="00D807C8"/>
    <w:rsid w:val="00D83077"/>
    <w:rsid w:val="00D831DC"/>
    <w:rsid w:val="00D83B34"/>
    <w:rsid w:val="00D83CFC"/>
    <w:rsid w:val="00D8488C"/>
    <w:rsid w:val="00D848F3"/>
    <w:rsid w:val="00D84A8E"/>
    <w:rsid w:val="00D84C59"/>
    <w:rsid w:val="00D84ECC"/>
    <w:rsid w:val="00D85027"/>
    <w:rsid w:val="00D857B8"/>
    <w:rsid w:val="00D85894"/>
    <w:rsid w:val="00D85D02"/>
    <w:rsid w:val="00D860FD"/>
    <w:rsid w:val="00D86B96"/>
    <w:rsid w:val="00D875A3"/>
    <w:rsid w:val="00D87D48"/>
    <w:rsid w:val="00D87D65"/>
    <w:rsid w:val="00D87FD9"/>
    <w:rsid w:val="00D903FF"/>
    <w:rsid w:val="00D90482"/>
    <w:rsid w:val="00D90586"/>
    <w:rsid w:val="00D90A53"/>
    <w:rsid w:val="00D90A94"/>
    <w:rsid w:val="00D90DED"/>
    <w:rsid w:val="00D90E54"/>
    <w:rsid w:val="00D90F58"/>
    <w:rsid w:val="00D910C1"/>
    <w:rsid w:val="00D92030"/>
    <w:rsid w:val="00D9275D"/>
    <w:rsid w:val="00D92883"/>
    <w:rsid w:val="00D931F9"/>
    <w:rsid w:val="00D939DE"/>
    <w:rsid w:val="00D93FF7"/>
    <w:rsid w:val="00D9419F"/>
    <w:rsid w:val="00D94560"/>
    <w:rsid w:val="00D950C8"/>
    <w:rsid w:val="00D959C0"/>
    <w:rsid w:val="00D95B55"/>
    <w:rsid w:val="00D95C29"/>
    <w:rsid w:val="00D9640A"/>
    <w:rsid w:val="00D9651A"/>
    <w:rsid w:val="00D96603"/>
    <w:rsid w:val="00D96611"/>
    <w:rsid w:val="00D967BE"/>
    <w:rsid w:val="00D9694E"/>
    <w:rsid w:val="00D96A42"/>
    <w:rsid w:val="00D96A59"/>
    <w:rsid w:val="00D97514"/>
    <w:rsid w:val="00D978B2"/>
    <w:rsid w:val="00DA0ADE"/>
    <w:rsid w:val="00DA1412"/>
    <w:rsid w:val="00DA1882"/>
    <w:rsid w:val="00DA1A64"/>
    <w:rsid w:val="00DA1B5D"/>
    <w:rsid w:val="00DA2260"/>
    <w:rsid w:val="00DA23B2"/>
    <w:rsid w:val="00DA2689"/>
    <w:rsid w:val="00DA2975"/>
    <w:rsid w:val="00DA2A1F"/>
    <w:rsid w:val="00DA2A2B"/>
    <w:rsid w:val="00DA2D03"/>
    <w:rsid w:val="00DA32C2"/>
    <w:rsid w:val="00DA33BE"/>
    <w:rsid w:val="00DA4390"/>
    <w:rsid w:val="00DA4554"/>
    <w:rsid w:val="00DA47E7"/>
    <w:rsid w:val="00DA4ACD"/>
    <w:rsid w:val="00DA4FEB"/>
    <w:rsid w:val="00DA578A"/>
    <w:rsid w:val="00DA5EA8"/>
    <w:rsid w:val="00DA6053"/>
    <w:rsid w:val="00DA626A"/>
    <w:rsid w:val="00DA6B3A"/>
    <w:rsid w:val="00DA6D10"/>
    <w:rsid w:val="00DA752C"/>
    <w:rsid w:val="00DB0821"/>
    <w:rsid w:val="00DB1D7C"/>
    <w:rsid w:val="00DB221F"/>
    <w:rsid w:val="00DB2408"/>
    <w:rsid w:val="00DB2722"/>
    <w:rsid w:val="00DB2AC4"/>
    <w:rsid w:val="00DB3383"/>
    <w:rsid w:val="00DB3D47"/>
    <w:rsid w:val="00DB43E0"/>
    <w:rsid w:val="00DB50C4"/>
    <w:rsid w:val="00DB5916"/>
    <w:rsid w:val="00DB6161"/>
    <w:rsid w:val="00DB6651"/>
    <w:rsid w:val="00DB6704"/>
    <w:rsid w:val="00DB6768"/>
    <w:rsid w:val="00DB6971"/>
    <w:rsid w:val="00DC02FB"/>
    <w:rsid w:val="00DC1BEF"/>
    <w:rsid w:val="00DC1DDF"/>
    <w:rsid w:val="00DC1F14"/>
    <w:rsid w:val="00DC23EA"/>
    <w:rsid w:val="00DC2794"/>
    <w:rsid w:val="00DC2ED8"/>
    <w:rsid w:val="00DC30D0"/>
    <w:rsid w:val="00DC4A00"/>
    <w:rsid w:val="00DC4DFF"/>
    <w:rsid w:val="00DC53D9"/>
    <w:rsid w:val="00DC5C1B"/>
    <w:rsid w:val="00DC5CC5"/>
    <w:rsid w:val="00DC5D40"/>
    <w:rsid w:val="00DC5E42"/>
    <w:rsid w:val="00DC5EE7"/>
    <w:rsid w:val="00DC670B"/>
    <w:rsid w:val="00DC6D0C"/>
    <w:rsid w:val="00DC74F2"/>
    <w:rsid w:val="00DC7CA5"/>
    <w:rsid w:val="00DD0DD1"/>
    <w:rsid w:val="00DD0F81"/>
    <w:rsid w:val="00DD1908"/>
    <w:rsid w:val="00DD27BF"/>
    <w:rsid w:val="00DD3C44"/>
    <w:rsid w:val="00DD407A"/>
    <w:rsid w:val="00DD409D"/>
    <w:rsid w:val="00DD4532"/>
    <w:rsid w:val="00DD4568"/>
    <w:rsid w:val="00DD4713"/>
    <w:rsid w:val="00DD4829"/>
    <w:rsid w:val="00DD56A9"/>
    <w:rsid w:val="00DD57C2"/>
    <w:rsid w:val="00DD6126"/>
    <w:rsid w:val="00DD6153"/>
    <w:rsid w:val="00DD69C8"/>
    <w:rsid w:val="00DD6C71"/>
    <w:rsid w:val="00DD774B"/>
    <w:rsid w:val="00DD7A27"/>
    <w:rsid w:val="00DD7FF9"/>
    <w:rsid w:val="00DE07C4"/>
    <w:rsid w:val="00DE093F"/>
    <w:rsid w:val="00DE0C57"/>
    <w:rsid w:val="00DE0D25"/>
    <w:rsid w:val="00DE14CB"/>
    <w:rsid w:val="00DE1B80"/>
    <w:rsid w:val="00DE3166"/>
    <w:rsid w:val="00DE3E91"/>
    <w:rsid w:val="00DE46A7"/>
    <w:rsid w:val="00DE4A9F"/>
    <w:rsid w:val="00DE4B23"/>
    <w:rsid w:val="00DE522F"/>
    <w:rsid w:val="00DE5497"/>
    <w:rsid w:val="00DE609F"/>
    <w:rsid w:val="00DE648C"/>
    <w:rsid w:val="00DE6607"/>
    <w:rsid w:val="00DE66ED"/>
    <w:rsid w:val="00DE6A63"/>
    <w:rsid w:val="00DE7C69"/>
    <w:rsid w:val="00DE7CE3"/>
    <w:rsid w:val="00DF0450"/>
    <w:rsid w:val="00DF073D"/>
    <w:rsid w:val="00DF0763"/>
    <w:rsid w:val="00DF16B5"/>
    <w:rsid w:val="00DF247F"/>
    <w:rsid w:val="00DF2519"/>
    <w:rsid w:val="00DF26D0"/>
    <w:rsid w:val="00DF270B"/>
    <w:rsid w:val="00DF2A06"/>
    <w:rsid w:val="00DF2D20"/>
    <w:rsid w:val="00DF2E61"/>
    <w:rsid w:val="00DF367C"/>
    <w:rsid w:val="00DF40C1"/>
    <w:rsid w:val="00DF45EA"/>
    <w:rsid w:val="00DF51A9"/>
    <w:rsid w:val="00DF5B32"/>
    <w:rsid w:val="00DF6384"/>
    <w:rsid w:val="00DF63CF"/>
    <w:rsid w:val="00DF6E63"/>
    <w:rsid w:val="00DF783E"/>
    <w:rsid w:val="00DF7E85"/>
    <w:rsid w:val="00E00C5C"/>
    <w:rsid w:val="00E00CCC"/>
    <w:rsid w:val="00E00DA3"/>
    <w:rsid w:val="00E01402"/>
    <w:rsid w:val="00E0144A"/>
    <w:rsid w:val="00E01A3F"/>
    <w:rsid w:val="00E02E86"/>
    <w:rsid w:val="00E02FC1"/>
    <w:rsid w:val="00E030DF"/>
    <w:rsid w:val="00E0403E"/>
    <w:rsid w:val="00E04313"/>
    <w:rsid w:val="00E048DC"/>
    <w:rsid w:val="00E0525E"/>
    <w:rsid w:val="00E0540F"/>
    <w:rsid w:val="00E0569F"/>
    <w:rsid w:val="00E06475"/>
    <w:rsid w:val="00E069E7"/>
    <w:rsid w:val="00E07570"/>
    <w:rsid w:val="00E07A9B"/>
    <w:rsid w:val="00E10611"/>
    <w:rsid w:val="00E1064A"/>
    <w:rsid w:val="00E106E5"/>
    <w:rsid w:val="00E10CC3"/>
    <w:rsid w:val="00E10CC9"/>
    <w:rsid w:val="00E10F2C"/>
    <w:rsid w:val="00E110C0"/>
    <w:rsid w:val="00E11C10"/>
    <w:rsid w:val="00E120FC"/>
    <w:rsid w:val="00E12722"/>
    <w:rsid w:val="00E127CD"/>
    <w:rsid w:val="00E12BE7"/>
    <w:rsid w:val="00E12F08"/>
    <w:rsid w:val="00E134D3"/>
    <w:rsid w:val="00E13676"/>
    <w:rsid w:val="00E13C06"/>
    <w:rsid w:val="00E13F37"/>
    <w:rsid w:val="00E14A11"/>
    <w:rsid w:val="00E14AAC"/>
    <w:rsid w:val="00E14DEB"/>
    <w:rsid w:val="00E14F5D"/>
    <w:rsid w:val="00E14F72"/>
    <w:rsid w:val="00E1503D"/>
    <w:rsid w:val="00E15655"/>
    <w:rsid w:val="00E16673"/>
    <w:rsid w:val="00E1767E"/>
    <w:rsid w:val="00E17D93"/>
    <w:rsid w:val="00E21004"/>
    <w:rsid w:val="00E211FF"/>
    <w:rsid w:val="00E21433"/>
    <w:rsid w:val="00E219DE"/>
    <w:rsid w:val="00E221E8"/>
    <w:rsid w:val="00E222B8"/>
    <w:rsid w:val="00E24F90"/>
    <w:rsid w:val="00E262BD"/>
    <w:rsid w:val="00E26844"/>
    <w:rsid w:val="00E26FE2"/>
    <w:rsid w:val="00E27024"/>
    <w:rsid w:val="00E27506"/>
    <w:rsid w:val="00E27822"/>
    <w:rsid w:val="00E27943"/>
    <w:rsid w:val="00E302C2"/>
    <w:rsid w:val="00E3042E"/>
    <w:rsid w:val="00E3063A"/>
    <w:rsid w:val="00E30934"/>
    <w:rsid w:val="00E311A9"/>
    <w:rsid w:val="00E313A5"/>
    <w:rsid w:val="00E31EDB"/>
    <w:rsid w:val="00E32001"/>
    <w:rsid w:val="00E34281"/>
    <w:rsid w:val="00E349B7"/>
    <w:rsid w:val="00E34C15"/>
    <w:rsid w:val="00E350FA"/>
    <w:rsid w:val="00E35B7C"/>
    <w:rsid w:val="00E361D8"/>
    <w:rsid w:val="00E36969"/>
    <w:rsid w:val="00E37854"/>
    <w:rsid w:val="00E37EAA"/>
    <w:rsid w:val="00E4046C"/>
    <w:rsid w:val="00E405E6"/>
    <w:rsid w:val="00E406CC"/>
    <w:rsid w:val="00E415DA"/>
    <w:rsid w:val="00E417D5"/>
    <w:rsid w:val="00E41829"/>
    <w:rsid w:val="00E41E25"/>
    <w:rsid w:val="00E42167"/>
    <w:rsid w:val="00E42512"/>
    <w:rsid w:val="00E42960"/>
    <w:rsid w:val="00E42A2A"/>
    <w:rsid w:val="00E42BC3"/>
    <w:rsid w:val="00E42DC6"/>
    <w:rsid w:val="00E42FF3"/>
    <w:rsid w:val="00E43616"/>
    <w:rsid w:val="00E43BBD"/>
    <w:rsid w:val="00E45630"/>
    <w:rsid w:val="00E47BE1"/>
    <w:rsid w:val="00E47D3A"/>
    <w:rsid w:val="00E50B18"/>
    <w:rsid w:val="00E50D34"/>
    <w:rsid w:val="00E51238"/>
    <w:rsid w:val="00E51445"/>
    <w:rsid w:val="00E516A8"/>
    <w:rsid w:val="00E51EF9"/>
    <w:rsid w:val="00E52072"/>
    <w:rsid w:val="00E521BC"/>
    <w:rsid w:val="00E53031"/>
    <w:rsid w:val="00E53BFC"/>
    <w:rsid w:val="00E54766"/>
    <w:rsid w:val="00E54DBD"/>
    <w:rsid w:val="00E55E4B"/>
    <w:rsid w:val="00E55EA0"/>
    <w:rsid w:val="00E564A2"/>
    <w:rsid w:val="00E565D4"/>
    <w:rsid w:val="00E56B44"/>
    <w:rsid w:val="00E56F9B"/>
    <w:rsid w:val="00E56FF6"/>
    <w:rsid w:val="00E57931"/>
    <w:rsid w:val="00E57FD6"/>
    <w:rsid w:val="00E60293"/>
    <w:rsid w:val="00E61E6F"/>
    <w:rsid w:val="00E6223A"/>
    <w:rsid w:val="00E624CA"/>
    <w:rsid w:val="00E62BE8"/>
    <w:rsid w:val="00E63F32"/>
    <w:rsid w:val="00E64231"/>
    <w:rsid w:val="00E64524"/>
    <w:rsid w:val="00E6459E"/>
    <w:rsid w:val="00E64CF3"/>
    <w:rsid w:val="00E64E22"/>
    <w:rsid w:val="00E6514C"/>
    <w:rsid w:val="00E6556A"/>
    <w:rsid w:val="00E65AE9"/>
    <w:rsid w:val="00E66166"/>
    <w:rsid w:val="00E66685"/>
    <w:rsid w:val="00E6698C"/>
    <w:rsid w:val="00E66AFA"/>
    <w:rsid w:val="00E66DE3"/>
    <w:rsid w:val="00E66E61"/>
    <w:rsid w:val="00E67A06"/>
    <w:rsid w:val="00E67AC5"/>
    <w:rsid w:val="00E67ED1"/>
    <w:rsid w:val="00E7030A"/>
    <w:rsid w:val="00E71244"/>
    <w:rsid w:val="00E7151E"/>
    <w:rsid w:val="00E7160E"/>
    <w:rsid w:val="00E7184C"/>
    <w:rsid w:val="00E71CDF"/>
    <w:rsid w:val="00E72220"/>
    <w:rsid w:val="00E7259D"/>
    <w:rsid w:val="00E731E2"/>
    <w:rsid w:val="00E73304"/>
    <w:rsid w:val="00E7374E"/>
    <w:rsid w:val="00E737E0"/>
    <w:rsid w:val="00E73B66"/>
    <w:rsid w:val="00E74376"/>
    <w:rsid w:val="00E74705"/>
    <w:rsid w:val="00E74D37"/>
    <w:rsid w:val="00E75353"/>
    <w:rsid w:val="00E753AA"/>
    <w:rsid w:val="00E75781"/>
    <w:rsid w:val="00E75BC4"/>
    <w:rsid w:val="00E75E7F"/>
    <w:rsid w:val="00E75F4B"/>
    <w:rsid w:val="00E75F58"/>
    <w:rsid w:val="00E7610F"/>
    <w:rsid w:val="00E7692B"/>
    <w:rsid w:val="00E76B4E"/>
    <w:rsid w:val="00E7710E"/>
    <w:rsid w:val="00E77981"/>
    <w:rsid w:val="00E77D62"/>
    <w:rsid w:val="00E80105"/>
    <w:rsid w:val="00E80563"/>
    <w:rsid w:val="00E80D2E"/>
    <w:rsid w:val="00E8115C"/>
    <w:rsid w:val="00E814B2"/>
    <w:rsid w:val="00E82DE1"/>
    <w:rsid w:val="00E83638"/>
    <w:rsid w:val="00E83B41"/>
    <w:rsid w:val="00E8439F"/>
    <w:rsid w:val="00E8470B"/>
    <w:rsid w:val="00E84AD3"/>
    <w:rsid w:val="00E84B39"/>
    <w:rsid w:val="00E85050"/>
    <w:rsid w:val="00E85BFD"/>
    <w:rsid w:val="00E85D61"/>
    <w:rsid w:val="00E85F61"/>
    <w:rsid w:val="00E861A4"/>
    <w:rsid w:val="00E86DE3"/>
    <w:rsid w:val="00E87692"/>
    <w:rsid w:val="00E87827"/>
    <w:rsid w:val="00E87DA9"/>
    <w:rsid w:val="00E87DB1"/>
    <w:rsid w:val="00E90BF5"/>
    <w:rsid w:val="00E9105C"/>
    <w:rsid w:val="00E917CB"/>
    <w:rsid w:val="00E91DB5"/>
    <w:rsid w:val="00E91EA9"/>
    <w:rsid w:val="00E91F47"/>
    <w:rsid w:val="00E92135"/>
    <w:rsid w:val="00E92774"/>
    <w:rsid w:val="00E9367E"/>
    <w:rsid w:val="00E93785"/>
    <w:rsid w:val="00E94091"/>
    <w:rsid w:val="00E940B5"/>
    <w:rsid w:val="00E9423B"/>
    <w:rsid w:val="00E94AD6"/>
    <w:rsid w:val="00E950A8"/>
    <w:rsid w:val="00E95253"/>
    <w:rsid w:val="00E95A28"/>
    <w:rsid w:val="00E95C6E"/>
    <w:rsid w:val="00E95E7B"/>
    <w:rsid w:val="00E96257"/>
    <w:rsid w:val="00E9672E"/>
    <w:rsid w:val="00E97691"/>
    <w:rsid w:val="00E977D0"/>
    <w:rsid w:val="00E97BF2"/>
    <w:rsid w:val="00E97D62"/>
    <w:rsid w:val="00E97DBE"/>
    <w:rsid w:val="00EA0115"/>
    <w:rsid w:val="00EA0FE0"/>
    <w:rsid w:val="00EA1117"/>
    <w:rsid w:val="00EA28BF"/>
    <w:rsid w:val="00EA290B"/>
    <w:rsid w:val="00EA2A64"/>
    <w:rsid w:val="00EA2D82"/>
    <w:rsid w:val="00EA2E63"/>
    <w:rsid w:val="00EA315F"/>
    <w:rsid w:val="00EA3CAF"/>
    <w:rsid w:val="00EA4647"/>
    <w:rsid w:val="00EA48C9"/>
    <w:rsid w:val="00EA4A3E"/>
    <w:rsid w:val="00EA4F91"/>
    <w:rsid w:val="00EA52E8"/>
    <w:rsid w:val="00EA5655"/>
    <w:rsid w:val="00EA57FA"/>
    <w:rsid w:val="00EA5B1E"/>
    <w:rsid w:val="00EA665F"/>
    <w:rsid w:val="00EA77DA"/>
    <w:rsid w:val="00EB02E2"/>
    <w:rsid w:val="00EB0A42"/>
    <w:rsid w:val="00EB0F6C"/>
    <w:rsid w:val="00EB2414"/>
    <w:rsid w:val="00EB2781"/>
    <w:rsid w:val="00EB3457"/>
    <w:rsid w:val="00EB36B8"/>
    <w:rsid w:val="00EB382F"/>
    <w:rsid w:val="00EB3B11"/>
    <w:rsid w:val="00EB3E1D"/>
    <w:rsid w:val="00EB46A5"/>
    <w:rsid w:val="00EB49AD"/>
    <w:rsid w:val="00EB536E"/>
    <w:rsid w:val="00EB53B4"/>
    <w:rsid w:val="00EB5A39"/>
    <w:rsid w:val="00EB6E75"/>
    <w:rsid w:val="00EC0525"/>
    <w:rsid w:val="00EC0C01"/>
    <w:rsid w:val="00EC1065"/>
    <w:rsid w:val="00EC1A1F"/>
    <w:rsid w:val="00EC1B24"/>
    <w:rsid w:val="00EC1F24"/>
    <w:rsid w:val="00EC2A65"/>
    <w:rsid w:val="00EC2C64"/>
    <w:rsid w:val="00EC2CCC"/>
    <w:rsid w:val="00EC2E4D"/>
    <w:rsid w:val="00EC32D4"/>
    <w:rsid w:val="00EC3752"/>
    <w:rsid w:val="00EC37D4"/>
    <w:rsid w:val="00EC3B6F"/>
    <w:rsid w:val="00EC425F"/>
    <w:rsid w:val="00EC4D3A"/>
    <w:rsid w:val="00EC5B10"/>
    <w:rsid w:val="00EC60FB"/>
    <w:rsid w:val="00EC665A"/>
    <w:rsid w:val="00EC74B2"/>
    <w:rsid w:val="00EC781D"/>
    <w:rsid w:val="00EC794A"/>
    <w:rsid w:val="00EC7B8F"/>
    <w:rsid w:val="00ED01E5"/>
    <w:rsid w:val="00ED126A"/>
    <w:rsid w:val="00ED1766"/>
    <w:rsid w:val="00ED177F"/>
    <w:rsid w:val="00ED240A"/>
    <w:rsid w:val="00ED31F6"/>
    <w:rsid w:val="00ED3778"/>
    <w:rsid w:val="00ED4141"/>
    <w:rsid w:val="00ED4250"/>
    <w:rsid w:val="00ED49B5"/>
    <w:rsid w:val="00ED4C75"/>
    <w:rsid w:val="00ED5121"/>
    <w:rsid w:val="00ED534B"/>
    <w:rsid w:val="00ED539D"/>
    <w:rsid w:val="00ED7AD5"/>
    <w:rsid w:val="00EE057F"/>
    <w:rsid w:val="00EE0F6B"/>
    <w:rsid w:val="00EE15B8"/>
    <w:rsid w:val="00EE2F4D"/>
    <w:rsid w:val="00EE3A22"/>
    <w:rsid w:val="00EE3A3D"/>
    <w:rsid w:val="00EE4815"/>
    <w:rsid w:val="00EE4BAF"/>
    <w:rsid w:val="00EE5887"/>
    <w:rsid w:val="00EE5BC8"/>
    <w:rsid w:val="00EE5EE1"/>
    <w:rsid w:val="00EE5F71"/>
    <w:rsid w:val="00EE6D75"/>
    <w:rsid w:val="00EE72A7"/>
    <w:rsid w:val="00EE7869"/>
    <w:rsid w:val="00EF039D"/>
    <w:rsid w:val="00EF17FD"/>
    <w:rsid w:val="00EF1BE5"/>
    <w:rsid w:val="00EF1F0B"/>
    <w:rsid w:val="00EF2D31"/>
    <w:rsid w:val="00EF2E49"/>
    <w:rsid w:val="00EF3507"/>
    <w:rsid w:val="00EF351A"/>
    <w:rsid w:val="00EF38B2"/>
    <w:rsid w:val="00EF54A1"/>
    <w:rsid w:val="00EF655F"/>
    <w:rsid w:val="00EF68DC"/>
    <w:rsid w:val="00EF6DED"/>
    <w:rsid w:val="00EF7448"/>
    <w:rsid w:val="00EF767B"/>
    <w:rsid w:val="00EF7703"/>
    <w:rsid w:val="00F00695"/>
    <w:rsid w:val="00F00868"/>
    <w:rsid w:val="00F014A4"/>
    <w:rsid w:val="00F016B4"/>
    <w:rsid w:val="00F0175F"/>
    <w:rsid w:val="00F01879"/>
    <w:rsid w:val="00F019FC"/>
    <w:rsid w:val="00F01C54"/>
    <w:rsid w:val="00F01CAE"/>
    <w:rsid w:val="00F02335"/>
    <w:rsid w:val="00F028E7"/>
    <w:rsid w:val="00F029AA"/>
    <w:rsid w:val="00F02B82"/>
    <w:rsid w:val="00F030CF"/>
    <w:rsid w:val="00F031BC"/>
    <w:rsid w:val="00F03575"/>
    <w:rsid w:val="00F03E37"/>
    <w:rsid w:val="00F042E7"/>
    <w:rsid w:val="00F0525A"/>
    <w:rsid w:val="00F10AD1"/>
    <w:rsid w:val="00F11353"/>
    <w:rsid w:val="00F121EB"/>
    <w:rsid w:val="00F127E9"/>
    <w:rsid w:val="00F130CA"/>
    <w:rsid w:val="00F135ED"/>
    <w:rsid w:val="00F13C22"/>
    <w:rsid w:val="00F13F37"/>
    <w:rsid w:val="00F14192"/>
    <w:rsid w:val="00F14967"/>
    <w:rsid w:val="00F14F07"/>
    <w:rsid w:val="00F15625"/>
    <w:rsid w:val="00F159EA"/>
    <w:rsid w:val="00F16526"/>
    <w:rsid w:val="00F16CDA"/>
    <w:rsid w:val="00F17256"/>
    <w:rsid w:val="00F179B0"/>
    <w:rsid w:val="00F17DAE"/>
    <w:rsid w:val="00F17F52"/>
    <w:rsid w:val="00F20CD8"/>
    <w:rsid w:val="00F20D9A"/>
    <w:rsid w:val="00F20FEA"/>
    <w:rsid w:val="00F2194E"/>
    <w:rsid w:val="00F21F11"/>
    <w:rsid w:val="00F22A2B"/>
    <w:rsid w:val="00F22AC4"/>
    <w:rsid w:val="00F23C27"/>
    <w:rsid w:val="00F23FB1"/>
    <w:rsid w:val="00F24050"/>
    <w:rsid w:val="00F2417C"/>
    <w:rsid w:val="00F242CF"/>
    <w:rsid w:val="00F25B3B"/>
    <w:rsid w:val="00F25E69"/>
    <w:rsid w:val="00F26AF9"/>
    <w:rsid w:val="00F26C36"/>
    <w:rsid w:val="00F276F2"/>
    <w:rsid w:val="00F2791D"/>
    <w:rsid w:val="00F301BF"/>
    <w:rsid w:val="00F3134B"/>
    <w:rsid w:val="00F3138D"/>
    <w:rsid w:val="00F3192E"/>
    <w:rsid w:val="00F31DBF"/>
    <w:rsid w:val="00F32904"/>
    <w:rsid w:val="00F32B45"/>
    <w:rsid w:val="00F32CF4"/>
    <w:rsid w:val="00F33274"/>
    <w:rsid w:val="00F33398"/>
    <w:rsid w:val="00F34205"/>
    <w:rsid w:val="00F3478A"/>
    <w:rsid w:val="00F3526D"/>
    <w:rsid w:val="00F35E06"/>
    <w:rsid w:val="00F35FBD"/>
    <w:rsid w:val="00F360CC"/>
    <w:rsid w:val="00F3696D"/>
    <w:rsid w:val="00F36F04"/>
    <w:rsid w:val="00F37391"/>
    <w:rsid w:val="00F37461"/>
    <w:rsid w:val="00F375CD"/>
    <w:rsid w:val="00F37D77"/>
    <w:rsid w:val="00F40278"/>
    <w:rsid w:val="00F40BA0"/>
    <w:rsid w:val="00F40D82"/>
    <w:rsid w:val="00F40F03"/>
    <w:rsid w:val="00F41880"/>
    <w:rsid w:val="00F41CC0"/>
    <w:rsid w:val="00F41EE9"/>
    <w:rsid w:val="00F42461"/>
    <w:rsid w:val="00F42557"/>
    <w:rsid w:val="00F430A8"/>
    <w:rsid w:val="00F4377F"/>
    <w:rsid w:val="00F4554F"/>
    <w:rsid w:val="00F45969"/>
    <w:rsid w:val="00F45B4E"/>
    <w:rsid w:val="00F45F7E"/>
    <w:rsid w:val="00F462FD"/>
    <w:rsid w:val="00F475A5"/>
    <w:rsid w:val="00F4765C"/>
    <w:rsid w:val="00F47C1C"/>
    <w:rsid w:val="00F50145"/>
    <w:rsid w:val="00F5052D"/>
    <w:rsid w:val="00F5052F"/>
    <w:rsid w:val="00F5059B"/>
    <w:rsid w:val="00F50A97"/>
    <w:rsid w:val="00F51045"/>
    <w:rsid w:val="00F510EB"/>
    <w:rsid w:val="00F5136C"/>
    <w:rsid w:val="00F51787"/>
    <w:rsid w:val="00F5243E"/>
    <w:rsid w:val="00F52543"/>
    <w:rsid w:val="00F5359F"/>
    <w:rsid w:val="00F53648"/>
    <w:rsid w:val="00F538FD"/>
    <w:rsid w:val="00F5399E"/>
    <w:rsid w:val="00F54619"/>
    <w:rsid w:val="00F5498B"/>
    <w:rsid w:val="00F54FA0"/>
    <w:rsid w:val="00F55555"/>
    <w:rsid w:val="00F561E5"/>
    <w:rsid w:val="00F566B0"/>
    <w:rsid w:val="00F568B5"/>
    <w:rsid w:val="00F56C7B"/>
    <w:rsid w:val="00F56E7D"/>
    <w:rsid w:val="00F5722F"/>
    <w:rsid w:val="00F57441"/>
    <w:rsid w:val="00F57789"/>
    <w:rsid w:val="00F577C5"/>
    <w:rsid w:val="00F578D4"/>
    <w:rsid w:val="00F57B7E"/>
    <w:rsid w:val="00F6011A"/>
    <w:rsid w:val="00F60563"/>
    <w:rsid w:val="00F605F6"/>
    <w:rsid w:val="00F608DD"/>
    <w:rsid w:val="00F60F9E"/>
    <w:rsid w:val="00F61057"/>
    <w:rsid w:val="00F613F0"/>
    <w:rsid w:val="00F619A9"/>
    <w:rsid w:val="00F62086"/>
    <w:rsid w:val="00F6213D"/>
    <w:rsid w:val="00F624E2"/>
    <w:rsid w:val="00F628C9"/>
    <w:rsid w:val="00F629C4"/>
    <w:rsid w:val="00F62A86"/>
    <w:rsid w:val="00F62B50"/>
    <w:rsid w:val="00F62DA2"/>
    <w:rsid w:val="00F62F70"/>
    <w:rsid w:val="00F62F91"/>
    <w:rsid w:val="00F645E3"/>
    <w:rsid w:val="00F64601"/>
    <w:rsid w:val="00F65183"/>
    <w:rsid w:val="00F65FF7"/>
    <w:rsid w:val="00F6606C"/>
    <w:rsid w:val="00F6657E"/>
    <w:rsid w:val="00F67647"/>
    <w:rsid w:val="00F700C0"/>
    <w:rsid w:val="00F7052D"/>
    <w:rsid w:val="00F70F1C"/>
    <w:rsid w:val="00F715FB"/>
    <w:rsid w:val="00F71B03"/>
    <w:rsid w:val="00F72953"/>
    <w:rsid w:val="00F72D22"/>
    <w:rsid w:val="00F72FE8"/>
    <w:rsid w:val="00F73CA4"/>
    <w:rsid w:val="00F7439F"/>
    <w:rsid w:val="00F74450"/>
    <w:rsid w:val="00F74802"/>
    <w:rsid w:val="00F74F7D"/>
    <w:rsid w:val="00F752E7"/>
    <w:rsid w:val="00F76BF0"/>
    <w:rsid w:val="00F770B6"/>
    <w:rsid w:val="00F77105"/>
    <w:rsid w:val="00F775A0"/>
    <w:rsid w:val="00F77B2D"/>
    <w:rsid w:val="00F80801"/>
    <w:rsid w:val="00F80CC8"/>
    <w:rsid w:val="00F80E68"/>
    <w:rsid w:val="00F81F8A"/>
    <w:rsid w:val="00F82F70"/>
    <w:rsid w:val="00F83622"/>
    <w:rsid w:val="00F83DB7"/>
    <w:rsid w:val="00F83DC2"/>
    <w:rsid w:val="00F8409F"/>
    <w:rsid w:val="00F8424A"/>
    <w:rsid w:val="00F8430A"/>
    <w:rsid w:val="00F84A2C"/>
    <w:rsid w:val="00F84BE6"/>
    <w:rsid w:val="00F85283"/>
    <w:rsid w:val="00F86E45"/>
    <w:rsid w:val="00F870D8"/>
    <w:rsid w:val="00F8720E"/>
    <w:rsid w:val="00F901B1"/>
    <w:rsid w:val="00F90BDE"/>
    <w:rsid w:val="00F91C1E"/>
    <w:rsid w:val="00F91F27"/>
    <w:rsid w:val="00F921EC"/>
    <w:rsid w:val="00F92349"/>
    <w:rsid w:val="00F92BC8"/>
    <w:rsid w:val="00F935DA"/>
    <w:rsid w:val="00F935FE"/>
    <w:rsid w:val="00F93707"/>
    <w:rsid w:val="00F938D4"/>
    <w:rsid w:val="00F94146"/>
    <w:rsid w:val="00F94304"/>
    <w:rsid w:val="00F944F8"/>
    <w:rsid w:val="00F94574"/>
    <w:rsid w:val="00F945F4"/>
    <w:rsid w:val="00F94A15"/>
    <w:rsid w:val="00F94E50"/>
    <w:rsid w:val="00F960DC"/>
    <w:rsid w:val="00F96832"/>
    <w:rsid w:val="00F96879"/>
    <w:rsid w:val="00F974B7"/>
    <w:rsid w:val="00F97CA3"/>
    <w:rsid w:val="00F97D8F"/>
    <w:rsid w:val="00FA071F"/>
    <w:rsid w:val="00FA084E"/>
    <w:rsid w:val="00FA0D2B"/>
    <w:rsid w:val="00FA10E9"/>
    <w:rsid w:val="00FA11E1"/>
    <w:rsid w:val="00FA19BE"/>
    <w:rsid w:val="00FA1BD4"/>
    <w:rsid w:val="00FA33C2"/>
    <w:rsid w:val="00FA375F"/>
    <w:rsid w:val="00FA3932"/>
    <w:rsid w:val="00FA3AA0"/>
    <w:rsid w:val="00FA3C2B"/>
    <w:rsid w:val="00FA48D0"/>
    <w:rsid w:val="00FA4C8C"/>
    <w:rsid w:val="00FA4D0A"/>
    <w:rsid w:val="00FA51EB"/>
    <w:rsid w:val="00FA5BD5"/>
    <w:rsid w:val="00FA5E3F"/>
    <w:rsid w:val="00FA5F66"/>
    <w:rsid w:val="00FA6051"/>
    <w:rsid w:val="00FA614B"/>
    <w:rsid w:val="00FA666C"/>
    <w:rsid w:val="00FA6A32"/>
    <w:rsid w:val="00FA70A5"/>
    <w:rsid w:val="00FA7162"/>
    <w:rsid w:val="00FA7F98"/>
    <w:rsid w:val="00FB0010"/>
    <w:rsid w:val="00FB0130"/>
    <w:rsid w:val="00FB024E"/>
    <w:rsid w:val="00FB03D9"/>
    <w:rsid w:val="00FB0495"/>
    <w:rsid w:val="00FB0EC4"/>
    <w:rsid w:val="00FB0ED2"/>
    <w:rsid w:val="00FB0F48"/>
    <w:rsid w:val="00FB17AE"/>
    <w:rsid w:val="00FB1A4C"/>
    <w:rsid w:val="00FB1D00"/>
    <w:rsid w:val="00FB23A0"/>
    <w:rsid w:val="00FB25A9"/>
    <w:rsid w:val="00FB2BB4"/>
    <w:rsid w:val="00FB2F20"/>
    <w:rsid w:val="00FB3544"/>
    <w:rsid w:val="00FB395E"/>
    <w:rsid w:val="00FB473D"/>
    <w:rsid w:val="00FB4E0E"/>
    <w:rsid w:val="00FB50C0"/>
    <w:rsid w:val="00FB528B"/>
    <w:rsid w:val="00FB553E"/>
    <w:rsid w:val="00FB5A09"/>
    <w:rsid w:val="00FB64F3"/>
    <w:rsid w:val="00FB6F1C"/>
    <w:rsid w:val="00FB7699"/>
    <w:rsid w:val="00FB7BE6"/>
    <w:rsid w:val="00FB7EE8"/>
    <w:rsid w:val="00FC124B"/>
    <w:rsid w:val="00FC1509"/>
    <w:rsid w:val="00FC15CC"/>
    <w:rsid w:val="00FC239E"/>
    <w:rsid w:val="00FC3B56"/>
    <w:rsid w:val="00FC3F7D"/>
    <w:rsid w:val="00FC40EF"/>
    <w:rsid w:val="00FC414E"/>
    <w:rsid w:val="00FC4865"/>
    <w:rsid w:val="00FC4D4B"/>
    <w:rsid w:val="00FC5D66"/>
    <w:rsid w:val="00FC5FE3"/>
    <w:rsid w:val="00FC70FA"/>
    <w:rsid w:val="00FC7576"/>
    <w:rsid w:val="00FD0402"/>
    <w:rsid w:val="00FD16D6"/>
    <w:rsid w:val="00FD16DF"/>
    <w:rsid w:val="00FD18D1"/>
    <w:rsid w:val="00FD24E2"/>
    <w:rsid w:val="00FD2731"/>
    <w:rsid w:val="00FD2B69"/>
    <w:rsid w:val="00FD32C8"/>
    <w:rsid w:val="00FD36B9"/>
    <w:rsid w:val="00FD3AF5"/>
    <w:rsid w:val="00FD3DA1"/>
    <w:rsid w:val="00FD40C1"/>
    <w:rsid w:val="00FD49D4"/>
    <w:rsid w:val="00FD4D61"/>
    <w:rsid w:val="00FD5191"/>
    <w:rsid w:val="00FD51D2"/>
    <w:rsid w:val="00FD5E0B"/>
    <w:rsid w:val="00FD61F1"/>
    <w:rsid w:val="00FD65E8"/>
    <w:rsid w:val="00FD669D"/>
    <w:rsid w:val="00FD670C"/>
    <w:rsid w:val="00FD7AB6"/>
    <w:rsid w:val="00FD7C46"/>
    <w:rsid w:val="00FE0CA2"/>
    <w:rsid w:val="00FE0DE3"/>
    <w:rsid w:val="00FE2245"/>
    <w:rsid w:val="00FE2779"/>
    <w:rsid w:val="00FE2E94"/>
    <w:rsid w:val="00FE315D"/>
    <w:rsid w:val="00FE32A7"/>
    <w:rsid w:val="00FE3355"/>
    <w:rsid w:val="00FE34B6"/>
    <w:rsid w:val="00FE3D0B"/>
    <w:rsid w:val="00FE48A6"/>
    <w:rsid w:val="00FE4A44"/>
    <w:rsid w:val="00FE5ABD"/>
    <w:rsid w:val="00FE5B8E"/>
    <w:rsid w:val="00FE5C92"/>
    <w:rsid w:val="00FE5CAF"/>
    <w:rsid w:val="00FE5D95"/>
    <w:rsid w:val="00FE5FDB"/>
    <w:rsid w:val="00FE6366"/>
    <w:rsid w:val="00FE6DFF"/>
    <w:rsid w:val="00FE73F1"/>
    <w:rsid w:val="00FE745F"/>
    <w:rsid w:val="00FE79C6"/>
    <w:rsid w:val="00FE7F32"/>
    <w:rsid w:val="00FF04D4"/>
    <w:rsid w:val="00FF0BA5"/>
    <w:rsid w:val="00FF1BDB"/>
    <w:rsid w:val="00FF1DC6"/>
    <w:rsid w:val="00FF1E56"/>
    <w:rsid w:val="00FF209E"/>
    <w:rsid w:val="00FF4379"/>
    <w:rsid w:val="00FF474B"/>
    <w:rsid w:val="00FF58A3"/>
    <w:rsid w:val="00FF64D5"/>
    <w:rsid w:val="00FF68FF"/>
    <w:rsid w:val="00FF7017"/>
    <w:rsid w:val="00FF72A9"/>
    <w:rsid w:val="00FF75C4"/>
    <w:rsid w:val="00FF7B82"/>
    <w:rsid w:val="016793EA"/>
    <w:rsid w:val="0170A96D"/>
    <w:rsid w:val="022A3F6E"/>
    <w:rsid w:val="0248A5A1"/>
    <w:rsid w:val="02A1CCE6"/>
    <w:rsid w:val="02B13569"/>
    <w:rsid w:val="02F93DA6"/>
    <w:rsid w:val="0330101E"/>
    <w:rsid w:val="0337B090"/>
    <w:rsid w:val="0430C898"/>
    <w:rsid w:val="043ACEEA"/>
    <w:rsid w:val="04623DC1"/>
    <w:rsid w:val="04950E07"/>
    <w:rsid w:val="04AA3B59"/>
    <w:rsid w:val="04C235FA"/>
    <w:rsid w:val="04CD4966"/>
    <w:rsid w:val="04E0750B"/>
    <w:rsid w:val="051CEDB5"/>
    <w:rsid w:val="0588A328"/>
    <w:rsid w:val="05B2D0D1"/>
    <w:rsid w:val="05FC4BA3"/>
    <w:rsid w:val="06A61BFD"/>
    <w:rsid w:val="06B680E2"/>
    <w:rsid w:val="06EB95B5"/>
    <w:rsid w:val="06F7B4FF"/>
    <w:rsid w:val="06F95F9E"/>
    <w:rsid w:val="070C8EE4"/>
    <w:rsid w:val="072DC0DA"/>
    <w:rsid w:val="072E10F9"/>
    <w:rsid w:val="073BBFD6"/>
    <w:rsid w:val="07747E58"/>
    <w:rsid w:val="07B3866C"/>
    <w:rsid w:val="07BEBDB8"/>
    <w:rsid w:val="07EEC3D4"/>
    <w:rsid w:val="081788BD"/>
    <w:rsid w:val="0849C34C"/>
    <w:rsid w:val="08A2F3E0"/>
    <w:rsid w:val="08A4ED40"/>
    <w:rsid w:val="08E9FB64"/>
    <w:rsid w:val="09068DF3"/>
    <w:rsid w:val="0913E47A"/>
    <w:rsid w:val="095AB5B0"/>
    <w:rsid w:val="09749401"/>
    <w:rsid w:val="0988A351"/>
    <w:rsid w:val="0996D93C"/>
    <w:rsid w:val="09A427C6"/>
    <w:rsid w:val="09F1B9B0"/>
    <w:rsid w:val="0A2097D6"/>
    <w:rsid w:val="0A49C9A5"/>
    <w:rsid w:val="0AA29B03"/>
    <w:rsid w:val="0AEBAA6F"/>
    <w:rsid w:val="0AF73C05"/>
    <w:rsid w:val="0B142DA0"/>
    <w:rsid w:val="0B205AFD"/>
    <w:rsid w:val="0B2F8A34"/>
    <w:rsid w:val="0B5448B1"/>
    <w:rsid w:val="0BD9DC28"/>
    <w:rsid w:val="0BE36532"/>
    <w:rsid w:val="0BF0BE69"/>
    <w:rsid w:val="0C0514BF"/>
    <w:rsid w:val="0C0D3EA5"/>
    <w:rsid w:val="0C1A004B"/>
    <w:rsid w:val="0C48ECBB"/>
    <w:rsid w:val="0C501D19"/>
    <w:rsid w:val="0C51EBD7"/>
    <w:rsid w:val="0CE09929"/>
    <w:rsid w:val="0CE9FF8F"/>
    <w:rsid w:val="0CF881E7"/>
    <w:rsid w:val="0D05D5B8"/>
    <w:rsid w:val="0D1BC9CA"/>
    <w:rsid w:val="0D555519"/>
    <w:rsid w:val="0D5AFF95"/>
    <w:rsid w:val="0D6C03B7"/>
    <w:rsid w:val="0D90AB08"/>
    <w:rsid w:val="0DA89935"/>
    <w:rsid w:val="0DC81B1F"/>
    <w:rsid w:val="0DE99C94"/>
    <w:rsid w:val="0DFFC26A"/>
    <w:rsid w:val="0E105D33"/>
    <w:rsid w:val="0E3DC56D"/>
    <w:rsid w:val="0E9DB72C"/>
    <w:rsid w:val="0EE9331C"/>
    <w:rsid w:val="0F3263B9"/>
    <w:rsid w:val="0F3BC817"/>
    <w:rsid w:val="0F79BB79"/>
    <w:rsid w:val="0F89EFCA"/>
    <w:rsid w:val="0F90E93F"/>
    <w:rsid w:val="0FE2B1C9"/>
    <w:rsid w:val="0FEF5EEC"/>
    <w:rsid w:val="1014E270"/>
    <w:rsid w:val="106100AD"/>
    <w:rsid w:val="10758A22"/>
    <w:rsid w:val="107D608E"/>
    <w:rsid w:val="10D44911"/>
    <w:rsid w:val="10D79878"/>
    <w:rsid w:val="10F4B581"/>
    <w:rsid w:val="1109665E"/>
    <w:rsid w:val="1127986C"/>
    <w:rsid w:val="11707F0E"/>
    <w:rsid w:val="11844405"/>
    <w:rsid w:val="119C1DFB"/>
    <w:rsid w:val="119D6C62"/>
    <w:rsid w:val="11E69476"/>
    <w:rsid w:val="11F93834"/>
    <w:rsid w:val="11FDDC01"/>
    <w:rsid w:val="131A54D0"/>
    <w:rsid w:val="1337BB8B"/>
    <w:rsid w:val="136827B3"/>
    <w:rsid w:val="136C4F68"/>
    <w:rsid w:val="13B7ABC6"/>
    <w:rsid w:val="13D4511F"/>
    <w:rsid w:val="13DBB58C"/>
    <w:rsid w:val="140A0426"/>
    <w:rsid w:val="14436F98"/>
    <w:rsid w:val="148D1AE8"/>
    <w:rsid w:val="14EAFE2E"/>
    <w:rsid w:val="14FD646E"/>
    <w:rsid w:val="1500FA24"/>
    <w:rsid w:val="1550D1B1"/>
    <w:rsid w:val="157A7298"/>
    <w:rsid w:val="15B0E89C"/>
    <w:rsid w:val="15D08A6D"/>
    <w:rsid w:val="15D91E78"/>
    <w:rsid w:val="15FF6F47"/>
    <w:rsid w:val="16282FB7"/>
    <w:rsid w:val="164CD4A7"/>
    <w:rsid w:val="1654C25A"/>
    <w:rsid w:val="165BEB16"/>
    <w:rsid w:val="16973068"/>
    <w:rsid w:val="16ACFDCA"/>
    <w:rsid w:val="16D566BC"/>
    <w:rsid w:val="172CFCCB"/>
    <w:rsid w:val="172F6DF2"/>
    <w:rsid w:val="173636AB"/>
    <w:rsid w:val="179118A7"/>
    <w:rsid w:val="17940408"/>
    <w:rsid w:val="1827F111"/>
    <w:rsid w:val="184E3B3E"/>
    <w:rsid w:val="1853AF72"/>
    <w:rsid w:val="188F3B45"/>
    <w:rsid w:val="18F6B9AD"/>
    <w:rsid w:val="1904C7C1"/>
    <w:rsid w:val="192E7EEC"/>
    <w:rsid w:val="195A0E3C"/>
    <w:rsid w:val="1967132D"/>
    <w:rsid w:val="1993B362"/>
    <w:rsid w:val="19C227D5"/>
    <w:rsid w:val="19D31DE9"/>
    <w:rsid w:val="1A0AE42D"/>
    <w:rsid w:val="1A6CBCE9"/>
    <w:rsid w:val="1A73E600"/>
    <w:rsid w:val="1B009AA0"/>
    <w:rsid w:val="1B19F2CE"/>
    <w:rsid w:val="1B22255D"/>
    <w:rsid w:val="1B3C3CC7"/>
    <w:rsid w:val="1B43B564"/>
    <w:rsid w:val="1B4D007D"/>
    <w:rsid w:val="1C035FE6"/>
    <w:rsid w:val="1C10E6C1"/>
    <w:rsid w:val="1C750ECF"/>
    <w:rsid w:val="1CE8A30C"/>
    <w:rsid w:val="1D2860F3"/>
    <w:rsid w:val="1D29C311"/>
    <w:rsid w:val="1D3E37A5"/>
    <w:rsid w:val="1D42BB39"/>
    <w:rsid w:val="1D49271F"/>
    <w:rsid w:val="1D5D7570"/>
    <w:rsid w:val="1D60E80D"/>
    <w:rsid w:val="1D824A1C"/>
    <w:rsid w:val="1D90E179"/>
    <w:rsid w:val="1DBB13AE"/>
    <w:rsid w:val="1DC62D68"/>
    <w:rsid w:val="1DD16E74"/>
    <w:rsid w:val="1E70E9EC"/>
    <w:rsid w:val="1E8988C4"/>
    <w:rsid w:val="1E962EB9"/>
    <w:rsid w:val="1E9FB057"/>
    <w:rsid w:val="1EF8C4C3"/>
    <w:rsid w:val="1F0810A8"/>
    <w:rsid w:val="1F138650"/>
    <w:rsid w:val="1F2A72F5"/>
    <w:rsid w:val="1F4AAD8D"/>
    <w:rsid w:val="1F5CB45A"/>
    <w:rsid w:val="2038C355"/>
    <w:rsid w:val="2083021D"/>
    <w:rsid w:val="20C9F1F5"/>
    <w:rsid w:val="20E31F1F"/>
    <w:rsid w:val="20EB94CC"/>
    <w:rsid w:val="20FDB2DD"/>
    <w:rsid w:val="2181071E"/>
    <w:rsid w:val="2243C478"/>
    <w:rsid w:val="224B2712"/>
    <w:rsid w:val="2271DCC6"/>
    <w:rsid w:val="229686D7"/>
    <w:rsid w:val="22C38453"/>
    <w:rsid w:val="23BFD359"/>
    <w:rsid w:val="24168392"/>
    <w:rsid w:val="24243948"/>
    <w:rsid w:val="244B21FD"/>
    <w:rsid w:val="24A4C391"/>
    <w:rsid w:val="24A7EA20"/>
    <w:rsid w:val="24D838C3"/>
    <w:rsid w:val="24F3B4F1"/>
    <w:rsid w:val="24FE067B"/>
    <w:rsid w:val="253B6D6C"/>
    <w:rsid w:val="254FF78E"/>
    <w:rsid w:val="255E4F05"/>
    <w:rsid w:val="2569E3D6"/>
    <w:rsid w:val="25D12400"/>
    <w:rsid w:val="25D41C0A"/>
    <w:rsid w:val="26209AB3"/>
    <w:rsid w:val="26297C8D"/>
    <w:rsid w:val="2670DAA1"/>
    <w:rsid w:val="26845BF1"/>
    <w:rsid w:val="268F8552"/>
    <w:rsid w:val="26DBCA76"/>
    <w:rsid w:val="26E0E663"/>
    <w:rsid w:val="26F0DCC3"/>
    <w:rsid w:val="26F3B575"/>
    <w:rsid w:val="2711E7F3"/>
    <w:rsid w:val="276CF461"/>
    <w:rsid w:val="27834845"/>
    <w:rsid w:val="279AB661"/>
    <w:rsid w:val="279D8B50"/>
    <w:rsid w:val="279DDB74"/>
    <w:rsid w:val="27AA9072"/>
    <w:rsid w:val="27B415E1"/>
    <w:rsid w:val="27DA0ACF"/>
    <w:rsid w:val="27DD8981"/>
    <w:rsid w:val="27E7BB86"/>
    <w:rsid w:val="27FAFBBD"/>
    <w:rsid w:val="27FBE955"/>
    <w:rsid w:val="2802BBB4"/>
    <w:rsid w:val="2871E25D"/>
    <w:rsid w:val="2873247D"/>
    <w:rsid w:val="288083F7"/>
    <w:rsid w:val="288EE724"/>
    <w:rsid w:val="28A4C268"/>
    <w:rsid w:val="28B92661"/>
    <w:rsid w:val="28EA7D98"/>
    <w:rsid w:val="29202700"/>
    <w:rsid w:val="294A33B8"/>
    <w:rsid w:val="296DC18D"/>
    <w:rsid w:val="2975B2D6"/>
    <w:rsid w:val="29780FF8"/>
    <w:rsid w:val="297FF97E"/>
    <w:rsid w:val="299A290F"/>
    <w:rsid w:val="29BA3C5C"/>
    <w:rsid w:val="29CD9D80"/>
    <w:rsid w:val="29D655D0"/>
    <w:rsid w:val="29EF1DBC"/>
    <w:rsid w:val="2A305919"/>
    <w:rsid w:val="2A806E59"/>
    <w:rsid w:val="2A8D9AD5"/>
    <w:rsid w:val="2AAB2099"/>
    <w:rsid w:val="2AF7DC98"/>
    <w:rsid w:val="2B1D554A"/>
    <w:rsid w:val="2B1F5C48"/>
    <w:rsid w:val="2B30AC05"/>
    <w:rsid w:val="2B5773A7"/>
    <w:rsid w:val="2B59FEDA"/>
    <w:rsid w:val="2B60E88F"/>
    <w:rsid w:val="2B62F675"/>
    <w:rsid w:val="2BA6AAC1"/>
    <w:rsid w:val="2BB4DE27"/>
    <w:rsid w:val="2BC0BF8F"/>
    <w:rsid w:val="2BD807A3"/>
    <w:rsid w:val="2BF446B8"/>
    <w:rsid w:val="2C0AED55"/>
    <w:rsid w:val="2C1C3EBA"/>
    <w:rsid w:val="2C9C3152"/>
    <w:rsid w:val="2CA8E40F"/>
    <w:rsid w:val="2CB29EE2"/>
    <w:rsid w:val="2CDF0CFF"/>
    <w:rsid w:val="2D084802"/>
    <w:rsid w:val="2D0B097F"/>
    <w:rsid w:val="2D68DAE3"/>
    <w:rsid w:val="2DA4A6C2"/>
    <w:rsid w:val="2DB21AF5"/>
    <w:rsid w:val="2DF3F596"/>
    <w:rsid w:val="2DF504C4"/>
    <w:rsid w:val="2E300B33"/>
    <w:rsid w:val="2E540240"/>
    <w:rsid w:val="2E5D0C62"/>
    <w:rsid w:val="2E83C2CE"/>
    <w:rsid w:val="2EA103F1"/>
    <w:rsid w:val="2EC96D80"/>
    <w:rsid w:val="2ECF7493"/>
    <w:rsid w:val="2EE4DD4F"/>
    <w:rsid w:val="2F0215E2"/>
    <w:rsid w:val="2F3B5F83"/>
    <w:rsid w:val="2F885FC7"/>
    <w:rsid w:val="2F8E5A2A"/>
    <w:rsid w:val="2F936F81"/>
    <w:rsid w:val="2F9781AC"/>
    <w:rsid w:val="2FA0FADB"/>
    <w:rsid w:val="2FFBA7CD"/>
    <w:rsid w:val="306F8257"/>
    <w:rsid w:val="308F5A75"/>
    <w:rsid w:val="30BB80AC"/>
    <w:rsid w:val="30CD6801"/>
    <w:rsid w:val="30E39594"/>
    <w:rsid w:val="30E92C25"/>
    <w:rsid w:val="3121B133"/>
    <w:rsid w:val="312A2A8B"/>
    <w:rsid w:val="3171E306"/>
    <w:rsid w:val="317B273D"/>
    <w:rsid w:val="31A790F4"/>
    <w:rsid w:val="31ECE1AF"/>
    <w:rsid w:val="3260ADCB"/>
    <w:rsid w:val="326ED7B9"/>
    <w:rsid w:val="32A33B06"/>
    <w:rsid w:val="32F68B9D"/>
    <w:rsid w:val="33272554"/>
    <w:rsid w:val="33527E71"/>
    <w:rsid w:val="338F48B0"/>
    <w:rsid w:val="33B57D1D"/>
    <w:rsid w:val="33B91020"/>
    <w:rsid w:val="33F87E8A"/>
    <w:rsid w:val="33FBF560"/>
    <w:rsid w:val="3428B7B2"/>
    <w:rsid w:val="34542013"/>
    <w:rsid w:val="346AC8E6"/>
    <w:rsid w:val="348629F9"/>
    <w:rsid w:val="3499FBE0"/>
    <w:rsid w:val="34C2A2A3"/>
    <w:rsid w:val="34C8EF07"/>
    <w:rsid w:val="35045D8F"/>
    <w:rsid w:val="352E315B"/>
    <w:rsid w:val="35398DB4"/>
    <w:rsid w:val="3574F9E9"/>
    <w:rsid w:val="3587B0C7"/>
    <w:rsid w:val="35B4C474"/>
    <w:rsid w:val="35D81333"/>
    <w:rsid w:val="35FD9BAE"/>
    <w:rsid w:val="36BBB672"/>
    <w:rsid w:val="372E74D0"/>
    <w:rsid w:val="37457227"/>
    <w:rsid w:val="374D3FFA"/>
    <w:rsid w:val="3773E394"/>
    <w:rsid w:val="37A14ED9"/>
    <w:rsid w:val="37AB8DB9"/>
    <w:rsid w:val="37D14064"/>
    <w:rsid w:val="381E4CE0"/>
    <w:rsid w:val="38731E7D"/>
    <w:rsid w:val="3876DB1E"/>
    <w:rsid w:val="38A5A11A"/>
    <w:rsid w:val="38A998BE"/>
    <w:rsid w:val="38CD14CE"/>
    <w:rsid w:val="39010B2C"/>
    <w:rsid w:val="3915CD11"/>
    <w:rsid w:val="394AE3BC"/>
    <w:rsid w:val="399DE7D7"/>
    <w:rsid w:val="39CFAE36"/>
    <w:rsid w:val="39DC0C53"/>
    <w:rsid w:val="39E9FD51"/>
    <w:rsid w:val="3A092265"/>
    <w:rsid w:val="3A0EEEDE"/>
    <w:rsid w:val="3A688E3B"/>
    <w:rsid w:val="3ACBE92C"/>
    <w:rsid w:val="3AE32E7B"/>
    <w:rsid w:val="3B5157E3"/>
    <w:rsid w:val="3B7DDFE4"/>
    <w:rsid w:val="3B87FB4B"/>
    <w:rsid w:val="3B89FB07"/>
    <w:rsid w:val="3BA88D45"/>
    <w:rsid w:val="3BC4274F"/>
    <w:rsid w:val="3BE53C8F"/>
    <w:rsid w:val="3C124389"/>
    <w:rsid w:val="3C5070D1"/>
    <w:rsid w:val="3C59BECA"/>
    <w:rsid w:val="3CB19ED8"/>
    <w:rsid w:val="3CD0CFEC"/>
    <w:rsid w:val="3D25CB68"/>
    <w:rsid w:val="3D283F2E"/>
    <w:rsid w:val="3D5E3C90"/>
    <w:rsid w:val="3D68BE31"/>
    <w:rsid w:val="3DDA4597"/>
    <w:rsid w:val="3E04F54C"/>
    <w:rsid w:val="3E6FD14D"/>
    <w:rsid w:val="3EC894C9"/>
    <w:rsid w:val="3EE52083"/>
    <w:rsid w:val="3EE63BFA"/>
    <w:rsid w:val="3EE93528"/>
    <w:rsid w:val="3EE941B8"/>
    <w:rsid w:val="3EFBC2C7"/>
    <w:rsid w:val="3F1A9F56"/>
    <w:rsid w:val="3F24D754"/>
    <w:rsid w:val="3F92EDD0"/>
    <w:rsid w:val="402AF25C"/>
    <w:rsid w:val="40322EF8"/>
    <w:rsid w:val="40373DF8"/>
    <w:rsid w:val="4081C1A1"/>
    <w:rsid w:val="409C82C3"/>
    <w:rsid w:val="40BE7C7C"/>
    <w:rsid w:val="40D17C80"/>
    <w:rsid w:val="40D32F38"/>
    <w:rsid w:val="40D6BAF0"/>
    <w:rsid w:val="40DC61E1"/>
    <w:rsid w:val="40DFD66B"/>
    <w:rsid w:val="4102C383"/>
    <w:rsid w:val="4107A543"/>
    <w:rsid w:val="411822F6"/>
    <w:rsid w:val="411A3C40"/>
    <w:rsid w:val="413947A2"/>
    <w:rsid w:val="4148B5D0"/>
    <w:rsid w:val="4186F21C"/>
    <w:rsid w:val="418CA2FE"/>
    <w:rsid w:val="41DD7A68"/>
    <w:rsid w:val="41FCCD92"/>
    <w:rsid w:val="421DBD64"/>
    <w:rsid w:val="424F328F"/>
    <w:rsid w:val="42CDC3CD"/>
    <w:rsid w:val="42D174AD"/>
    <w:rsid w:val="43B6E71E"/>
    <w:rsid w:val="441DDD06"/>
    <w:rsid w:val="4461A505"/>
    <w:rsid w:val="44818FCC"/>
    <w:rsid w:val="44AD0812"/>
    <w:rsid w:val="45226EDF"/>
    <w:rsid w:val="458D9E83"/>
    <w:rsid w:val="45A14581"/>
    <w:rsid w:val="45A3EECC"/>
    <w:rsid w:val="45C28031"/>
    <w:rsid w:val="45E411CE"/>
    <w:rsid w:val="46132E5F"/>
    <w:rsid w:val="46A85C8F"/>
    <w:rsid w:val="46B9BF00"/>
    <w:rsid w:val="46BA0AB4"/>
    <w:rsid w:val="46BD92C2"/>
    <w:rsid w:val="46E6FE4B"/>
    <w:rsid w:val="47CF9478"/>
    <w:rsid w:val="4801AFF2"/>
    <w:rsid w:val="48120AB2"/>
    <w:rsid w:val="4812A658"/>
    <w:rsid w:val="4836B0BF"/>
    <w:rsid w:val="48608821"/>
    <w:rsid w:val="487A67EE"/>
    <w:rsid w:val="487D5815"/>
    <w:rsid w:val="48EBED61"/>
    <w:rsid w:val="48F03646"/>
    <w:rsid w:val="49139334"/>
    <w:rsid w:val="491BB223"/>
    <w:rsid w:val="4950648F"/>
    <w:rsid w:val="49B479AD"/>
    <w:rsid w:val="49BFFE48"/>
    <w:rsid w:val="4A6B9B29"/>
    <w:rsid w:val="4A7A3793"/>
    <w:rsid w:val="4A8C70E7"/>
    <w:rsid w:val="4A8D1E8A"/>
    <w:rsid w:val="4A955F2C"/>
    <w:rsid w:val="4AACE777"/>
    <w:rsid w:val="4AB0062D"/>
    <w:rsid w:val="4ACBD159"/>
    <w:rsid w:val="4B27EE95"/>
    <w:rsid w:val="4BA430CD"/>
    <w:rsid w:val="4BFF4C9B"/>
    <w:rsid w:val="4C5352E5"/>
    <w:rsid w:val="4C626B8E"/>
    <w:rsid w:val="4C631B38"/>
    <w:rsid w:val="4C69C77F"/>
    <w:rsid w:val="4C6C4AF9"/>
    <w:rsid w:val="4CAAB128"/>
    <w:rsid w:val="4CB939E7"/>
    <w:rsid w:val="4CC805F9"/>
    <w:rsid w:val="4CCFA8E9"/>
    <w:rsid w:val="4CCFD08B"/>
    <w:rsid w:val="4CD4FC98"/>
    <w:rsid w:val="4CD7376B"/>
    <w:rsid w:val="4CDF13C8"/>
    <w:rsid w:val="4CF0B09D"/>
    <w:rsid w:val="4CFD1527"/>
    <w:rsid w:val="4D145867"/>
    <w:rsid w:val="4D603A9D"/>
    <w:rsid w:val="4D69E580"/>
    <w:rsid w:val="4D6FBD3C"/>
    <w:rsid w:val="4D7319FB"/>
    <w:rsid w:val="4D7700A6"/>
    <w:rsid w:val="4DA0F188"/>
    <w:rsid w:val="4E25A696"/>
    <w:rsid w:val="4E721595"/>
    <w:rsid w:val="4ED5E17D"/>
    <w:rsid w:val="4EDCCB1B"/>
    <w:rsid w:val="4F0999A6"/>
    <w:rsid w:val="4F19D417"/>
    <w:rsid w:val="4F240C04"/>
    <w:rsid w:val="4F420456"/>
    <w:rsid w:val="4F42DC3D"/>
    <w:rsid w:val="4F50D69D"/>
    <w:rsid w:val="4F9FA2FB"/>
    <w:rsid w:val="4FF2443D"/>
    <w:rsid w:val="4FF70171"/>
    <w:rsid w:val="50541706"/>
    <w:rsid w:val="508A12F3"/>
    <w:rsid w:val="5092324F"/>
    <w:rsid w:val="50981A9F"/>
    <w:rsid w:val="514C52AF"/>
    <w:rsid w:val="5158E479"/>
    <w:rsid w:val="51592913"/>
    <w:rsid w:val="5161A262"/>
    <w:rsid w:val="51B0086E"/>
    <w:rsid w:val="51D73324"/>
    <w:rsid w:val="51EE1000"/>
    <w:rsid w:val="51FF38F5"/>
    <w:rsid w:val="52656C6C"/>
    <w:rsid w:val="5284451F"/>
    <w:rsid w:val="52A46622"/>
    <w:rsid w:val="52AAF75E"/>
    <w:rsid w:val="53425F1A"/>
    <w:rsid w:val="53C79DC7"/>
    <w:rsid w:val="53CCDD16"/>
    <w:rsid w:val="53CDF0E9"/>
    <w:rsid w:val="53D72C24"/>
    <w:rsid w:val="5419BC1B"/>
    <w:rsid w:val="544135C6"/>
    <w:rsid w:val="545E7C01"/>
    <w:rsid w:val="54843DFA"/>
    <w:rsid w:val="54994324"/>
    <w:rsid w:val="54A336EA"/>
    <w:rsid w:val="54D2064E"/>
    <w:rsid w:val="54E17721"/>
    <w:rsid w:val="54EB68A6"/>
    <w:rsid w:val="5512CAB0"/>
    <w:rsid w:val="558015CB"/>
    <w:rsid w:val="55F3B994"/>
    <w:rsid w:val="5616CC5B"/>
    <w:rsid w:val="563AF82A"/>
    <w:rsid w:val="56404C30"/>
    <w:rsid w:val="5640BBC5"/>
    <w:rsid w:val="568C216A"/>
    <w:rsid w:val="56BFA412"/>
    <w:rsid w:val="56C498E7"/>
    <w:rsid w:val="56E50E79"/>
    <w:rsid w:val="57516152"/>
    <w:rsid w:val="578BB33B"/>
    <w:rsid w:val="57AE0C9F"/>
    <w:rsid w:val="57B4368E"/>
    <w:rsid w:val="581804EB"/>
    <w:rsid w:val="5880448C"/>
    <w:rsid w:val="58CB1300"/>
    <w:rsid w:val="58D53BB6"/>
    <w:rsid w:val="58F386A3"/>
    <w:rsid w:val="593720D0"/>
    <w:rsid w:val="595C8BD6"/>
    <w:rsid w:val="5963179B"/>
    <w:rsid w:val="597264CC"/>
    <w:rsid w:val="59992683"/>
    <w:rsid w:val="59A46E73"/>
    <w:rsid w:val="59AC8BCA"/>
    <w:rsid w:val="59B7BBD4"/>
    <w:rsid w:val="59BA6E0A"/>
    <w:rsid w:val="59E9C73E"/>
    <w:rsid w:val="5A35C4AB"/>
    <w:rsid w:val="5B3538AD"/>
    <w:rsid w:val="5B439E4E"/>
    <w:rsid w:val="5B669589"/>
    <w:rsid w:val="5B67B5E2"/>
    <w:rsid w:val="5B7B2C71"/>
    <w:rsid w:val="5B84861B"/>
    <w:rsid w:val="5BB02843"/>
    <w:rsid w:val="5BB06040"/>
    <w:rsid w:val="5BB640F5"/>
    <w:rsid w:val="5BB6EC05"/>
    <w:rsid w:val="5BC62E9E"/>
    <w:rsid w:val="5C156FF8"/>
    <w:rsid w:val="5C593864"/>
    <w:rsid w:val="5C5A4218"/>
    <w:rsid w:val="5C60A8EA"/>
    <w:rsid w:val="5C6664CD"/>
    <w:rsid w:val="5C689A74"/>
    <w:rsid w:val="5C8BF9F5"/>
    <w:rsid w:val="5C9A210C"/>
    <w:rsid w:val="5CE751F2"/>
    <w:rsid w:val="5D40D160"/>
    <w:rsid w:val="5D6D2EE4"/>
    <w:rsid w:val="5D6FF18C"/>
    <w:rsid w:val="5D88A460"/>
    <w:rsid w:val="5D9BA754"/>
    <w:rsid w:val="5D9DC881"/>
    <w:rsid w:val="5DE90CD1"/>
    <w:rsid w:val="5DF19768"/>
    <w:rsid w:val="5E19BEE4"/>
    <w:rsid w:val="5E4D71F1"/>
    <w:rsid w:val="5E50324C"/>
    <w:rsid w:val="5E77C6D9"/>
    <w:rsid w:val="5E988F2D"/>
    <w:rsid w:val="5EFE6238"/>
    <w:rsid w:val="5F2ECC5B"/>
    <w:rsid w:val="5F34DFAC"/>
    <w:rsid w:val="5FBA0F85"/>
    <w:rsid w:val="5FD12FC8"/>
    <w:rsid w:val="5FDA3DD4"/>
    <w:rsid w:val="5FFF3D72"/>
    <w:rsid w:val="60647D18"/>
    <w:rsid w:val="60A9CA8D"/>
    <w:rsid w:val="60CCA074"/>
    <w:rsid w:val="61023880"/>
    <w:rsid w:val="610AAB1A"/>
    <w:rsid w:val="6158400B"/>
    <w:rsid w:val="61891653"/>
    <w:rsid w:val="61ED1E6E"/>
    <w:rsid w:val="61FD73A7"/>
    <w:rsid w:val="6207CE78"/>
    <w:rsid w:val="6212FAE1"/>
    <w:rsid w:val="6235F5A8"/>
    <w:rsid w:val="6284B17C"/>
    <w:rsid w:val="62923845"/>
    <w:rsid w:val="62AA46FE"/>
    <w:rsid w:val="62BC7DF4"/>
    <w:rsid w:val="62C05A8C"/>
    <w:rsid w:val="631B5B14"/>
    <w:rsid w:val="63498098"/>
    <w:rsid w:val="63689C2B"/>
    <w:rsid w:val="637016AF"/>
    <w:rsid w:val="63B2B1D2"/>
    <w:rsid w:val="63D0AA73"/>
    <w:rsid w:val="64075980"/>
    <w:rsid w:val="640D0A05"/>
    <w:rsid w:val="64461BF1"/>
    <w:rsid w:val="64576E19"/>
    <w:rsid w:val="646DCB66"/>
    <w:rsid w:val="649AF480"/>
    <w:rsid w:val="64FBC582"/>
    <w:rsid w:val="65346B3F"/>
    <w:rsid w:val="654F04C1"/>
    <w:rsid w:val="65549BDF"/>
    <w:rsid w:val="6598FEC9"/>
    <w:rsid w:val="65A8DA66"/>
    <w:rsid w:val="65C2EBF7"/>
    <w:rsid w:val="65CD3D85"/>
    <w:rsid w:val="65EACAC6"/>
    <w:rsid w:val="65ED65FE"/>
    <w:rsid w:val="664C821F"/>
    <w:rsid w:val="666C7A15"/>
    <w:rsid w:val="6679D3FB"/>
    <w:rsid w:val="66A89426"/>
    <w:rsid w:val="66AB7FE6"/>
    <w:rsid w:val="671BDA9E"/>
    <w:rsid w:val="6728A06C"/>
    <w:rsid w:val="673366E2"/>
    <w:rsid w:val="6782374F"/>
    <w:rsid w:val="67B06ADF"/>
    <w:rsid w:val="67C6CC1B"/>
    <w:rsid w:val="67E03E82"/>
    <w:rsid w:val="682F4C45"/>
    <w:rsid w:val="6888A335"/>
    <w:rsid w:val="68D598B9"/>
    <w:rsid w:val="68F6FC9A"/>
    <w:rsid w:val="690179C9"/>
    <w:rsid w:val="69074F1C"/>
    <w:rsid w:val="6908E739"/>
    <w:rsid w:val="6949BD0C"/>
    <w:rsid w:val="69718BE4"/>
    <w:rsid w:val="698B0C89"/>
    <w:rsid w:val="69910C99"/>
    <w:rsid w:val="69B6C8FF"/>
    <w:rsid w:val="69CEA404"/>
    <w:rsid w:val="69E0A0B8"/>
    <w:rsid w:val="6A011054"/>
    <w:rsid w:val="6ADDEB9A"/>
    <w:rsid w:val="6B4D451E"/>
    <w:rsid w:val="6B563CAC"/>
    <w:rsid w:val="6B77591E"/>
    <w:rsid w:val="6B84FF51"/>
    <w:rsid w:val="6B939A89"/>
    <w:rsid w:val="6BCFC71B"/>
    <w:rsid w:val="6BCFEE36"/>
    <w:rsid w:val="6C916BE2"/>
    <w:rsid w:val="6C927AB5"/>
    <w:rsid w:val="6CBC91A4"/>
    <w:rsid w:val="6CEF4C34"/>
    <w:rsid w:val="6D0764EA"/>
    <w:rsid w:val="6D5A350F"/>
    <w:rsid w:val="6E4EDA02"/>
    <w:rsid w:val="6E6956FF"/>
    <w:rsid w:val="6EBE95E9"/>
    <w:rsid w:val="6EDE9EAB"/>
    <w:rsid w:val="6EE58F29"/>
    <w:rsid w:val="6F0D11B4"/>
    <w:rsid w:val="6F2609FF"/>
    <w:rsid w:val="6F4FFFE1"/>
    <w:rsid w:val="6F51F9AD"/>
    <w:rsid w:val="6F5ECABE"/>
    <w:rsid w:val="6F65EE42"/>
    <w:rsid w:val="6F925010"/>
    <w:rsid w:val="6FB66A29"/>
    <w:rsid w:val="6FC56027"/>
    <w:rsid w:val="703428D1"/>
    <w:rsid w:val="703914D9"/>
    <w:rsid w:val="703B592F"/>
    <w:rsid w:val="703BD6E6"/>
    <w:rsid w:val="706F5F5D"/>
    <w:rsid w:val="7089258D"/>
    <w:rsid w:val="70A808D6"/>
    <w:rsid w:val="70AE6D01"/>
    <w:rsid w:val="70DB1D29"/>
    <w:rsid w:val="713F5BF4"/>
    <w:rsid w:val="71502CE7"/>
    <w:rsid w:val="71615EB3"/>
    <w:rsid w:val="7181AB56"/>
    <w:rsid w:val="719DFCBA"/>
    <w:rsid w:val="71BC86A2"/>
    <w:rsid w:val="723FCE25"/>
    <w:rsid w:val="725F9089"/>
    <w:rsid w:val="731EF454"/>
    <w:rsid w:val="73453F99"/>
    <w:rsid w:val="735ECB88"/>
    <w:rsid w:val="737585A2"/>
    <w:rsid w:val="739B8765"/>
    <w:rsid w:val="73B55CAB"/>
    <w:rsid w:val="73EAC81E"/>
    <w:rsid w:val="7438A1FE"/>
    <w:rsid w:val="7445979F"/>
    <w:rsid w:val="744779BF"/>
    <w:rsid w:val="74B5521F"/>
    <w:rsid w:val="74B5F4F2"/>
    <w:rsid w:val="74BA0066"/>
    <w:rsid w:val="74BEC39D"/>
    <w:rsid w:val="74CD46D5"/>
    <w:rsid w:val="74E98B6C"/>
    <w:rsid w:val="751C3FB9"/>
    <w:rsid w:val="7537EF63"/>
    <w:rsid w:val="7574D95A"/>
    <w:rsid w:val="7575A0E3"/>
    <w:rsid w:val="7591E233"/>
    <w:rsid w:val="75AB2B16"/>
    <w:rsid w:val="75FB7CE7"/>
    <w:rsid w:val="75FC198B"/>
    <w:rsid w:val="762E83EA"/>
    <w:rsid w:val="76466F39"/>
    <w:rsid w:val="7659D8B5"/>
    <w:rsid w:val="76688F40"/>
    <w:rsid w:val="7687DA6E"/>
    <w:rsid w:val="7692F5CC"/>
    <w:rsid w:val="77208110"/>
    <w:rsid w:val="77281727"/>
    <w:rsid w:val="772AD146"/>
    <w:rsid w:val="777A056F"/>
    <w:rsid w:val="77899EA2"/>
    <w:rsid w:val="77903D52"/>
    <w:rsid w:val="77A34645"/>
    <w:rsid w:val="77C782B7"/>
    <w:rsid w:val="77F2A753"/>
    <w:rsid w:val="783C074B"/>
    <w:rsid w:val="78591370"/>
    <w:rsid w:val="789C0B7B"/>
    <w:rsid w:val="78F04C18"/>
    <w:rsid w:val="7933BA4D"/>
    <w:rsid w:val="794414E5"/>
    <w:rsid w:val="79A8ADE8"/>
    <w:rsid w:val="79B31335"/>
    <w:rsid w:val="79CDE269"/>
    <w:rsid w:val="79F57A41"/>
    <w:rsid w:val="7A1641A3"/>
    <w:rsid w:val="7A29908A"/>
    <w:rsid w:val="7A2C874B"/>
    <w:rsid w:val="7A34C808"/>
    <w:rsid w:val="7A3886AE"/>
    <w:rsid w:val="7A5EBFCE"/>
    <w:rsid w:val="7AC31C0E"/>
    <w:rsid w:val="7AE5A129"/>
    <w:rsid w:val="7B06E40D"/>
    <w:rsid w:val="7B71E0A5"/>
    <w:rsid w:val="7B8DD2A5"/>
    <w:rsid w:val="7BA730E7"/>
    <w:rsid w:val="7BBA7881"/>
    <w:rsid w:val="7C016144"/>
    <w:rsid w:val="7C39A202"/>
    <w:rsid w:val="7C6F3A94"/>
    <w:rsid w:val="7CA2B46E"/>
    <w:rsid w:val="7CB866C2"/>
    <w:rsid w:val="7D044E1D"/>
    <w:rsid w:val="7D0C13D7"/>
    <w:rsid w:val="7D143E30"/>
    <w:rsid w:val="7D658A56"/>
    <w:rsid w:val="7D7C61DD"/>
    <w:rsid w:val="7D83040F"/>
    <w:rsid w:val="7D8B9A7A"/>
    <w:rsid w:val="7DB6CE40"/>
    <w:rsid w:val="7E0708EE"/>
    <w:rsid w:val="7E79DEA6"/>
    <w:rsid w:val="7ED08A69"/>
    <w:rsid w:val="7EE40249"/>
    <w:rsid w:val="7EFE10C8"/>
    <w:rsid w:val="7F5D3D20"/>
    <w:rsid w:val="7F7D89A7"/>
    <w:rsid w:val="7FA63E3D"/>
    <w:rsid w:val="7FB2846E"/>
    <w:rsid w:val="7FC6F10B"/>
    <w:rsid w:val="7FC89316"/>
    <w:rsid w:val="7F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CE327"/>
  <w15:docId w15:val="{433EABCD-0A46-4DF9-89D2-F6F942D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06"/>
    <w:pPr>
      <w:spacing w:after="0" w:line="360" w:lineRule="auto"/>
      <w:ind w:firstLine="708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aliases w:val="Table Grid Lancet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D04840"/>
    <w:pPr>
      <w:tabs>
        <w:tab w:val="left" w:pos="1100"/>
        <w:tab w:val="right" w:leader="dot" w:pos="9488"/>
      </w:tabs>
      <w:spacing w:after="100"/>
      <w:ind w:left="426" w:firstLine="283"/>
      <w:jc w:val="center"/>
    </w:pPr>
    <w:rPr>
      <w:rFonts w:cs="Calibri"/>
      <w:noProof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04840"/>
    <w:pPr>
      <w:tabs>
        <w:tab w:val="left" w:pos="1320"/>
        <w:tab w:val="right" w:leader="dot" w:pos="9488"/>
      </w:tabs>
      <w:spacing w:after="100"/>
      <w:ind w:left="426" w:firstLine="283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5822"/>
    <w:pPr>
      <w:numPr>
        <w:numId w:val="2"/>
      </w:numPr>
      <w:contextualSpacing/>
    </w:pPr>
    <w:rPr>
      <w:rFonts w:asciiTheme="minorHAnsi" w:eastAsia="Arial" w:hAnsiTheme="minorHAnsi" w:cstheme="minorHAnsi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customStyle="1" w:styleId="Bullets2">
    <w:name w:val="Bullets 2"/>
    <w:basedOn w:val="Normal"/>
    <w:link w:val="Bullets2Char"/>
    <w:qFormat/>
    <w:rsid w:val="00BB0AC0"/>
    <w:pPr>
      <w:spacing w:after="60" w:line="300" w:lineRule="auto"/>
      <w:ind w:left="3888" w:hanging="360"/>
    </w:pPr>
    <w:rPr>
      <w:rFonts w:asciiTheme="minorHAnsi" w:eastAsia="Calibri" w:hAnsiTheme="minorHAnsi" w:cs="Arial"/>
      <w:color w:val="000000" w:themeColor="text1"/>
    </w:rPr>
  </w:style>
  <w:style w:type="paragraph" w:customStyle="1" w:styleId="Pa1">
    <w:name w:val="Pa1"/>
    <w:basedOn w:val="Normal"/>
    <w:next w:val="Normal"/>
    <w:rsid w:val="00BB0AC0"/>
    <w:pPr>
      <w:spacing w:line="141" w:lineRule="atLeast"/>
    </w:pPr>
    <w:rPr>
      <w:rFonts w:ascii="IRCVRN+Cambria" w:eastAsiaTheme="minorEastAsia" w:hAnsi="IRCVRN+Cambria"/>
      <w:sz w:val="24"/>
      <w:szCs w:val="24"/>
    </w:rPr>
  </w:style>
  <w:style w:type="character" w:customStyle="1" w:styleId="Bullets2Char">
    <w:name w:val="Bullets 2 Char"/>
    <w:link w:val="Bullets2"/>
    <w:rsid w:val="00BB0AC0"/>
    <w:rPr>
      <w:rFonts w:eastAsia="Calibri" w:cs="Arial"/>
      <w:color w:val="000000" w:themeColor="text1"/>
    </w:rPr>
  </w:style>
  <w:style w:type="character" w:customStyle="1" w:styleId="normaltextrun">
    <w:name w:val="normaltextrun"/>
    <w:rsid w:val="00BB0AC0"/>
  </w:style>
  <w:style w:type="character" w:customStyle="1" w:styleId="eop">
    <w:name w:val="eop"/>
    <w:rsid w:val="00BB0AC0"/>
  </w:style>
  <w:style w:type="character" w:customStyle="1" w:styleId="Meno1">
    <w:name w:val="Menção1"/>
    <w:basedOn w:val="Fontepargpadro"/>
    <w:uiPriority w:val="99"/>
    <w:unhideWhenUsed/>
    <w:rsid w:val="00BB0AC0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unhideWhenUsed/>
    <w:rsid w:val="00BB0AC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B0A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BB0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">
    <w:name w:val="Tabela Simples 11"/>
    <w:basedOn w:val="Tabelanormal"/>
    <w:uiPriority w:val="41"/>
    <w:rsid w:val="00C76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rpoTabela">
    <w:name w:val="CorpoTabela"/>
    <w:basedOn w:val="Normal"/>
    <w:link w:val="CorpoTabelaChar"/>
    <w:rsid w:val="007B6AF9"/>
    <w:rPr>
      <w:rFonts w:asciiTheme="minorHAnsi" w:hAnsiTheme="minorHAnsi" w:cstheme="minorHAnsi"/>
      <w:sz w:val="16"/>
      <w:szCs w:val="16"/>
    </w:rPr>
  </w:style>
  <w:style w:type="character" w:customStyle="1" w:styleId="CorpoTabelaChar">
    <w:name w:val="CorpoTabela Char"/>
    <w:basedOn w:val="Fontepargpadro"/>
    <w:link w:val="CorpoTabela"/>
    <w:rsid w:val="007B6AF9"/>
    <w:rPr>
      <w:rFonts w:cstheme="minorHAnsi"/>
      <w:sz w:val="16"/>
      <w:szCs w:val="16"/>
    </w:rPr>
  </w:style>
  <w:style w:type="paragraph" w:customStyle="1" w:styleId="Comentrios">
    <w:name w:val="Comentários"/>
    <w:basedOn w:val="Normal"/>
    <w:link w:val="ComentriosChar"/>
    <w:qFormat/>
    <w:rsid w:val="007B6AF9"/>
    <w:pPr>
      <w:shd w:val="clear" w:color="auto" w:fill="F2F2F2" w:themeFill="background1" w:themeFillShade="F2"/>
    </w:pPr>
    <w:rPr>
      <w:rFonts w:asciiTheme="minorHAnsi" w:hAnsiTheme="minorHAnsi"/>
      <w:i/>
      <w:iCs/>
      <w:color w:val="7F7F7F" w:themeColor="text1" w:themeTint="80"/>
      <w:sz w:val="20"/>
      <w:szCs w:val="20"/>
    </w:rPr>
  </w:style>
  <w:style w:type="character" w:customStyle="1" w:styleId="ComentriosChar">
    <w:name w:val="Comentários Char"/>
    <w:basedOn w:val="Fontepargpadro"/>
    <w:link w:val="Comentrios"/>
    <w:rsid w:val="007B6AF9"/>
    <w:rPr>
      <w:i/>
      <w:iCs/>
      <w:color w:val="7F7F7F" w:themeColor="text1" w:themeTint="80"/>
      <w:sz w:val="20"/>
      <w:szCs w:val="20"/>
      <w:shd w:val="clear" w:color="auto" w:fill="F2F2F2" w:themeFill="background1" w:themeFillShade="F2"/>
    </w:rPr>
  </w:style>
  <w:style w:type="character" w:customStyle="1" w:styleId="Mention1">
    <w:name w:val="Mention1"/>
    <w:basedOn w:val="Fontepargpadro"/>
    <w:uiPriority w:val="99"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C9322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28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286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286A"/>
    <w:rPr>
      <w:vertAlign w:val="superscript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8876CC"/>
    <w:rPr>
      <w:color w:val="605E5C"/>
      <w:shd w:val="clear" w:color="auto" w:fill="E1DFDD"/>
    </w:rPr>
  </w:style>
  <w:style w:type="character" w:customStyle="1" w:styleId="Mention2">
    <w:name w:val="Mention2"/>
    <w:basedOn w:val="Fontepargpadro"/>
    <w:uiPriority w:val="99"/>
    <w:unhideWhenUsed/>
    <w:rsid w:val="002F5953"/>
    <w:rPr>
      <w:color w:val="2B579A"/>
      <w:shd w:val="clear" w:color="auto" w:fill="E1DFDD"/>
    </w:rPr>
  </w:style>
  <w:style w:type="character" w:customStyle="1" w:styleId="Mention3">
    <w:name w:val="Mention3"/>
    <w:basedOn w:val="Fontepargpadro"/>
    <w:uiPriority w:val="99"/>
    <w:unhideWhenUsed/>
    <w:rsid w:val="008876CC"/>
    <w:rPr>
      <w:color w:val="2B579A"/>
      <w:shd w:val="clear" w:color="auto" w:fill="E1DFDD"/>
    </w:rPr>
  </w:style>
  <w:style w:type="character" w:customStyle="1" w:styleId="Mention">
    <w:name w:val="Mention"/>
    <w:basedOn w:val="Fontepargpadro"/>
    <w:uiPriority w:val="99"/>
    <w:unhideWhenUsed/>
    <w:rsid w:val="00C95A3C"/>
    <w:rPr>
      <w:color w:val="2B579A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0E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0EF3"/>
  </w:style>
  <w:style w:type="paragraph" w:customStyle="1" w:styleId="Pargrafo11pt">
    <w:name w:val="Parágrafo 11 pt"/>
    <w:uiPriority w:val="99"/>
    <w:rsid w:val="00811C0B"/>
    <w:pPr>
      <w:widowControl w:val="0"/>
      <w:tabs>
        <w:tab w:val="left" w:pos="10773"/>
      </w:tabs>
      <w:spacing w:after="240" w:line="230" w:lineRule="atLeast"/>
      <w:jc w:val="both"/>
    </w:pPr>
    <w:rPr>
      <w:rFonts w:ascii="Arial" w:eastAsia="Times New Roman" w:hAnsi="Arial" w:cs="Times New Roman"/>
      <w:noProof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3042"/>
    <w:rPr>
      <w:b/>
      <w:bCs/>
    </w:rPr>
  </w:style>
  <w:style w:type="paragraph" w:customStyle="1" w:styleId="Ttulo10">
    <w:name w:val="Título1"/>
    <w:next w:val="Normal"/>
    <w:qFormat/>
    <w:rsid w:val="005B7CD4"/>
    <w:pPr>
      <w:spacing w:before="200"/>
      <w:ind w:left="567" w:hanging="505"/>
      <w:jc w:val="both"/>
    </w:pPr>
    <w:rPr>
      <w:rFonts w:eastAsiaTheme="majorEastAsia" w:cstheme="minorHAnsi"/>
      <w:b/>
      <w:bCs/>
      <w:color w:val="18284C"/>
      <w:sz w:val="24"/>
      <w:szCs w:val="24"/>
      <w:lang w:eastAsia="ja-JP"/>
    </w:rPr>
  </w:style>
  <w:style w:type="paragraph" w:customStyle="1" w:styleId="TableContents">
    <w:name w:val="Table Contents"/>
    <w:basedOn w:val="Normal"/>
    <w:autoRedefine/>
    <w:qFormat/>
    <w:rsid w:val="00457F48"/>
    <w:pPr>
      <w:spacing w:line="240" w:lineRule="auto"/>
      <w:ind w:left="132" w:right="128" w:firstLine="0"/>
      <w:jc w:val="left"/>
    </w:pPr>
    <w:rPr>
      <w:rFonts w:asciiTheme="minorHAnsi" w:eastAsia="Arial" w:hAnsiTheme="minorHAnsi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20218f35eb4241c8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fontTable" Target="fontTable.xml"/><Relationship Id="Rf55483ed036f43a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25EBEAB62DA438180CD0344175DCD" ma:contentTypeVersion="12" ma:contentTypeDescription="Crie um novo documento." ma:contentTypeScope="" ma:versionID="1690ecb29041e9f6a7dfaf88f080078d">
  <xsd:schema xmlns:xsd="http://www.w3.org/2001/XMLSchema" xmlns:xs="http://www.w3.org/2001/XMLSchema" xmlns:p="http://schemas.microsoft.com/office/2006/metadata/properties" xmlns:ns2="343baba5-3cff-45e4-9347-222e64391087" xmlns:ns3="ac44d7d8-a149-432c-a72c-2d3b3d2b8d35" targetNamespace="http://schemas.microsoft.com/office/2006/metadata/properties" ma:root="true" ma:fieldsID="44533d7be1c9bbb20987e261cad24f5f" ns2:_="" ns3:_="">
    <xsd:import namespace="343baba5-3cff-45e4-9347-222e64391087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aba5-3cff-45e4-9347-222e6439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3baba5-3cff-45e4-9347-222e64391087">
      <Terms xmlns="http://schemas.microsoft.com/office/infopath/2007/PartnerControls"/>
    </lcf76f155ced4ddcb4097134ff3c332f>
    <TaxCatchAll xmlns="ac44d7d8-a149-432c-a72c-2d3b3d2b8d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4525-AFC9-4B29-A3BC-9EB89E13C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314E4-719E-41AD-B6E7-B9DF260BE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baba5-3cff-45e4-9347-222e64391087"/>
    <ds:schemaRef ds:uri="ac44d7d8-a149-432c-a72c-2d3b3d2b8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4979E6-C1E0-4C90-AFC8-03B39BCF82AC}">
  <ds:schemaRefs>
    <ds:schemaRef ds:uri="http://schemas.microsoft.com/office/2006/metadata/properties"/>
    <ds:schemaRef ds:uri="http://schemas.microsoft.com/office/infopath/2007/PartnerControls"/>
    <ds:schemaRef ds:uri="343baba5-3cff-45e4-9347-222e64391087"/>
    <ds:schemaRef ds:uri="ac44d7d8-a149-432c-a72c-2d3b3d2b8d35"/>
  </ds:schemaRefs>
</ds:datastoreItem>
</file>

<file path=customXml/itemProps4.xml><?xml version="1.0" encoding="utf-8"?>
<ds:datastoreItem xmlns:ds="http://schemas.openxmlformats.org/officeDocument/2006/customXml" ds:itemID="{3D395F8C-B146-4D45-87B9-AB45A39F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26</TotalTime>
  <Pages>11</Pages>
  <Words>1517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9690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Gabriel Gausmann Oliveira</dc:creator>
  <cp:keywords>Template Gerenciamento de Projetos</cp:keywords>
  <dc:description/>
  <cp:lastModifiedBy>Monalisa</cp:lastModifiedBy>
  <cp:revision>18</cp:revision>
  <cp:lastPrinted>2023-12-29T13:40:00Z</cp:lastPrinted>
  <dcterms:created xsi:type="dcterms:W3CDTF">2023-12-21T11:39:00Z</dcterms:created>
  <dcterms:modified xsi:type="dcterms:W3CDTF">2023-12-29T13:42:00Z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0x010100DB625EBEAB62DA438180CD0344175DCD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