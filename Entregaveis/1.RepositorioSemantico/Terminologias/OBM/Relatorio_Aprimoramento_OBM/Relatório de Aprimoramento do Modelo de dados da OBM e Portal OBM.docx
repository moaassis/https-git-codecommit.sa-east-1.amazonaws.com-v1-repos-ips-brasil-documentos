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B71F7" w14:textId="3BBCD31E" w:rsidR="007261DA" w:rsidRDefault="007261DA" w:rsidP="002A4906"/>
    <w:p w14:paraId="55FBF805" w14:textId="47146A55" w:rsidR="005B7CD4" w:rsidRDefault="005B7CD4" w:rsidP="002A4906"/>
    <w:p w14:paraId="754027C7" w14:textId="1E680904" w:rsidR="005B7CD4" w:rsidRDefault="005B7CD4" w:rsidP="002A4906"/>
    <w:p w14:paraId="182EA39D" w14:textId="7485566A" w:rsidR="005B7CD4" w:rsidRDefault="005B7CD4" w:rsidP="002A4906"/>
    <w:p w14:paraId="15C5DE2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71FADE84" w14:textId="77777777" w:rsidR="005B7CD4" w:rsidRDefault="005B7CD4" w:rsidP="005B7CD4">
      <w:pPr>
        <w:pStyle w:val="Ttulo10"/>
        <w:jc w:val="center"/>
        <w:rPr>
          <w:color w:val="000000" w:themeColor="text1"/>
          <w:sz w:val="32"/>
          <w:szCs w:val="32"/>
        </w:rPr>
      </w:pPr>
    </w:p>
    <w:p w14:paraId="4E4FED0E" w14:textId="77777777" w:rsidR="005C5658" w:rsidRDefault="005B7CD4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B7CD4">
        <w:rPr>
          <w:color w:val="000000" w:themeColor="text1"/>
          <w:sz w:val="32"/>
          <w:szCs w:val="32"/>
        </w:rPr>
        <w:t>PROADI-SUS - 25000.087254/2022-79 - IPS Brasil</w:t>
      </w:r>
    </w:p>
    <w:p w14:paraId="0BC13AD2" w14:textId="0EB12B23" w:rsidR="005C5658" w:rsidRPr="005C5658" w:rsidRDefault="005C5658" w:rsidP="005C5658">
      <w:pPr>
        <w:pStyle w:val="Ttulo10"/>
        <w:jc w:val="center"/>
        <w:rPr>
          <w:color w:val="000000" w:themeColor="text1"/>
          <w:sz w:val="32"/>
          <w:szCs w:val="32"/>
        </w:rPr>
      </w:pPr>
      <w:r w:rsidRPr="005C5658">
        <w:rPr>
          <w:color w:val="000000" w:themeColor="text1"/>
          <w:sz w:val="32"/>
          <w:szCs w:val="32"/>
        </w:rPr>
        <w:t>Rel</w:t>
      </w:r>
      <w:r>
        <w:rPr>
          <w:color w:val="000000" w:themeColor="text1"/>
          <w:sz w:val="32"/>
          <w:szCs w:val="32"/>
        </w:rPr>
        <w:t xml:space="preserve">atório de Aprimoramento </w:t>
      </w:r>
      <w:r w:rsidR="00DA1A64">
        <w:rPr>
          <w:color w:val="000000" w:themeColor="text1"/>
          <w:sz w:val="32"/>
          <w:szCs w:val="32"/>
        </w:rPr>
        <w:t>do Modelo de D</w:t>
      </w:r>
      <w:r w:rsidR="00E7151E">
        <w:rPr>
          <w:color w:val="000000" w:themeColor="text1"/>
          <w:sz w:val="32"/>
          <w:szCs w:val="32"/>
        </w:rPr>
        <w:t xml:space="preserve">ados da OBM </w:t>
      </w:r>
      <w:r>
        <w:rPr>
          <w:color w:val="000000" w:themeColor="text1"/>
          <w:sz w:val="32"/>
          <w:szCs w:val="32"/>
        </w:rPr>
        <w:t xml:space="preserve">e </w:t>
      </w:r>
      <w:r w:rsidRPr="005C5658">
        <w:rPr>
          <w:color w:val="000000" w:themeColor="text1"/>
          <w:sz w:val="32"/>
          <w:szCs w:val="32"/>
        </w:rPr>
        <w:t>Portal OBM</w:t>
      </w:r>
    </w:p>
    <w:p w14:paraId="3A511266" w14:textId="46A6183B" w:rsidR="005B7CD4" w:rsidRDefault="005B7CD4" w:rsidP="002A4906"/>
    <w:p w14:paraId="6CFC6D8B" w14:textId="230C51B2" w:rsidR="005B7CD4" w:rsidRDefault="005B7CD4" w:rsidP="002A4906"/>
    <w:p w14:paraId="2AA6E45F" w14:textId="3E694ED8" w:rsidR="005B7CD4" w:rsidRDefault="005B7CD4" w:rsidP="002A4906"/>
    <w:p w14:paraId="69027A13" w14:textId="41C4CE77" w:rsidR="005B7CD4" w:rsidRDefault="005B7CD4" w:rsidP="002A4906"/>
    <w:p w14:paraId="36317915" w14:textId="3791A659" w:rsidR="005B7CD4" w:rsidRDefault="005B7CD4" w:rsidP="002A4906"/>
    <w:p w14:paraId="69A77B9F" w14:textId="77034DE1" w:rsidR="005B7CD4" w:rsidRDefault="005B7CD4" w:rsidP="002A4906"/>
    <w:p w14:paraId="54CFB9A2" w14:textId="6896C2C2" w:rsidR="005B7CD4" w:rsidRDefault="005B7CD4" w:rsidP="002A4906"/>
    <w:p w14:paraId="7ABA8050" w14:textId="020672F6" w:rsidR="005B7CD4" w:rsidRDefault="005B7CD4" w:rsidP="002A4906"/>
    <w:p w14:paraId="4C750748" w14:textId="57A8B18C" w:rsidR="005B7CD4" w:rsidRDefault="005B7CD4" w:rsidP="002A4906"/>
    <w:p w14:paraId="7DB02571" w14:textId="5D967CA7" w:rsidR="005B7CD4" w:rsidRDefault="005B7CD4" w:rsidP="002A4906"/>
    <w:p w14:paraId="7138F69F" w14:textId="02D82C34" w:rsidR="005B7CD4" w:rsidRDefault="005B7CD4" w:rsidP="002A4906"/>
    <w:p w14:paraId="3A248B4D" w14:textId="2D667E27" w:rsidR="005B7CD4" w:rsidRDefault="005B7CD4" w:rsidP="002A4906"/>
    <w:p w14:paraId="5D20A4D2" w14:textId="77777777" w:rsidR="005C5658" w:rsidRDefault="005C5658" w:rsidP="005B7CD4">
      <w:pPr>
        <w:ind w:firstLine="0"/>
        <w:jc w:val="center"/>
      </w:pPr>
    </w:p>
    <w:p w14:paraId="2BC5A8FD" w14:textId="77777777" w:rsidR="005C5658" w:rsidRDefault="005C5658" w:rsidP="005B7CD4">
      <w:pPr>
        <w:ind w:firstLine="0"/>
        <w:jc w:val="center"/>
      </w:pPr>
    </w:p>
    <w:p w14:paraId="0BC4E763" w14:textId="77777777" w:rsidR="005C5658" w:rsidRDefault="005C5658" w:rsidP="005B7CD4">
      <w:pPr>
        <w:ind w:firstLine="0"/>
        <w:jc w:val="center"/>
      </w:pPr>
    </w:p>
    <w:p w14:paraId="039A2967" w14:textId="77777777" w:rsidR="005C5658" w:rsidRDefault="005C5658" w:rsidP="005B7CD4">
      <w:pPr>
        <w:ind w:firstLine="0"/>
        <w:jc w:val="center"/>
      </w:pPr>
    </w:p>
    <w:p w14:paraId="10183F1C" w14:textId="77777777" w:rsidR="005C5658" w:rsidRDefault="005C5658" w:rsidP="005B7CD4">
      <w:pPr>
        <w:ind w:firstLine="0"/>
        <w:jc w:val="center"/>
      </w:pPr>
    </w:p>
    <w:p w14:paraId="3B1ED76A" w14:textId="36FFD842" w:rsidR="005B7CD4" w:rsidRPr="00FB03D9" w:rsidRDefault="005B7CD4" w:rsidP="005B7CD4">
      <w:pPr>
        <w:ind w:firstLine="0"/>
        <w:jc w:val="center"/>
      </w:pPr>
      <w:r>
        <w:t>Dezembro/2023</w:t>
      </w:r>
    </w:p>
    <w:p w14:paraId="50025F34" w14:textId="1AE2A8DF" w:rsidR="005B7CD4" w:rsidRDefault="005B7CD4" w:rsidP="002A4906"/>
    <w:p w14:paraId="76AF0CD7" w14:textId="42705799" w:rsidR="00F8720E" w:rsidRDefault="00F8720E" w:rsidP="00F8720E">
      <w:pPr>
        <w:ind w:firstLine="0"/>
      </w:pPr>
    </w:p>
    <w:tbl>
      <w:tblPr>
        <w:tblpPr w:leftFromText="180" w:rightFromText="180" w:horzAnchor="margin" w:tblpY="480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7"/>
        <w:gridCol w:w="6251"/>
      </w:tblGrid>
      <w:tr w:rsidR="005B7CD4" w:rsidRPr="0061630B" w14:paraId="56FC945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2E5F31EA" w14:textId="77777777" w:rsidR="005B7CD4" w:rsidRPr="0061630B" w:rsidRDefault="005B7CD4" w:rsidP="00457F48">
            <w:pPr>
              <w:pStyle w:val="TableContents"/>
            </w:pPr>
            <w:r w:rsidRPr="0061630B">
              <w:t>Nome da Entidade de Saúde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150AB634" w14:textId="77777777" w:rsidR="005B7CD4" w:rsidRPr="0061630B" w:rsidRDefault="005B7CD4" w:rsidP="00457F48">
            <w:pPr>
              <w:pStyle w:val="TableContents"/>
            </w:pPr>
            <w:r w:rsidRPr="0061630B">
              <w:t>Sociedade Beneficente de Senhoras Hospital Sírio-Libanês</w:t>
            </w:r>
          </w:p>
        </w:tc>
      </w:tr>
      <w:tr w:rsidR="005B7CD4" w:rsidRPr="0061630B" w14:paraId="4BDA33BD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32D401A9" w14:textId="77777777" w:rsidR="005B7CD4" w:rsidRPr="0061630B" w:rsidRDefault="005B7CD4" w:rsidP="00457F48">
            <w:pPr>
              <w:pStyle w:val="TableContents"/>
            </w:pPr>
            <w:r w:rsidRPr="0061630B">
              <w:t xml:space="preserve">Nº do </w:t>
            </w:r>
            <w:r>
              <w:t>p</w:t>
            </w:r>
            <w:r w:rsidRPr="0061630B">
              <w:t>rotocolo do projeto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0A507662" w14:textId="010C7D3B" w:rsidR="005B7CD4" w:rsidRPr="005B7CD4" w:rsidRDefault="005B7CD4" w:rsidP="00457F48">
            <w:pPr>
              <w:pStyle w:val="TableContents"/>
            </w:pPr>
            <w:r w:rsidRPr="005B7CD4">
              <w:t>25000.087254/2022-79</w:t>
            </w:r>
          </w:p>
        </w:tc>
      </w:tr>
      <w:tr w:rsidR="005B7CD4" w:rsidRPr="0061630B" w14:paraId="1CB45CE7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0CFFC4F6" w14:textId="77777777" w:rsidR="005B7CD4" w:rsidRPr="0061630B" w:rsidRDefault="005B7CD4" w:rsidP="00457F48">
            <w:pPr>
              <w:pStyle w:val="TableContents"/>
            </w:pPr>
            <w:r w:rsidRPr="0061630B">
              <w:t xml:space="preserve">Título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4B33C90A" w14:textId="21A46183" w:rsidR="005B7CD4" w:rsidRPr="0061630B" w:rsidRDefault="005B7CD4" w:rsidP="00457F48">
            <w:pPr>
              <w:pStyle w:val="TableContents"/>
            </w:pPr>
            <w:r>
              <w:t>IPS Brasil</w:t>
            </w:r>
          </w:p>
        </w:tc>
      </w:tr>
      <w:tr w:rsidR="005B7CD4" w:rsidRPr="0061630B" w14:paraId="13FA07B5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4E5CBC58" w14:textId="77777777" w:rsidR="005B7CD4" w:rsidRPr="0094086B" w:rsidRDefault="005B7CD4" w:rsidP="00457F48">
            <w:pPr>
              <w:pStyle w:val="TableContents"/>
            </w:pPr>
            <w:r w:rsidRPr="0061630B">
              <w:t xml:space="preserve">Período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56B25F2C" w14:textId="4FB87EDD" w:rsidR="005B7CD4" w:rsidRPr="0061630B" w:rsidRDefault="00570FA9" w:rsidP="00457F48">
            <w:pPr>
              <w:pStyle w:val="TableContents"/>
            </w:pPr>
            <w:r>
              <w:t>15</w:t>
            </w:r>
            <w:r w:rsidR="005B7CD4">
              <w:t>/12/2022 a 31/12/2023</w:t>
            </w:r>
          </w:p>
        </w:tc>
      </w:tr>
      <w:tr w:rsidR="005B7CD4" w:rsidRPr="0061630B" w14:paraId="6E5BCEE4" w14:textId="77777777" w:rsidTr="005B7CD4">
        <w:trPr>
          <w:cantSplit/>
          <w:trHeight w:val="307"/>
        </w:trPr>
        <w:tc>
          <w:tcPr>
            <w:tcW w:w="1706" w:type="pct"/>
            <w:shd w:val="clear" w:color="auto" w:fill="auto"/>
            <w:vAlign w:val="center"/>
            <w:hideMark/>
          </w:tcPr>
          <w:p w14:paraId="7A0673BB" w14:textId="77777777" w:rsidR="005B7CD4" w:rsidRPr="0061630B" w:rsidRDefault="005B7CD4" w:rsidP="00457F48">
            <w:pPr>
              <w:pStyle w:val="TableContents"/>
            </w:pPr>
            <w:r>
              <w:t>Gerente</w:t>
            </w:r>
            <w:r w:rsidRPr="0061630B">
              <w:t xml:space="preserve"> do </w:t>
            </w:r>
            <w:r>
              <w:t>p</w:t>
            </w:r>
            <w:r w:rsidRPr="0061630B">
              <w:t>rojeto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6492C9FD" w14:textId="438A546B" w:rsidR="005B7CD4" w:rsidRPr="005B7CD4" w:rsidRDefault="005B7CD4" w:rsidP="005B7CD4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before="0" w:line="480" w:lineRule="atLeast"/>
              <w:ind w:left="432" w:hanging="432"/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</w:pPr>
            <w:bookmarkStart w:id="0" w:name="_Toc153899476"/>
            <w:r w:rsidRPr="005B7CD4">
              <w:rPr>
                <w:rFonts w:asciiTheme="minorHAnsi" w:hAnsiTheme="minorHAnsi" w:cstheme="minorHAnsi"/>
                <w:b w:val="0"/>
                <w:color w:val="252424"/>
                <w:sz w:val="22"/>
                <w:szCs w:val="22"/>
              </w:rPr>
              <w:t>Sabrina Dalbosco Gadenz</w:t>
            </w:r>
            <w:bookmarkEnd w:id="0"/>
          </w:p>
        </w:tc>
      </w:tr>
      <w:tr w:rsidR="005B7CD4" w:rsidRPr="0061630B" w14:paraId="377FD7FA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  <w:hideMark/>
          </w:tcPr>
          <w:p w14:paraId="531CF4D1" w14:textId="77777777" w:rsidR="005B7CD4" w:rsidRPr="0094086B" w:rsidRDefault="005B7CD4" w:rsidP="00457F48">
            <w:pPr>
              <w:pStyle w:val="TableContents"/>
            </w:pPr>
            <w:r w:rsidRPr="0061630B">
              <w:t>Telefone</w:t>
            </w:r>
          </w:p>
        </w:tc>
        <w:tc>
          <w:tcPr>
            <w:tcW w:w="3294" w:type="pct"/>
            <w:shd w:val="clear" w:color="auto" w:fill="auto"/>
            <w:vAlign w:val="center"/>
            <w:hideMark/>
          </w:tcPr>
          <w:p w14:paraId="18E8D6A9" w14:textId="58BC750F" w:rsidR="005B7CD4" w:rsidRPr="0063175F" w:rsidRDefault="005B7CD4" w:rsidP="00457F48">
            <w:pPr>
              <w:pStyle w:val="TableContents"/>
            </w:pPr>
            <w:r>
              <w:t>(11) 3394-2604</w:t>
            </w:r>
          </w:p>
        </w:tc>
      </w:tr>
      <w:tr w:rsidR="005B7CD4" w:rsidRPr="0061630B" w14:paraId="3E4B2FA9" w14:textId="77777777" w:rsidTr="005B7CD4">
        <w:trPr>
          <w:cantSplit/>
        </w:trPr>
        <w:tc>
          <w:tcPr>
            <w:tcW w:w="1706" w:type="pct"/>
            <w:shd w:val="clear" w:color="auto" w:fill="auto"/>
            <w:vAlign w:val="center"/>
          </w:tcPr>
          <w:p w14:paraId="3E8D6FB5" w14:textId="77777777" w:rsidR="005B7CD4" w:rsidRPr="0061630B" w:rsidRDefault="005B7CD4" w:rsidP="00457F48">
            <w:pPr>
              <w:pStyle w:val="TableContents"/>
            </w:pPr>
            <w:r w:rsidRPr="0061630B">
              <w:t>E-mail</w:t>
            </w:r>
          </w:p>
        </w:tc>
        <w:tc>
          <w:tcPr>
            <w:tcW w:w="3294" w:type="pct"/>
            <w:shd w:val="clear" w:color="auto" w:fill="auto"/>
            <w:vAlign w:val="center"/>
          </w:tcPr>
          <w:p w14:paraId="53033D15" w14:textId="44AD17CE" w:rsidR="005B7CD4" w:rsidRPr="0063175F" w:rsidRDefault="005B7CD4" w:rsidP="00457F48">
            <w:pPr>
              <w:pStyle w:val="TableContents"/>
            </w:pPr>
            <w:r w:rsidRPr="005B7CD4">
              <w:t>sabrina.dgadenz@hsl.org.br</w:t>
            </w:r>
          </w:p>
        </w:tc>
      </w:tr>
    </w:tbl>
    <w:p w14:paraId="657048D9" w14:textId="77777777" w:rsidR="005B7CD4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</w:p>
    <w:p w14:paraId="1FA7A099" w14:textId="77777777" w:rsidR="005B7CD4" w:rsidRPr="0094086B" w:rsidRDefault="005B7CD4" w:rsidP="005B7CD4">
      <w:pPr>
        <w:widowControl w:val="0"/>
        <w:autoSpaceDE w:val="0"/>
        <w:autoSpaceDN w:val="0"/>
        <w:spacing w:before="120" w:after="120"/>
        <w:ind w:firstLine="0"/>
        <w:contextualSpacing/>
      </w:pPr>
      <w:r w:rsidRPr="002C15B9">
        <w:t>Histórico das revisões</w:t>
      </w: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3"/>
        <w:gridCol w:w="1139"/>
        <w:gridCol w:w="1816"/>
        <w:gridCol w:w="2562"/>
        <w:gridCol w:w="2338"/>
      </w:tblGrid>
      <w:tr w:rsidR="005B7CD4" w:rsidRPr="0061630B" w14:paraId="454EF4B0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CC8D968" w14:textId="77777777" w:rsidR="005B7CD4" w:rsidRPr="0061630B" w:rsidRDefault="005B7CD4" w:rsidP="00457F48">
            <w:pPr>
              <w:pStyle w:val="TableContents"/>
            </w:pPr>
            <w:r w:rsidRPr="0061630B">
              <w:t>Data</w:t>
            </w:r>
          </w:p>
        </w:tc>
        <w:tc>
          <w:tcPr>
            <w:tcW w:w="600" w:type="pct"/>
            <w:vAlign w:val="center"/>
          </w:tcPr>
          <w:p w14:paraId="40496417" w14:textId="77777777" w:rsidR="005B7CD4" w:rsidRPr="0061630B" w:rsidRDefault="005B7CD4" w:rsidP="00457F48">
            <w:pPr>
              <w:pStyle w:val="TableContents"/>
            </w:pPr>
            <w:r w:rsidRPr="0061630B">
              <w:t>Versão</w:t>
            </w:r>
          </w:p>
        </w:tc>
        <w:tc>
          <w:tcPr>
            <w:tcW w:w="957" w:type="pct"/>
            <w:vAlign w:val="center"/>
          </w:tcPr>
          <w:p w14:paraId="5A91A331" w14:textId="77777777" w:rsidR="005B7CD4" w:rsidRPr="0061630B" w:rsidRDefault="005B7CD4" w:rsidP="00457F48">
            <w:pPr>
              <w:pStyle w:val="TableContents"/>
            </w:pPr>
            <w:r w:rsidRPr="0061630B">
              <w:t>Descrição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02E6AAA" w14:textId="77777777" w:rsidR="005B7CD4" w:rsidRPr="0061630B" w:rsidRDefault="005B7CD4" w:rsidP="00457F48">
            <w:pPr>
              <w:pStyle w:val="TableContents"/>
            </w:pPr>
            <w:r w:rsidRPr="0061630B">
              <w:t>Responsável</w:t>
            </w:r>
          </w:p>
        </w:tc>
        <w:tc>
          <w:tcPr>
            <w:tcW w:w="1232" w:type="pct"/>
          </w:tcPr>
          <w:p w14:paraId="2FBEC9C2" w14:textId="77777777" w:rsidR="005B7CD4" w:rsidRPr="0061630B" w:rsidRDefault="005B7CD4" w:rsidP="00457F48">
            <w:pPr>
              <w:pStyle w:val="TableContents"/>
            </w:pPr>
            <w:r w:rsidRPr="0061630B">
              <w:t>Distribuição</w:t>
            </w:r>
          </w:p>
        </w:tc>
      </w:tr>
      <w:tr w:rsidR="005B7CD4" w:rsidRPr="0061630B" w14:paraId="07F0D47D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736574AD" w14:textId="064B9C5E" w:rsidR="005B7CD4" w:rsidRPr="00566948" w:rsidRDefault="004C0991" w:rsidP="00457F48">
            <w:pPr>
              <w:pStyle w:val="TableContents"/>
            </w:pPr>
            <w:r>
              <w:t>21/11/2023</w:t>
            </w:r>
          </w:p>
        </w:tc>
        <w:tc>
          <w:tcPr>
            <w:tcW w:w="600" w:type="pct"/>
            <w:vAlign w:val="center"/>
          </w:tcPr>
          <w:p w14:paraId="1639F87A" w14:textId="77777777" w:rsidR="005B7CD4" w:rsidRPr="0061630B" w:rsidRDefault="005B7CD4" w:rsidP="00457F48">
            <w:pPr>
              <w:pStyle w:val="TableContents"/>
            </w:pPr>
            <w:r w:rsidRPr="0061630B">
              <w:t>1.0</w:t>
            </w:r>
          </w:p>
        </w:tc>
        <w:tc>
          <w:tcPr>
            <w:tcW w:w="957" w:type="pct"/>
            <w:vAlign w:val="center"/>
          </w:tcPr>
          <w:p w14:paraId="48FE1BE3" w14:textId="77777777" w:rsidR="005B7CD4" w:rsidRPr="0061630B" w:rsidRDefault="005B7CD4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780BCD0" w14:textId="6E6F849E" w:rsidR="005B7CD4" w:rsidRPr="0061630B" w:rsidRDefault="00F8720E" w:rsidP="00570FA9">
            <w:pPr>
              <w:pStyle w:val="TableContents"/>
            </w:pPr>
            <w:r>
              <w:t xml:space="preserve">Monalisa de Assis Molla </w:t>
            </w:r>
          </w:p>
        </w:tc>
        <w:tc>
          <w:tcPr>
            <w:tcW w:w="1232" w:type="pct"/>
            <w:vAlign w:val="center"/>
          </w:tcPr>
          <w:p w14:paraId="00D8603E" w14:textId="77777777" w:rsidR="005B7CD4" w:rsidRPr="0061630B" w:rsidRDefault="005B7CD4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570FA9" w:rsidRPr="0061630B" w14:paraId="1DC19478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0A00D9F2" w14:textId="0C815BF3" w:rsidR="00570FA9" w:rsidRDefault="00570FA9" w:rsidP="00457F48">
            <w:pPr>
              <w:pStyle w:val="TableContents"/>
            </w:pPr>
            <w:r>
              <w:t>19/11/2023</w:t>
            </w:r>
          </w:p>
        </w:tc>
        <w:tc>
          <w:tcPr>
            <w:tcW w:w="600" w:type="pct"/>
            <w:vAlign w:val="center"/>
          </w:tcPr>
          <w:p w14:paraId="5DB5C173" w14:textId="0945C5AA" w:rsidR="00570FA9" w:rsidRPr="0061630B" w:rsidRDefault="00570FA9" w:rsidP="00457F48">
            <w:pPr>
              <w:pStyle w:val="TableContents"/>
            </w:pPr>
            <w:r>
              <w:t>1.1</w:t>
            </w:r>
          </w:p>
        </w:tc>
        <w:tc>
          <w:tcPr>
            <w:tcW w:w="957" w:type="pct"/>
            <w:vAlign w:val="center"/>
          </w:tcPr>
          <w:p w14:paraId="20CB3CE2" w14:textId="4DF653D9" w:rsidR="00570FA9" w:rsidRPr="0061630B" w:rsidRDefault="00570FA9" w:rsidP="00457F48">
            <w:pPr>
              <w:pStyle w:val="TableContents"/>
            </w:pPr>
            <w:r w:rsidRPr="0061630B">
              <w:t>Elaboração</w:t>
            </w:r>
            <w:r>
              <w:t xml:space="preserve">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2FEB775B" w14:textId="4B770189" w:rsidR="00570FA9" w:rsidRDefault="00570FA9" w:rsidP="00457F48">
            <w:pPr>
              <w:pStyle w:val="TableContents"/>
            </w:pPr>
            <w:r>
              <w:t xml:space="preserve">Monalisa de Assis Molla / Aline Rodrigues Zamarro / </w:t>
            </w:r>
            <w:r w:rsidRPr="00F8720E">
              <w:t>Allef Rodrigues Ramos</w:t>
            </w:r>
            <w:r>
              <w:t xml:space="preserve"> / Vinicius Cezar da Silva Moreira</w:t>
            </w:r>
          </w:p>
        </w:tc>
        <w:tc>
          <w:tcPr>
            <w:tcW w:w="1232" w:type="pct"/>
            <w:vAlign w:val="center"/>
          </w:tcPr>
          <w:p w14:paraId="774E9BF2" w14:textId="61671BCD" w:rsidR="00570FA9" w:rsidRPr="0061630B" w:rsidRDefault="00570FA9" w:rsidP="00457F48">
            <w:pPr>
              <w:pStyle w:val="TableContents"/>
            </w:pPr>
            <w:r w:rsidRPr="0061630B">
              <w:t>Equipe Projeto HSL</w:t>
            </w:r>
          </w:p>
        </w:tc>
      </w:tr>
      <w:tr w:rsidR="00457F48" w:rsidRPr="0061630B" w14:paraId="1A2CEE15" w14:textId="77777777" w:rsidTr="00F8720E">
        <w:trPr>
          <w:cantSplit/>
        </w:trPr>
        <w:tc>
          <w:tcPr>
            <w:tcW w:w="861" w:type="pct"/>
            <w:shd w:val="clear" w:color="auto" w:fill="auto"/>
            <w:vAlign w:val="center"/>
          </w:tcPr>
          <w:p w14:paraId="6DD1070E" w14:textId="77777777" w:rsidR="00457F48" w:rsidRDefault="00457F48" w:rsidP="00457F48">
            <w:pPr>
              <w:pStyle w:val="TableContents"/>
            </w:pPr>
          </w:p>
        </w:tc>
        <w:tc>
          <w:tcPr>
            <w:tcW w:w="600" w:type="pct"/>
            <w:vAlign w:val="center"/>
          </w:tcPr>
          <w:p w14:paraId="070884D2" w14:textId="0570EF6B" w:rsidR="00457F48" w:rsidRDefault="00457F48" w:rsidP="00457F48">
            <w:pPr>
              <w:pStyle w:val="TableContents"/>
            </w:pPr>
            <w:r>
              <w:t>1.2</w:t>
            </w:r>
          </w:p>
        </w:tc>
        <w:tc>
          <w:tcPr>
            <w:tcW w:w="957" w:type="pct"/>
            <w:vAlign w:val="center"/>
          </w:tcPr>
          <w:p w14:paraId="6CDC32F2" w14:textId="3F6E6DB1" w:rsidR="00457F48" w:rsidRDefault="00457F48" w:rsidP="00457F48">
            <w:pPr>
              <w:pStyle w:val="TableContents"/>
            </w:pPr>
            <w:r>
              <w:t>Revisão do documento</w:t>
            </w:r>
          </w:p>
        </w:tc>
        <w:tc>
          <w:tcPr>
            <w:tcW w:w="1350" w:type="pct"/>
            <w:shd w:val="clear" w:color="auto" w:fill="auto"/>
            <w:vAlign w:val="center"/>
          </w:tcPr>
          <w:p w14:paraId="569B52C4" w14:textId="03FC1FC4" w:rsidR="00457F48" w:rsidRDefault="00457F48" w:rsidP="00457F48">
            <w:pPr>
              <w:pStyle w:val="TableContents"/>
            </w:pPr>
            <w:r>
              <w:t>Beatriz de Faria Leao</w:t>
            </w:r>
          </w:p>
        </w:tc>
        <w:tc>
          <w:tcPr>
            <w:tcW w:w="1232" w:type="pct"/>
            <w:vAlign w:val="center"/>
          </w:tcPr>
          <w:p w14:paraId="1FC315ED" w14:textId="076F7ABE" w:rsidR="00457F48" w:rsidRPr="0061630B" w:rsidRDefault="00457F48" w:rsidP="00457F48">
            <w:pPr>
              <w:pStyle w:val="TableContents"/>
            </w:pPr>
            <w:r w:rsidRPr="0061630B">
              <w:t>Equipe Projeto HSL</w:t>
            </w:r>
          </w:p>
        </w:tc>
      </w:tr>
    </w:tbl>
    <w:p w14:paraId="17EE30B9" w14:textId="77777777" w:rsidR="005B7CD4" w:rsidRDefault="005B7CD4" w:rsidP="00457F48">
      <w:pPr>
        <w:pStyle w:val="TableContents"/>
      </w:pPr>
      <w:r w:rsidRPr="000D281C">
        <w:br w:type="page"/>
      </w:r>
    </w:p>
    <w:p w14:paraId="4FA028B7" w14:textId="0D3490DD" w:rsidR="005B7CD4" w:rsidRDefault="005B7CD4" w:rsidP="00C87F3C">
      <w:pPr>
        <w:pStyle w:val="Sumrio1"/>
      </w:pPr>
      <w:r w:rsidRPr="005B7CD4">
        <w:lastRenderedPageBreak/>
        <w:t>Sumário</w:t>
      </w:r>
    </w:p>
    <w:p w14:paraId="34A6297B" w14:textId="77777777" w:rsidR="00C855CF" w:rsidRPr="00C855CF" w:rsidRDefault="00C855CF" w:rsidP="00C855C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5085197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154CE" w14:textId="646A28C7" w:rsidR="00C87F3C" w:rsidRDefault="00C87F3C">
          <w:pPr>
            <w:pStyle w:val="CabealhodoSumrio"/>
          </w:pPr>
        </w:p>
        <w:p w14:paraId="054B941A" w14:textId="52918EE0" w:rsidR="00C87F3C" w:rsidRDefault="00C87F3C" w:rsidP="00C87F3C">
          <w:pPr>
            <w:pStyle w:val="Sumrio1"/>
            <w:rPr>
              <w:rFonts w:asciiTheme="minorHAnsi" w:eastAsiaTheme="minorEastAsia" w:hAnsiTheme="minorHAnsi"/>
              <w:b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F7D6C82" w14:textId="5FFBDDA4" w:rsidR="00C87F3C" w:rsidRPr="00C87F3C" w:rsidRDefault="00384C9F" w:rsidP="00C87F3C">
          <w:pPr>
            <w:pStyle w:val="Sumrio1"/>
            <w:rPr>
              <w:rFonts w:asciiTheme="minorHAnsi" w:eastAsiaTheme="minorEastAsia" w:hAnsiTheme="minorHAnsi"/>
              <w:sz w:val="22"/>
              <w:szCs w:val="22"/>
              <w:lang w:eastAsia="pt-BR"/>
            </w:rPr>
          </w:pPr>
          <w:hyperlink w:anchor="_Toc153899477" w:history="1">
            <w:r w:rsidR="00C87F3C" w:rsidRPr="00C87F3C">
              <w:rPr>
                <w:rStyle w:val="Hyperlink"/>
                <w:b/>
              </w:rPr>
              <w:t>1</w:t>
            </w:r>
            <w:r w:rsidR="00C87F3C" w:rsidRPr="00C87F3C">
              <w:rPr>
                <w:rFonts w:asciiTheme="minorHAnsi" w:eastAsiaTheme="minorEastAsia" w:hAnsiTheme="minorHAnsi"/>
                <w:sz w:val="22"/>
                <w:szCs w:val="22"/>
                <w:lang w:eastAsia="pt-BR"/>
              </w:rPr>
              <w:tab/>
            </w:r>
            <w:r w:rsidR="00C87F3C" w:rsidRPr="00C87F3C">
              <w:rPr>
                <w:rStyle w:val="Hyperlink"/>
                <w:b/>
              </w:rPr>
              <w:t>Objetivo</w:t>
            </w:r>
            <w:r w:rsidR="00C87F3C" w:rsidRPr="00C87F3C">
              <w:rPr>
                <w:webHidden/>
              </w:rPr>
              <w:tab/>
            </w:r>
            <w:r w:rsidR="00C87F3C" w:rsidRPr="00C87F3C">
              <w:rPr>
                <w:webHidden/>
              </w:rPr>
              <w:fldChar w:fldCharType="begin"/>
            </w:r>
            <w:r w:rsidR="00C87F3C" w:rsidRPr="00C87F3C">
              <w:rPr>
                <w:webHidden/>
              </w:rPr>
              <w:instrText xml:space="preserve"> PAGEREF _Toc153899477 \h </w:instrText>
            </w:r>
            <w:r w:rsidR="00C87F3C" w:rsidRPr="00C87F3C">
              <w:rPr>
                <w:webHidden/>
              </w:rPr>
            </w:r>
            <w:r w:rsidR="00C87F3C" w:rsidRPr="00C87F3C">
              <w:rPr>
                <w:webHidden/>
              </w:rPr>
              <w:fldChar w:fldCharType="separate"/>
            </w:r>
            <w:r w:rsidR="00C87F3C" w:rsidRPr="00C87F3C">
              <w:rPr>
                <w:webHidden/>
              </w:rPr>
              <w:t>4</w:t>
            </w:r>
            <w:r w:rsidR="00C87F3C" w:rsidRPr="00C87F3C">
              <w:rPr>
                <w:webHidden/>
              </w:rPr>
              <w:fldChar w:fldCharType="end"/>
            </w:r>
          </w:hyperlink>
        </w:p>
        <w:p w14:paraId="49B88082" w14:textId="221E6278" w:rsidR="00C87F3C" w:rsidRDefault="00384C9F" w:rsidP="00C87F3C">
          <w:pPr>
            <w:pStyle w:val="Sumrio1"/>
            <w:rPr>
              <w:rFonts w:asciiTheme="minorHAnsi" w:eastAsiaTheme="minorEastAsia" w:hAnsiTheme="minorHAnsi"/>
              <w:b/>
              <w:sz w:val="22"/>
              <w:szCs w:val="22"/>
              <w:lang w:eastAsia="pt-BR"/>
            </w:rPr>
          </w:pPr>
          <w:hyperlink w:anchor="_Toc153899478" w:history="1">
            <w:r w:rsidR="00C87F3C" w:rsidRPr="00C87F3C">
              <w:rPr>
                <w:rStyle w:val="Hyperlink"/>
                <w:rFonts w:cstheme="minorHAnsi"/>
                <w:b/>
              </w:rPr>
              <w:t>2</w:t>
            </w:r>
            <w:r w:rsidR="00C87F3C" w:rsidRPr="00C87F3C">
              <w:rPr>
                <w:rFonts w:asciiTheme="minorHAnsi" w:eastAsiaTheme="minorEastAsia" w:hAnsiTheme="minorHAnsi"/>
                <w:b/>
                <w:sz w:val="22"/>
                <w:szCs w:val="22"/>
                <w:lang w:eastAsia="pt-BR"/>
              </w:rPr>
              <w:tab/>
            </w:r>
            <w:r w:rsidR="00C87F3C" w:rsidRPr="00C87F3C">
              <w:rPr>
                <w:rStyle w:val="Hyperlink"/>
                <w:rFonts w:cstheme="minorHAnsi"/>
                <w:b/>
              </w:rPr>
              <w:t>Público alvo</w:t>
            </w:r>
            <w:r w:rsidR="00C87F3C">
              <w:rPr>
                <w:webHidden/>
              </w:rPr>
              <w:tab/>
            </w:r>
            <w:r w:rsidR="00C87F3C">
              <w:rPr>
                <w:webHidden/>
              </w:rPr>
              <w:fldChar w:fldCharType="begin"/>
            </w:r>
            <w:r w:rsidR="00C87F3C">
              <w:rPr>
                <w:webHidden/>
              </w:rPr>
              <w:instrText xml:space="preserve"> PAGEREF _Toc153899478 \h </w:instrText>
            </w:r>
            <w:r w:rsidR="00C87F3C">
              <w:rPr>
                <w:webHidden/>
              </w:rPr>
            </w:r>
            <w:r w:rsidR="00C87F3C">
              <w:rPr>
                <w:webHidden/>
              </w:rPr>
              <w:fldChar w:fldCharType="separate"/>
            </w:r>
            <w:r w:rsidR="00C87F3C">
              <w:rPr>
                <w:webHidden/>
              </w:rPr>
              <w:t>4</w:t>
            </w:r>
            <w:r w:rsidR="00C87F3C">
              <w:rPr>
                <w:webHidden/>
              </w:rPr>
              <w:fldChar w:fldCharType="end"/>
            </w:r>
          </w:hyperlink>
        </w:p>
        <w:p w14:paraId="4626C76E" w14:textId="666744BA" w:rsidR="00C87F3C" w:rsidRPr="00C87F3C" w:rsidRDefault="00384C9F" w:rsidP="00C87F3C">
          <w:pPr>
            <w:pStyle w:val="Sumrio1"/>
            <w:rPr>
              <w:rFonts w:asciiTheme="minorHAnsi" w:eastAsiaTheme="minorEastAsia" w:hAnsiTheme="minorHAnsi"/>
              <w:b/>
              <w:sz w:val="22"/>
              <w:szCs w:val="22"/>
              <w:lang w:eastAsia="pt-BR"/>
            </w:rPr>
          </w:pPr>
          <w:hyperlink w:anchor="_Toc153899479" w:history="1">
            <w:r w:rsidR="00C87F3C" w:rsidRPr="00C87F3C">
              <w:rPr>
                <w:rStyle w:val="Hyperlink"/>
                <w:rFonts w:cstheme="minorHAnsi"/>
                <w:b/>
              </w:rPr>
              <w:t>3</w:t>
            </w:r>
            <w:r w:rsidR="00C87F3C" w:rsidRPr="00C87F3C">
              <w:rPr>
                <w:rFonts w:asciiTheme="minorHAnsi" w:eastAsiaTheme="minorEastAsia" w:hAnsiTheme="minorHAnsi"/>
                <w:b/>
                <w:sz w:val="22"/>
                <w:szCs w:val="22"/>
                <w:lang w:eastAsia="pt-BR"/>
              </w:rPr>
              <w:tab/>
            </w:r>
            <w:r w:rsidR="00C87F3C" w:rsidRPr="00C87F3C">
              <w:rPr>
                <w:rStyle w:val="Hyperlink"/>
                <w:rFonts w:cstheme="minorHAnsi"/>
                <w:b/>
              </w:rPr>
              <w:t>Introdução</w:t>
            </w:r>
            <w:r w:rsidR="00C87F3C" w:rsidRPr="00C87F3C">
              <w:rPr>
                <w:webHidden/>
              </w:rPr>
              <w:tab/>
            </w:r>
            <w:r w:rsidR="00C87F3C" w:rsidRPr="00C87F3C">
              <w:rPr>
                <w:webHidden/>
              </w:rPr>
              <w:fldChar w:fldCharType="begin"/>
            </w:r>
            <w:r w:rsidR="00C87F3C" w:rsidRPr="00C87F3C">
              <w:rPr>
                <w:webHidden/>
              </w:rPr>
              <w:instrText xml:space="preserve"> PAGEREF _Toc153899479 \h </w:instrText>
            </w:r>
            <w:r w:rsidR="00C87F3C" w:rsidRPr="00C87F3C">
              <w:rPr>
                <w:webHidden/>
              </w:rPr>
            </w:r>
            <w:r w:rsidR="00C87F3C" w:rsidRPr="00C87F3C">
              <w:rPr>
                <w:webHidden/>
              </w:rPr>
              <w:fldChar w:fldCharType="separate"/>
            </w:r>
            <w:r w:rsidR="00C87F3C" w:rsidRPr="00C87F3C">
              <w:rPr>
                <w:webHidden/>
              </w:rPr>
              <w:t>4</w:t>
            </w:r>
            <w:r w:rsidR="00C87F3C" w:rsidRPr="00C87F3C">
              <w:rPr>
                <w:webHidden/>
              </w:rPr>
              <w:fldChar w:fldCharType="end"/>
            </w:r>
          </w:hyperlink>
        </w:p>
        <w:p w14:paraId="58BD9662" w14:textId="77BE62DB" w:rsidR="00C87F3C" w:rsidRDefault="00384C9F">
          <w:pPr>
            <w:pStyle w:val="Sumrio2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0" w:history="1">
            <w:r w:rsidR="00C87F3C" w:rsidRPr="00946FC3">
              <w:rPr>
                <w:rStyle w:val="Hyperlink"/>
                <w:rFonts w:cstheme="minorHAnsi"/>
                <w:b/>
                <w:noProof/>
              </w:rPr>
              <w:t>3.1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 w:rsidRPr="00946FC3">
              <w:rPr>
                <w:rStyle w:val="Hyperlink"/>
                <w:rFonts w:cstheme="minorHAnsi"/>
                <w:b/>
                <w:noProof/>
              </w:rPr>
              <w:t>Formatação Portal OBM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_Toc153899480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5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7C3F1C1E" w14:textId="1CA80001" w:rsidR="00C87F3C" w:rsidRDefault="00384C9F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1" w:history="1">
            <w:r w:rsidR="00C87F3C" w:rsidRPr="00946FC3">
              <w:rPr>
                <w:rStyle w:val="Hyperlink"/>
                <w:rFonts w:cs="Calibri"/>
                <w:noProof/>
              </w:rPr>
              <w:t>3.1.1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 w:rsidRPr="00946FC3">
              <w:rPr>
                <w:rStyle w:val="Hyperlink"/>
                <w:rFonts w:cs="Calibri"/>
                <w:noProof/>
              </w:rPr>
              <w:t>VTM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_Toc153899481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5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1C26A808" w14:textId="4AEB1F9C" w:rsidR="00C87F3C" w:rsidRDefault="00384C9F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2" w:history="1">
            <w:r w:rsidR="00C87F3C" w:rsidRPr="00946FC3">
              <w:rPr>
                <w:rStyle w:val="Hyperlink"/>
                <w:rFonts w:cstheme="minorHAnsi"/>
                <w:noProof/>
              </w:rPr>
              <w:t>3.1.2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 w:rsidRPr="00946FC3">
              <w:rPr>
                <w:rStyle w:val="Hyperlink"/>
                <w:rFonts w:cstheme="minorHAnsi"/>
                <w:noProof/>
              </w:rPr>
              <w:t>VMPs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_Toc153899482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6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1208FB93" w14:textId="0A6A0DF9" w:rsidR="00C87F3C" w:rsidRDefault="00384C9F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3" w:history="1">
            <w:r w:rsidR="00C87F3C" w:rsidRPr="00946FC3">
              <w:rPr>
                <w:rStyle w:val="Hyperlink"/>
                <w:rFonts w:cstheme="minorHAnsi"/>
                <w:noProof/>
              </w:rPr>
              <w:t>3.1.3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 w:rsidRPr="00946FC3">
              <w:rPr>
                <w:rStyle w:val="Hyperlink"/>
                <w:rFonts w:cstheme="minorHAnsi"/>
                <w:noProof/>
              </w:rPr>
              <w:t>VMPP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_Toc153899483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8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7DA7E082" w14:textId="160495EC" w:rsidR="00C87F3C" w:rsidRDefault="00384C9F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4" w:history="1">
            <w:r w:rsidR="00C87F3C" w:rsidRPr="00946FC3">
              <w:rPr>
                <w:rStyle w:val="Hyperlink"/>
                <w:rFonts w:cstheme="minorHAnsi"/>
                <w:noProof/>
              </w:rPr>
              <w:t>3.1.4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 w:rsidRPr="00946FC3">
              <w:rPr>
                <w:rStyle w:val="Hyperlink"/>
                <w:rFonts w:cstheme="minorHAnsi"/>
                <w:noProof/>
              </w:rPr>
              <w:t>AMP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_Toc153899484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11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2C5CDE94" w14:textId="235F9DE9" w:rsidR="00C87F3C" w:rsidRDefault="00384C9F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5" w:history="1">
            <w:r w:rsidR="00C87F3C" w:rsidRPr="00946FC3">
              <w:rPr>
                <w:rStyle w:val="Hyperlink"/>
                <w:rFonts w:cstheme="minorHAnsi"/>
                <w:noProof/>
                <w:lang w:val="en-US"/>
              </w:rPr>
              <w:t>3.1.5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 w:rsidRPr="00946FC3">
              <w:rPr>
                <w:rStyle w:val="Hyperlink"/>
                <w:rFonts w:cstheme="minorHAnsi"/>
                <w:noProof/>
                <w:lang w:val="en-US"/>
              </w:rPr>
              <w:t>AMPP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_Toc153899485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12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01D39748" w14:textId="5F07250C" w:rsidR="00C87F3C" w:rsidRDefault="00384C9F">
          <w:pPr>
            <w:pStyle w:val="Sumrio2"/>
            <w:tabs>
              <w:tab w:val="left" w:pos="1540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6" w:history="1">
            <w:r w:rsidR="00C87F3C" w:rsidRPr="00946FC3">
              <w:rPr>
                <w:rStyle w:val="Hyperlink"/>
                <w:rFonts w:cstheme="minorHAnsi"/>
                <w:b/>
                <w:noProof/>
              </w:rPr>
              <w:t>3.2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 w:rsidRPr="00946FC3">
              <w:rPr>
                <w:rStyle w:val="Hyperlink"/>
                <w:rFonts w:cstheme="minorHAnsi"/>
                <w:b/>
                <w:noProof/>
              </w:rPr>
              <w:t>Padronização e Preenchimento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_Toc153899486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12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2D5F4B85" w14:textId="1B027FC8" w:rsidR="00C87F3C" w:rsidRDefault="00384C9F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7" w:history="1">
            <w:r w:rsidR="00C87F3C" w:rsidRPr="00946FC3">
              <w:rPr>
                <w:rStyle w:val="Hyperlink"/>
                <w:rFonts w:cstheme="minorHAnsi"/>
                <w:noProof/>
              </w:rPr>
              <w:t>3.2.4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 w:rsidRPr="00946FC3">
              <w:rPr>
                <w:rStyle w:val="Hyperlink"/>
                <w:rFonts w:cstheme="minorHAnsi"/>
                <w:noProof/>
              </w:rPr>
              <w:t>VMP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_Toc153899487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12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3BE10729" w14:textId="421FCFA7" w:rsidR="00C87F3C" w:rsidRDefault="00384C9F">
          <w:pPr>
            <w:pStyle w:val="Sumrio3"/>
            <w:tabs>
              <w:tab w:val="left" w:pos="1814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8" w:history="1">
            <w:r w:rsidR="00C87F3C" w:rsidRPr="00946FC3">
              <w:rPr>
                <w:rStyle w:val="Hyperlink"/>
                <w:rFonts w:cs="Calibri"/>
                <w:noProof/>
              </w:rPr>
              <w:t>3.2.5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 w:rsidRPr="00946FC3">
              <w:rPr>
                <w:rStyle w:val="Hyperlink"/>
                <w:rFonts w:cs="Calibri"/>
                <w:noProof/>
              </w:rPr>
              <w:t>VMPP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_Toc153899488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14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42DC7235" w14:textId="6F57487A" w:rsidR="00C87F3C" w:rsidRDefault="00384C9F">
          <w:pPr>
            <w:pStyle w:val="Sumrio2"/>
            <w:tabs>
              <w:tab w:val="left" w:pos="1320"/>
              <w:tab w:val="right" w:leader="dot" w:pos="9488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153899489" w:history="1">
            <w:r w:rsidR="00C87F3C" w:rsidRPr="00946FC3">
              <w:rPr>
                <w:rStyle w:val="Hyperlink"/>
                <w:rFonts w:cstheme="minorHAnsi"/>
                <w:b/>
                <w:noProof/>
              </w:rPr>
              <w:t>4.</w:t>
            </w:r>
            <w:r w:rsidR="00C87F3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87F3C">
              <w:rPr>
                <w:rStyle w:val="Hyperlink"/>
                <w:rFonts w:cstheme="minorHAnsi"/>
                <w:b/>
                <w:noProof/>
              </w:rPr>
              <w:t>Considerações Finais</w:t>
            </w:r>
            <w:r w:rsidR="00C87F3C">
              <w:rPr>
                <w:noProof/>
                <w:webHidden/>
              </w:rPr>
              <w:tab/>
            </w:r>
            <w:r w:rsidR="00C87F3C">
              <w:rPr>
                <w:noProof/>
                <w:webHidden/>
              </w:rPr>
              <w:fldChar w:fldCharType="begin"/>
            </w:r>
            <w:r w:rsidR="00C87F3C">
              <w:rPr>
                <w:noProof/>
                <w:webHidden/>
              </w:rPr>
              <w:instrText xml:space="preserve"> PAGEREF _Toc153899489 \h </w:instrText>
            </w:r>
            <w:r w:rsidR="00C87F3C">
              <w:rPr>
                <w:noProof/>
                <w:webHidden/>
              </w:rPr>
            </w:r>
            <w:r w:rsidR="00C87F3C">
              <w:rPr>
                <w:noProof/>
                <w:webHidden/>
              </w:rPr>
              <w:fldChar w:fldCharType="separate"/>
            </w:r>
            <w:r w:rsidR="00C87F3C">
              <w:rPr>
                <w:noProof/>
                <w:webHidden/>
              </w:rPr>
              <w:t>15</w:t>
            </w:r>
            <w:r w:rsidR="00C87F3C">
              <w:rPr>
                <w:noProof/>
                <w:webHidden/>
              </w:rPr>
              <w:fldChar w:fldCharType="end"/>
            </w:r>
          </w:hyperlink>
        </w:p>
        <w:p w14:paraId="2EDF4E49" w14:textId="01531E0F" w:rsidR="00C87F3C" w:rsidRDefault="00C87F3C">
          <w:r>
            <w:rPr>
              <w:b/>
              <w:bCs/>
            </w:rPr>
            <w:fldChar w:fldCharType="end"/>
          </w:r>
        </w:p>
      </w:sdtContent>
    </w:sdt>
    <w:p w14:paraId="17658CDE" w14:textId="7542A9AF" w:rsidR="005B7CD4" w:rsidRDefault="005B7CD4" w:rsidP="002A4906"/>
    <w:p w14:paraId="1974854E" w14:textId="39A79A91" w:rsidR="005B7CD4" w:rsidRDefault="005B7CD4" w:rsidP="002A4906"/>
    <w:p w14:paraId="6DE18F21" w14:textId="17ABB922" w:rsidR="005B7CD4" w:rsidRDefault="005B7CD4" w:rsidP="002A4906"/>
    <w:p w14:paraId="31EA1E5A" w14:textId="1BAE5436" w:rsidR="005B7CD4" w:rsidRDefault="005B7CD4" w:rsidP="002A4906"/>
    <w:p w14:paraId="09E14B5A" w14:textId="4A85E401" w:rsidR="005B7CD4" w:rsidRDefault="005B7CD4" w:rsidP="002A4906"/>
    <w:p w14:paraId="0D88D57B" w14:textId="5C4A0C35" w:rsidR="005B7CD4" w:rsidRDefault="005B7CD4" w:rsidP="002A4906"/>
    <w:p w14:paraId="1FC3431E" w14:textId="24EA556F" w:rsidR="005B7CD4" w:rsidRDefault="005B7CD4" w:rsidP="002A4906"/>
    <w:p w14:paraId="4CDC43FD" w14:textId="3309266A" w:rsidR="005B7CD4" w:rsidRDefault="005B7CD4" w:rsidP="002A4906"/>
    <w:p w14:paraId="498FEBC8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="Calibri" w:hAnsi="Calibri" w:cs="Calibri"/>
          <w:color w:val="000000" w:themeColor="text1"/>
          <w:sz w:val="24"/>
          <w:szCs w:val="24"/>
        </w:rPr>
      </w:pPr>
      <w:bookmarkStart w:id="1" w:name="_Toc37234766"/>
      <w:bookmarkStart w:id="2" w:name="_Toc37932355"/>
      <w:bookmarkStart w:id="3" w:name="_Toc531614285"/>
      <w:bookmarkStart w:id="4" w:name="_Toc45009407"/>
      <w:bookmarkStart w:id="5" w:name="_Toc153899477"/>
      <w:r w:rsidRPr="001E0F2C">
        <w:rPr>
          <w:rFonts w:ascii="Calibri" w:hAnsi="Calibri" w:cs="Calibri"/>
          <w:color w:val="000000" w:themeColor="text1"/>
          <w:sz w:val="24"/>
          <w:szCs w:val="24"/>
        </w:rPr>
        <w:t>Objetivo</w:t>
      </w:r>
      <w:bookmarkEnd w:id="1"/>
      <w:bookmarkEnd w:id="2"/>
      <w:bookmarkEnd w:id="3"/>
      <w:bookmarkEnd w:id="4"/>
      <w:bookmarkEnd w:id="5"/>
    </w:p>
    <w:p w14:paraId="1FE8812F" w14:textId="2BAF038E" w:rsidR="005330C3" w:rsidRDefault="005C5658" w:rsidP="005C5658">
      <w:pPr>
        <w:spacing w:before="120" w:after="120"/>
        <w:ind w:firstLine="709"/>
        <w:contextualSpacing/>
      </w:pPr>
      <w:bookmarkStart w:id="6" w:name="_Toc531614286"/>
      <w:r w:rsidRPr="00A732E3">
        <w:t xml:space="preserve">Este documento </w:t>
      </w:r>
      <w:r w:rsidR="00BA3B1D">
        <w:t>sugere ajustes</w:t>
      </w:r>
      <w:r w:rsidR="001E0F2C">
        <w:t xml:space="preserve"> no modelo de dados da OBM e</w:t>
      </w:r>
      <w:r>
        <w:t xml:space="preserve"> portal da OBM para incorporar melhorias identificadas </w:t>
      </w:r>
      <w:r w:rsidR="00CF6614">
        <w:t>nesse projeto durante a atualiza</w:t>
      </w:r>
      <w:r w:rsidR="00617634">
        <w:t xml:space="preserve">ção da OBM </w:t>
      </w:r>
      <w:r w:rsidR="00617634" w:rsidRPr="00BB35D2">
        <w:t>disponíveis na base da CMED referentes ao elenco Hórus</w:t>
      </w:r>
      <w:r w:rsidR="00617634">
        <w:t xml:space="preserve"> de maio/2023.</w:t>
      </w:r>
    </w:p>
    <w:p w14:paraId="31554248" w14:textId="09B5D63C" w:rsidR="005C5658" w:rsidRDefault="00617634" w:rsidP="005C5658">
      <w:pPr>
        <w:spacing w:before="120" w:after="120"/>
        <w:ind w:firstLine="709"/>
        <w:contextualSpacing/>
      </w:pPr>
      <w:r>
        <w:t xml:space="preserve"> </w:t>
      </w:r>
    </w:p>
    <w:p w14:paraId="2EDC89D7" w14:textId="77777777" w:rsidR="005C5658" w:rsidRPr="001E0F2C" w:rsidRDefault="005C5658" w:rsidP="005C5658">
      <w:pPr>
        <w:pStyle w:val="Ttulo1"/>
        <w:spacing w:before="240" w:line="276" w:lineRule="auto"/>
        <w:contextualSpacing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7" w:name="_Toc9864520"/>
      <w:bookmarkStart w:id="8" w:name="_Toc7687040"/>
      <w:bookmarkStart w:id="9" w:name="_Toc37234767"/>
      <w:bookmarkStart w:id="10" w:name="_Toc37932356"/>
      <w:bookmarkStart w:id="11" w:name="_Toc522612861"/>
      <w:bookmarkStart w:id="12" w:name="_Toc45009408"/>
      <w:bookmarkStart w:id="13" w:name="_Toc153899478"/>
      <w:bookmarkEnd w:id="7"/>
      <w:r w:rsidRPr="001E0F2C">
        <w:rPr>
          <w:rFonts w:asciiTheme="minorHAnsi" w:hAnsiTheme="minorHAnsi" w:cstheme="minorHAnsi"/>
          <w:color w:val="000000" w:themeColor="text1"/>
          <w:sz w:val="24"/>
          <w:szCs w:val="24"/>
        </w:rPr>
        <w:t>Público alvo</w:t>
      </w:r>
      <w:bookmarkEnd w:id="6"/>
      <w:bookmarkEnd w:id="8"/>
      <w:bookmarkEnd w:id="9"/>
      <w:bookmarkEnd w:id="10"/>
      <w:bookmarkEnd w:id="11"/>
      <w:bookmarkEnd w:id="12"/>
      <w:bookmarkEnd w:id="13"/>
    </w:p>
    <w:p w14:paraId="5DA0D419" w14:textId="5D5B9DB0" w:rsidR="005C5658" w:rsidRDefault="005C5658" w:rsidP="005C5658">
      <w:pPr>
        <w:spacing w:before="120" w:after="120"/>
        <w:ind w:firstLine="709"/>
        <w:contextualSpacing/>
      </w:pPr>
      <w:bookmarkStart w:id="14" w:name="_Toc531614287"/>
      <w:r w:rsidRPr="0061630B">
        <w:t xml:space="preserve">Analistas e desenvolvedores </w:t>
      </w:r>
      <w:r>
        <w:t xml:space="preserve">do Ministério da Saúde bem como sua área responsável pela </w:t>
      </w:r>
      <w:r w:rsidR="001E0F2C">
        <w:t>construção e desenvolvimento do modelo de dados da OBM e portal OBM.</w:t>
      </w:r>
    </w:p>
    <w:p w14:paraId="1EBD5284" w14:textId="77777777" w:rsidR="005330C3" w:rsidRPr="0061630B" w:rsidRDefault="005330C3" w:rsidP="005C5658">
      <w:pPr>
        <w:spacing w:before="120" w:after="120"/>
        <w:ind w:firstLine="709"/>
        <w:contextualSpacing/>
      </w:pPr>
    </w:p>
    <w:p w14:paraId="4B3767B0" w14:textId="0B2D269A" w:rsidR="005B7CD4" w:rsidRPr="00CF6614" w:rsidRDefault="005C5658" w:rsidP="00CF6614">
      <w:pPr>
        <w:pStyle w:val="Ttulo1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15" w:name="_Toc7687041"/>
      <w:bookmarkStart w:id="16" w:name="_Toc37234768"/>
      <w:bookmarkStart w:id="17" w:name="_Toc37932357"/>
      <w:bookmarkStart w:id="18" w:name="_Toc522612862"/>
      <w:bookmarkStart w:id="19" w:name="_Toc45009409"/>
      <w:bookmarkStart w:id="20" w:name="_Toc153899479"/>
      <w:r w:rsidRPr="00CF6614">
        <w:rPr>
          <w:rFonts w:asciiTheme="minorHAnsi" w:hAnsiTheme="minorHAnsi" w:cstheme="minorHAnsi"/>
          <w:color w:val="000000" w:themeColor="text1"/>
          <w:sz w:val="24"/>
          <w:szCs w:val="24"/>
        </w:rPr>
        <w:t>Introdução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47E0B76" w14:textId="25089685" w:rsidR="005B7CD4" w:rsidRDefault="005B7CD4" w:rsidP="002A4906"/>
    <w:p w14:paraId="1A75E902" w14:textId="77CB6DF1" w:rsidR="005330C3" w:rsidRDefault="005330C3" w:rsidP="005330C3">
      <w:pPr>
        <w:ind w:firstLine="709"/>
      </w:pPr>
      <w:r w:rsidRPr="00366885">
        <w:t xml:space="preserve">O projeto “Promoção da Interconectividade em Saúde como apoio a Estratégia de Saúde Digital para o Brasil” </w:t>
      </w:r>
      <w:r>
        <w:t xml:space="preserve">consiste em uma das entregas em realizar a atualização da </w:t>
      </w:r>
      <w:r w:rsidRPr="00BB35D2">
        <w:t xml:space="preserve">OBM para o elenco Hórus de maio/23 para que o Sistema </w:t>
      </w:r>
      <w:proofErr w:type="spellStart"/>
      <w:r w:rsidRPr="00BB35D2">
        <w:t>eSUS</w:t>
      </w:r>
      <w:proofErr w:type="spellEnd"/>
      <w:r w:rsidRPr="00BB35D2">
        <w:t>-AB/PEC possa consumir esta base. Incluir na atualização da OBM todos os produtos medicinais disponíveis na base da CMED referentes ao elenco Hórus, ou seja, os componentes</w:t>
      </w:r>
      <w:r w:rsidR="00264A88">
        <w:t xml:space="preserve"> VMP,</w:t>
      </w:r>
      <w:r w:rsidRPr="00BB35D2">
        <w:t xml:space="preserve"> VMPP, AMP e </w:t>
      </w:r>
      <w:proofErr w:type="spellStart"/>
      <w:r w:rsidRPr="00BB35D2">
        <w:t>AMPPs</w:t>
      </w:r>
      <w:proofErr w:type="spellEnd"/>
      <w:r w:rsidRPr="00BB35D2">
        <w:t xml:space="preserve"> na base da OBM</w:t>
      </w:r>
      <w:r>
        <w:t>.</w:t>
      </w:r>
    </w:p>
    <w:p w14:paraId="60B671E7" w14:textId="7EE75B9B" w:rsidR="004C0991" w:rsidRDefault="004C0991" w:rsidP="004C0991">
      <w:pPr>
        <w:ind w:firstLine="709"/>
      </w:pPr>
      <w:r>
        <w:t xml:space="preserve">Esse projeto contribuirá </w:t>
      </w:r>
      <w:r w:rsidRPr="51D73324">
        <w:t xml:space="preserve">para o aumento da segurança do paciente no processo de medicação por meio da padronização das Terminologias de Medicamentos </w:t>
      </w:r>
      <w:r w:rsidR="00723577">
        <w:t>através da</w:t>
      </w:r>
      <w:r w:rsidRPr="51D73324">
        <w:t xml:space="preserve"> Ontologia Brasileira de Medicamentos (OBM)</w:t>
      </w:r>
      <w:r>
        <w:t>,</w:t>
      </w:r>
      <w:r w:rsidRPr="004C0991">
        <w:t xml:space="preserve"> </w:t>
      </w:r>
      <w:r w:rsidRPr="51D73324">
        <w:t xml:space="preserve">da definição das regras e boas práticas para a sua implementação nos sistemas de prescrição eletrônica. O projeto foi desenvolvido pela área de Informática Clínica do HSL juntamente com o Ministério da Saúde – por meio do Departamento de Regulação, Avaliação e Controle de Sistemas (DRAC), do Departamento de Informática do SUS (MS/DATASUS) – e parceiros da área de tecnologia da informação, entre janeiro de 2016 e dezembro de 2017. </w:t>
      </w:r>
    </w:p>
    <w:p w14:paraId="07B59D1F" w14:textId="4A6EB6F0" w:rsidR="00533EC5" w:rsidRDefault="00533EC5" w:rsidP="005330C3">
      <w:pPr>
        <w:ind w:firstLine="709"/>
      </w:pPr>
    </w:p>
    <w:p w14:paraId="146CFAB8" w14:textId="1B5BDD9C" w:rsidR="008E70B0" w:rsidRDefault="008E70B0" w:rsidP="005330C3">
      <w:pPr>
        <w:ind w:firstLine="709"/>
      </w:pPr>
    </w:p>
    <w:p w14:paraId="2E516E88" w14:textId="77777777" w:rsidR="00570FA9" w:rsidRDefault="00570FA9" w:rsidP="005330C3">
      <w:pPr>
        <w:ind w:firstLine="709"/>
      </w:pPr>
    </w:p>
    <w:p w14:paraId="591550F7" w14:textId="1F0B6017" w:rsidR="008E70B0" w:rsidRDefault="008E70B0" w:rsidP="005330C3">
      <w:pPr>
        <w:ind w:firstLine="709"/>
      </w:pPr>
    </w:p>
    <w:p w14:paraId="127210D9" w14:textId="46A95EF2" w:rsidR="008E70B0" w:rsidRDefault="008E70B0" w:rsidP="005330C3">
      <w:pPr>
        <w:ind w:firstLine="709"/>
      </w:pPr>
    </w:p>
    <w:p w14:paraId="072AC0C4" w14:textId="60FF41A3" w:rsidR="008E70B0" w:rsidRDefault="008E70B0" w:rsidP="005330C3">
      <w:pPr>
        <w:ind w:firstLine="709"/>
      </w:pPr>
    </w:p>
    <w:p w14:paraId="12E29773" w14:textId="6ACDD340" w:rsidR="008E70B0" w:rsidRPr="00570FA9" w:rsidRDefault="008E70B0" w:rsidP="00570FA9">
      <w:pPr>
        <w:pStyle w:val="Ttulo2"/>
        <w:ind w:left="851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1" w:name="_Toc153899480"/>
      <w:r w:rsidRPr="00570FA9">
        <w:rPr>
          <w:rFonts w:asciiTheme="minorHAnsi" w:hAnsiTheme="minorHAnsi" w:cstheme="minorHAnsi"/>
          <w:b/>
          <w:color w:val="auto"/>
          <w:sz w:val="24"/>
          <w:szCs w:val="24"/>
        </w:rPr>
        <w:t>Formatação Portal OBM</w:t>
      </w:r>
      <w:bookmarkEnd w:id="21"/>
    </w:p>
    <w:p w14:paraId="5016BDA6" w14:textId="1E1EAB8F" w:rsidR="00F8720E" w:rsidRPr="00F8720E" w:rsidRDefault="00F8720E" w:rsidP="00F8720E">
      <w:pPr>
        <w:ind w:firstLine="709"/>
      </w:pPr>
    </w:p>
    <w:p w14:paraId="19A857BB" w14:textId="41208C90" w:rsidR="00F8720E" w:rsidRDefault="00F8720E" w:rsidP="00F8720E">
      <w:pPr>
        <w:ind w:firstLine="709"/>
      </w:pPr>
      <w:r w:rsidRPr="00F8720E">
        <w:t xml:space="preserve">Durante a inserção dos medicamentos nas tabelas principais VTM, VMP, AMP, VMPP </w:t>
      </w:r>
      <w:r w:rsidR="001809DF">
        <w:t>e AMPP na base da OBM foram</w:t>
      </w:r>
      <w:r>
        <w:t xml:space="preserve"> identificad</w:t>
      </w:r>
      <w:r w:rsidR="001809DF">
        <w:t>as</w:t>
      </w:r>
      <w:r>
        <w:t xml:space="preserve"> oportunidades de melhorias conforme o modelo de dados da OBM.</w:t>
      </w:r>
    </w:p>
    <w:p w14:paraId="1EF1D57A" w14:textId="783AF48E" w:rsidR="00F8720E" w:rsidRDefault="00F8720E" w:rsidP="00F8720E">
      <w:pPr>
        <w:ind w:firstLine="709"/>
      </w:pPr>
      <w:r>
        <w:t xml:space="preserve">Segue abaixo </w:t>
      </w:r>
      <w:r w:rsidR="001809DF">
        <w:t xml:space="preserve">os exemplos das tabelas principais identificados como aprimoramento da base e portal OBM. </w:t>
      </w:r>
    </w:p>
    <w:p w14:paraId="14D6B722" w14:textId="77777777" w:rsidR="001809DF" w:rsidRPr="00F8720E" w:rsidRDefault="001809DF" w:rsidP="00F8720E">
      <w:pPr>
        <w:ind w:firstLine="709"/>
      </w:pPr>
    </w:p>
    <w:p w14:paraId="2CB220B7" w14:textId="5FE74186" w:rsidR="00533EC5" w:rsidRPr="00C855CF" w:rsidRDefault="00533EC5" w:rsidP="00C855CF">
      <w:pPr>
        <w:pStyle w:val="Ttulo3"/>
        <w:rPr>
          <w:rFonts w:ascii="Calibri" w:hAnsi="Calibri" w:cs="Calibri"/>
          <w:color w:val="000000" w:themeColor="text1"/>
          <w:sz w:val="24"/>
          <w:szCs w:val="24"/>
        </w:rPr>
      </w:pPr>
      <w:bookmarkStart w:id="22" w:name="_Toc153899481"/>
      <w:r w:rsidRPr="00C855CF">
        <w:rPr>
          <w:rFonts w:ascii="Calibri" w:hAnsi="Calibri" w:cs="Calibri"/>
          <w:color w:val="000000" w:themeColor="text1"/>
          <w:sz w:val="24"/>
          <w:szCs w:val="24"/>
        </w:rPr>
        <w:t>VTM</w:t>
      </w:r>
      <w:bookmarkEnd w:id="22"/>
    </w:p>
    <w:p w14:paraId="579742FB" w14:textId="77777777" w:rsidR="00C855CF" w:rsidRPr="00533EC5" w:rsidRDefault="00C855CF" w:rsidP="00C855CF">
      <w:pPr>
        <w:ind w:firstLine="0"/>
        <w:rPr>
          <w:b/>
        </w:rPr>
      </w:pPr>
    </w:p>
    <w:p w14:paraId="046D368A" w14:textId="77777777" w:rsidR="00533EC5" w:rsidRPr="00785DF3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</w:rPr>
        <w:t xml:space="preserve"> só com um ingrediente</w:t>
      </w:r>
    </w:p>
    <w:p w14:paraId="6CD1F3EB" w14:textId="77777777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ab/>
        <w:t>Só a primeira letra maiúscula</w:t>
      </w:r>
    </w:p>
    <w:p w14:paraId="5EE7E390" w14:textId="77777777" w:rsidR="00533EC5" w:rsidRPr="001809DF" w:rsidRDefault="00533EC5" w:rsidP="001809DF">
      <w:pPr>
        <w:rPr>
          <w:rFonts w:ascii="Lato" w:hAnsi="Lato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Exemplo:</w:t>
      </w:r>
      <w:r w:rsidRPr="00785DF3">
        <w:rPr>
          <w:rFonts w:ascii="Lato" w:hAnsi="Lato"/>
          <w:b/>
          <w:bCs/>
          <w:color w:val="4C5773"/>
          <w:sz w:val="19"/>
          <w:szCs w:val="19"/>
        </w:rPr>
        <w:t xml:space="preserve"> </w:t>
      </w:r>
      <w:proofErr w:type="spellStart"/>
      <w:r w:rsidRPr="001809DF">
        <w:rPr>
          <w:rFonts w:ascii="Lato" w:hAnsi="Lato"/>
          <w:b/>
          <w:bCs/>
          <w:sz w:val="19"/>
          <w:szCs w:val="19"/>
        </w:rPr>
        <w:t>Acetazolamida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 </w:t>
      </w:r>
    </w:p>
    <w:p w14:paraId="0111F9C3" w14:textId="77777777" w:rsidR="00533EC5" w:rsidRPr="00785DF3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</w:p>
    <w:p w14:paraId="29A75747" w14:textId="77777777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proofErr w:type="spellStart"/>
      <w:r w:rsidRPr="00785DF3">
        <w:rPr>
          <w:rFonts w:ascii="Lato" w:hAnsi="Lato"/>
          <w:color w:val="000000" w:themeColor="text1"/>
          <w:sz w:val="19"/>
          <w:szCs w:val="19"/>
        </w:rPr>
        <w:t>VTMs</w:t>
      </w:r>
      <w:proofErr w:type="spellEnd"/>
      <w:r w:rsidRPr="00785DF3">
        <w:rPr>
          <w:rFonts w:ascii="Lato" w:hAnsi="Lato"/>
          <w:color w:val="000000" w:themeColor="text1"/>
          <w:sz w:val="19"/>
          <w:szCs w:val="19"/>
        </w:rPr>
        <w:t xml:space="preserve"> com mais de um ingrediente</w:t>
      </w:r>
    </w:p>
    <w:p w14:paraId="13CC036E" w14:textId="77777777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Primeira letra de cada ingrediente maiúscula</w:t>
      </w:r>
    </w:p>
    <w:p w14:paraId="0AE6AF1B" w14:textId="3CEF7406" w:rsidR="00533EC5" w:rsidRDefault="00533EC5" w:rsidP="001809DF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Unidade de medida, forma farmacêutica – minúsculo</w:t>
      </w:r>
    </w:p>
    <w:p w14:paraId="5B3B734E" w14:textId="50357EE6" w:rsidR="00533EC5" w:rsidRDefault="00533EC5" w:rsidP="001809DF">
      <w:pPr>
        <w:rPr>
          <w:rFonts w:ascii="Lato" w:hAnsi="Lato"/>
          <w:b/>
          <w:bCs/>
          <w:color w:val="4C5773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 xml:space="preserve">Exemplo: </w:t>
      </w:r>
      <w:r w:rsidRPr="001809DF">
        <w:rPr>
          <w:rFonts w:ascii="Lato" w:hAnsi="Lato"/>
          <w:b/>
          <w:bCs/>
          <w:sz w:val="19"/>
          <w:szCs w:val="19"/>
        </w:rPr>
        <w:t>Ácido Ascórbico + Zinco</w:t>
      </w:r>
    </w:p>
    <w:p w14:paraId="2F521A51" w14:textId="24BB0E2C" w:rsidR="00533EC5" w:rsidRDefault="00533EC5" w:rsidP="00533EC5">
      <w:pPr>
        <w:rPr>
          <w:rFonts w:ascii="Lato" w:hAnsi="Lato"/>
          <w:b/>
          <w:bCs/>
          <w:color w:val="4C5773"/>
          <w:sz w:val="19"/>
          <w:szCs w:val="19"/>
        </w:rPr>
      </w:pPr>
    </w:p>
    <w:p w14:paraId="5F45650A" w14:textId="026C9B20" w:rsidR="00533EC5" w:rsidRDefault="00AA734D" w:rsidP="00533EC5">
      <w:pPr>
        <w:ind w:firstLine="709"/>
      </w:pPr>
      <w:r>
        <w:t>A f</w:t>
      </w:r>
      <w:r w:rsidR="00533EC5">
        <w:t xml:space="preserve">ormatação da nomenclatura no portal está diferente do documento, alguns medicamentos estão com letras maiúsculas, exemplo: </w:t>
      </w:r>
    </w:p>
    <w:p w14:paraId="679E853E" w14:textId="77777777" w:rsidR="00533EC5" w:rsidRDefault="00533EC5" w:rsidP="00533EC5"/>
    <w:p w14:paraId="290E1601" w14:textId="1EF70AA8" w:rsidR="00533EC5" w:rsidRDefault="00533EC5" w:rsidP="00533EC5">
      <w:pPr>
        <w:ind w:firstLine="709"/>
      </w:pPr>
      <w:r>
        <w:rPr>
          <w:noProof/>
          <w:lang w:eastAsia="pt-BR"/>
        </w:rPr>
        <w:lastRenderedPageBreak/>
        <w:drawing>
          <wp:inline distT="0" distB="0" distL="0" distR="0" wp14:anchorId="5C0EADEC" wp14:editId="24565491">
            <wp:extent cx="5394960" cy="2293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7AB6" w14:textId="54B268BE" w:rsidR="00533EC5" w:rsidRDefault="00533EC5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5B6919F6" w14:textId="77777777" w:rsidR="00570FA9" w:rsidRDefault="00570FA9" w:rsidP="00533EC5">
      <w:pPr>
        <w:rPr>
          <w:rFonts w:ascii="Lato" w:hAnsi="Lato"/>
          <w:color w:val="000000" w:themeColor="text1"/>
          <w:sz w:val="19"/>
          <w:szCs w:val="19"/>
        </w:rPr>
      </w:pPr>
    </w:p>
    <w:p w14:paraId="3DD35650" w14:textId="12FCCF1F" w:rsidR="0002106C" w:rsidRPr="00C855CF" w:rsidRDefault="008E70B0" w:rsidP="00C855CF">
      <w:pPr>
        <w:pStyle w:val="Ttulo3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3" w:name="_Toc153899482"/>
      <w:proofErr w:type="spellStart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VMPs</w:t>
      </w:r>
      <w:bookmarkEnd w:id="23"/>
      <w:proofErr w:type="spellEnd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  </w:t>
      </w:r>
    </w:p>
    <w:p w14:paraId="56254A6C" w14:textId="77777777" w:rsidR="00C855CF" w:rsidRPr="00C855CF" w:rsidRDefault="00C855CF" w:rsidP="001809DF">
      <w:pPr>
        <w:ind w:firstLine="709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67162CD" w14:textId="77777777" w:rsidR="0002106C" w:rsidRDefault="0002106C" w:rsidP="00BD5288">
      <w:pPr>
        <w:rPr>
          <w:rFonts w:ascii="Lato" w:hAnsi="Lato"/>
          <w:b/>
          <w:color w:val="000000" w:themeColor="text1"/>
          <w:sz w:val="19"/>
          <w:szCs w:val="19"/>
        </w:rPr>
      </w:pPr>
    </w:p>
    <w:p w14:paraId="3B0CDA27" w14:textId="77777777" w:rsidR="00BD5288" w:rsidRDefault="00BD5288" w:rsidP="00BD5288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</w:r>
      <w:r w:rsidRPr="00785DF3">
        <w:rPr>
          <w:rFonts w:ascii="Lato" w:hAnsi="Lato"/>
          <w:color w:val="000000" w:themeColor="text1"/>
          <w:sz w:val="19"/>
          <w:szCs w:val="19"/>
        </w:rPr>
        <w:t>Só a primeira letra maiúscula</w:t>
      </w:r>
    </w:p>
    <w:p w14:paraId="7719D52B" w14:textId="77777777" w:rsidR="00BD5288" w:rsidRDefault="00BD5288" w:rsidP="00BD5288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ab/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ingrediente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>&gt;</w:t>
      </w:r>
    </w:p>
    <w:p w14:paraId="3513CC0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 w:rsidRPr="00785DF3"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 w:rsidRPr="00785DF3"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53862618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concentração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numerador&gt;</w:t>
      </w:r>
    </w:p>
    <w:p w14:paraId="5C70377D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580DAF45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unidade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de medida numerador&gt; </w:t>
      </w:r>
    </w:p>
    <w:p w14:paraId="2009C36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concentração do denominador</w:t>
      </w:r>
    </w:p>
    <w:p w14:paraId="31994DDC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&lt;”/” &lt;concentração denominador&gt; </w:t>
      </w:r>
    </w:p>
    <w:p w14:paraId="614CC0CB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unidade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de medida denominador&gt; </w:t>
      </w:r>
    </w:p>
    <w:p w14:paraId="588D1DB6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38B9B386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mais de um ingrediente para o VMP:</w:t>
      </w:r>
    </w:p>
    <w:p w14:paraId="4728DE71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05EA68D3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&lt;+&gt;</w:t>
      </w:r>
    </w:p>
    <w:p w14:paraId="0CC41CFB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ingrediente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2&gt;</w:t>
      </w:r>
    </w:p>
    <w:p w14:paraId="5A9870BF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 w:rsidRPr="00785DF3"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 w:rsidRPr="00785DF3"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 w:rsidRPr="00785DF3"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252A25A2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concentração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numerador&gt;</w:t>
      </w:r>
    </w:p>
    <w:p w14:paraId="5CF26DF3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5B70E2A9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unidade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de medida numerador&gt; </w:t>
      </w:r>
    </w:p>
    <w:p w14:paraId="14B45001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Se houver concentração do denominador</w:t>
      </w:r>
    </w:p>
    <w:p w14:paraId="646DEB56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&lt;”/” &lt;concentração denominador&gt; </w:t>
      </w:r>
    </w:p>
    <w:p w14:paraId="67EA2C30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lastRenderedPageBreak/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espaço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em branco&gt;</w:t>
      </w:r>
    </w:p>
    <w:p w14:paraId="1DAE2780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&lt;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unidade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de medida denominador&gt; </w:t>
      </w:r>
    </w:p>
    <w:p w14:paraId="3D2E08DB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2A168B9B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Repetir a partir do &lt;+&gt; para cada novo ingrediente.</w:t>
      </w:r>
    </w:p>
    <w:p w14:paraId="39D73781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10793099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>Exemplo:</w:t>
      </w:r>
    </w:p>
    <w:p w14:paraId="144A242B" w14:textId="77777777" w:rsidR="00BD5288" w:rsidRPr="001809DF" w:rsidRDefault="00BD5288" w:rsidP="00BD5288">
      <w:pPr>
        <w:ind w:firstLine="720"/>
        <w:rPr>
          <w:rFonts w:ascii="Lato" w:hAnsi="Lato"/>
          <w:b/>
          <w:bCs/>
          <w:sz w:val="19"/>
          <w:szCs w:val="19"/>
        </w:rPr>
      </w:pPr>
      <w:r w:rsidRPr="001809DF">
        <w:rPr>
          <w:rFonts w:ascii="Lato" w:hAnsi="Lato"/>
          <w:b/>
          <w:bCs/>
          <w:sz w:val="19"/>
          <w:szCs w:val="19"/>
        </w:rPr>
        <w:t xml:space="preserve">Ácido Ascórbico 1 g </w:t>
      </w:r>
      <w:proofErr w:type="gramStart"/>
      <w:r w:rsidRPr="001809DF">
        <w:rPr>
          <w:rFonts w:ascii="Lato" w:hAnsi="Lato"/>
          <w:b/>
          <w:bCs/>
          <w:sz w:val="19"/>
          <w:szCs w:val="19"/>
        </w:rPr>
        <w:t>+</w:t>
      </w:r>
      <w:proofErr w:type="gramEnd"/>
      <w:r w:rsidRPr="001809DF">
        <w:rPr>
          <w:rFonts w:ascii="Lato" w:hAnsi="Lato"/>
          <w:b/>
          <w:bCs/>
          <w:sz w:val="19"/>
          <w:szCs w:val="19"/>
        </w:rPr>
        <w:t xml:space="preserve"> Zinco 10 mg comprimido efervescente</w:t>
      </w:r>
    </w:p>
    <w:p w14:paraId="7B5A3D24" w14:textId="77777777" w:rsidR="00BD5288" w:rsidRDefault="00BD5288" w:rsidP="00BD5288">
      <w:pPr>
        <w:ind w:firstLine="720"/>
        <w:rPr>
          <w:rFonts w:ascii="Lato" w:hAnsi="Lato"/>
          <w:color w:val="000000" w:themeColor="text1"/>
          <w:sz w:val="19"/>
          <w:szCs w:val="19"/>
        </w:rPr>
      </w:pPr>
      <w:proofErr w:type="spellStart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Citrato</w:t>
      </w:r>
      <w:proofErr w:type="spell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 xml:space="preserve"> de Potássio 1620 mg (15 </w:t>
      </w:r>
      <w:proofErr w:type="spellStart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mEq</w:t>
      </w:r>
      <w:proofErr w:type="spellEnd"/>
      <w:r>
        <w:rPr>
          <w:rFonts w:ascii="Arial" w:hAnsi="Arial" w:cs="Arial"/>
          <w:color w:val="212529"/>
          <w:sz w:val="19"/>
          <w:szCs w:val="19"/>
          <w:shd w:val="clear" w:color="auto" w:fill="FFFFFF"/>
        </w:rPr>
        <w:t>) comprimido de liberação prolongada</w:t>
      </w:r>
    </w:p>
    <w:p w14:paraId="6771851F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090CD49A" w14:textId="77777777" w:rsidR="00BD5288" w:rsidRDefault="00BD5288" w:rsidP="00175E5C">
      <w:pPr>
        <w:pStyle w:val="PargrafodaLista"/>
        <w:numPr>
          <w:ilvl w:val="0"/>
          <w:numId w:val="3"/>
        </w:numPr>
        <w:spacing w:after="120" w:line="240" w:lineRule="auto"/>
        <w:jc w:val="left"/>
        <w:rPr>
          <w:rFonts w:ascii="Lato" w:hAnsi="Lato"/>
          <w:color w:val="000000" w:themeColor="text1"/>
          <w:sz w:val="19"/>
          <w:szCs w:val="19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</w:rPr>
        <w:t>A concentração do numerador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é SEMPRE a concentração total do ingrediente no produto farmacêutico</w:t>
      </w:r>
    </w:p>
    <w:p w14:paraId="4C44BF5B" w14:textId="77777777" w:rsidR="00BD5288" w:rsidRDefault="00BD5288" w:rsidP="00175E5C">
      <w:pPr>
        <w:pStyle w:val="PargrafodaLista"/>
        <w:numPr>
          <w:ilvl w:val="0"/>
          <w:numId w:val="3"/>
        </w:numPr>
        <w:spacing w:after="120" w:line="240" w:lineRule="auto"/>
        <w:jc w:val="left"/>
        <w:rPr>
          <w:rFonts w:ascii="Lato" w:hAnsi="Lato"/>
          <w:color w:val="000000" w:themeColor="text1"/>
          <w:sz w:val="19"/>
          <w:szCs w:val="19"/>
        </w:rPr>
      </w:pPr>
      <w:r w:rsidRPr="00B6785D">
        <w:rPr>
          <w:rFonts w:ascii="Lato" w:hAnsi="Lato"/>
          <w:b/>
          <w:bCs/>
          <w:color w:val="000000" w:themeColor="text1"/>
          <w:sz w:val="19"/>
          <w:szCs w:val="19"/>
        </w:rPr>
        <w:t>A concentração do denominador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é SEMPRE </w:t>
      </w:r>
      <w:r>
        <w:rPr>
          <w:rFonts w:ascii="Lato" w:hAnsi="Lato"/>
          <w:color w:val="000000" w:themeColor="text1"/>
          <w:sz w:val="19"/>
          <w:szCs w:val="19"/>
        </w:rPr>
        <w:t>o volume total.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Então</w:t>
      </w:r>
      <w:r>
        <w:rPr>
          <w:rFonts w:ascii="Lato" w:hAnsi="Lato"/>
          <w:color w:val="000000" w:themeColor="text1"/>
          <w:sz w:val="19"/>
          <w:szCs w:val="19"/>
        </w:rPr>
        <w:t>,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não se descreve concentração por ml, mas sim concentração pelo volume </w:t>
      </w:r>
      <w:r>
        <w:rPr>
          <w:rFonts w:ascii="Lato" w:hAnsi="Lato"/>
          <w:color w:val="000000" w:themeColor="text1"/>
          <w:sz w:val="19"/>
          <w:szCs w:val="19"/>
        </w:rPr>
        <w:t xml:space="preserve">total. </w:t>
      </w:r>
      <w:r w:rsidRPr="00B6785D">
        <w:rPr>
          <w:rFonts w:ascii="Lato" w:hAnsi="Lato"/>
          <w:color w:val="000000" w:themeColor="text1"/>
          <w:sz w:val="19"/>
          <w:szCs w:val="19"/>
        </w:rPr>
        <w:t xml:space="preserve"> </w:t>
      </w:r>
      <w:r>
        <w:rPr>
          <w:rFonts w:ascii="Lato" w:hAnsi="Lato"/>
          <w:color w:val="000000" w:themeColor="text1"/>
          <w:sz w:val="19"/>
          <w:szCs w:val="19"/>
        </w:rPr>
        <w:t xml:space="preserve"> </w:t>
      </w:r>
    </w:p>
    <w:p w14:paraId="046DF4BB" w14:textId="77777777" w:rsidR="00BD5288" w:rsidRPr="00B6785D" w:rsidRDefault="00BD5288" w:rsidP="00175E5C">
      <w:pPr>
        <w:pStyle w:val="PargrafodaLista"/>
        <w:numPr>
          <w:ilvl w:val="0"/>
          <w:numId w:val="3"/>
        </w:numPr>
        <w:spacing w:after="120" w:line="240" w:lineRule="auto"/>
        <w:jc w:val="left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b/>
          <w:bCs/>
          <w:color w:val="000000" w:themeColor="text1"/>
          <w:sz w:val="19"/>
          <w:szCs w:val="19"/>
        </w:rPr>
        <w:t xml:space="preserve">Acrescentar ao final do nome do VMP a unidade de medida descrita no atributo </w:t>
      </w:r>
      <w:r>
        <w:rPr>
          <w:rFonts w:ascii="Lato" w:hAnsi="Lato"/>
          <w:color w:val="000000" w:themeColor="text1"/>
          <w:sz w:val="19"/>
          <w:szCs w:val="19"/>
        </w:rPr>
        <w:t>TB_VMP.</w:t>
      </w:r>
      <w:r w:rsidRPr="00785DF3">
        <w:t xml:space="preserve"> </w:t>
      </w:r>
      <w:r>
        <w:t>CO_UDFS_UOMCD</w:t>
      </w:r>
      <w:r w:rsidRPr="00B6785D">
        <w:t xml:space="preserve"> </w:t>
      </w:r>
      <w:proofErr w:type="gramStart"/>
      <w:r w:rsidRPr="00B6785D">
        <w:t>( este</w:t>
      </w:r>
      <w:proofErr w:type="gramEnd"/>
      <w:r w:rsidRPr="00B6785D">
        <w:t xml:space="preserve"> atributo descreve a unidade de medida da dose </w:t>
      </w:r>
      <w:r>
        <w:t>unitária – importante mostrar para as soluções injetáveis)</w:t>
      </w:r>
    </w:p>
    <w:p w14:paraId="09526847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</w:p>
    <w:p w14:paraId="39772411" w14:textId="77777777" w:rsidR="00BD5288" w:rsidRDefault="00BD5288" w:rsidP="00BD5288">
      <w:pPr>
        <w:ind w:left="720" w:firstLine="720"/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Exemplo: </w:t>
      </w:r>
    </w:p>
    <w:p w14:paraId="2587840E" w14:textId="77777777" w:rsidR="00BD5288" w:rsidRPr="001809DF" w:rsidRDefault="00BD5288" w:rsidP="00BD5288">
      <w:pPr>
        <w:ind w:left="720" w:firstLine="720"/>
        <w:rPr>
          <w:rFonts w:ascii="Lato" w:hAnsi="Lato"/>
          <w:b/>
          <w:bCs/>
          <w:sz w:val="19"/>
          <w:szCs w:val="19"/>
        </w:rPr>
      </w:pPr>
      <w:r w:rsidRPr="001809DF">
        <w:rPr>
          <w:rFonts w:ascii="Lato" w:hAnsi="Lato"/>
          <w:b/>
          <w:bCs/>
          <w:sz w:val="19"/>
          <w:szCs w:val="19"/>
        </w:rPr>
        <w:t xml:space="preserve">Escopolamina 20 mg/5 </w:t>
      </w:r>
      <w:proofErr w:type="spellStart"/>
      <w:r w:rsidRPr="001809DF">
        <w:rPr>
          <w:rFonts w:ascii="Lato" w:hAnsi="Lato"/>
          <w:b/>
          <w:bCs/>
          <w:sz w:val="19"/>
          <w:szCs w:val="19"/>
        </w:rPr>
        <w:t>mL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</w:t>
      </w:r>
      <w:proofErr w:type="gramStart"/>
      <w:r w:rsidRPr="001809DF">
        <w:rPr>
          <w:rFonts w:ascii="Lato" w:hAnsi="Lato"/>
          <w:b/>
          <w:bCs/>
          <w:sz w:val="19"/>
          <w:szCs w:val="19"/>
        </w:rPr>
        <w:t>+</w:t>
      </w:r>
      <w:proofErr w:type="gramEnd"/>
      <w:r w:rsidRPr="001809DF">
        <w:rPr>
          <w:rFonts w:ascii="Lato" w:hAnsi="Lato"/>
          <w:b/>
          <w:bCs/>
          <w:sz w:val="19"/>
          <w:szCs w:val="19"/>
        </w:rPr>
        <w:t xml:space="preserve"> Dipirona 2,5 g/5 </w:t>
      </w:r>
      <w:proofErr w:type="spellStart"/>
      <w:r w:rsidRPr="001809DF">
        <w:rPr>
          <w:rFonts w:ascii="Lato" w:hAnsi="Lato"/>
          <w:b/>
          <w:bCs/>
          <w:sz w:val="19"/>
          <w:szCs w:val="19"/>
        </w:rPr>
        <w:t>mL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solução para injeção; ampola</w:t>
      </w:r>
    </w:p>
    <w:p w14:paraId="5AE1CCEC" w14:textId="651382F7" w:rsidR="00BD5288" w:rsidRDefault="00BD5288" w:rsidP="00BD5288">
      <w:pPr>
        <w:ind w:left="1440"/>
        <w:rPr>
          <w:rFonts w:ascii="Lato" w:hAnsi="Lato"/>
          <w:b/>
          <w:bCs/>
          <w:sz w:val="19"/>
          <w:szCs w:val="19"/>
        </w:rPr>
      </w:pPr>
      <w:proofErr w:type="spellStart"/>
      <w:r w:rsidRPr="001809DF">
        <w:rPr>
          <w:rFonts w:ascii="Lato" w:hAnsi="Lato"/>
          <w:b/>
          <w:bCs/>
          <w:sz w:val="19"/>
          <w:szCs w:val="19"/>
        </w:rPr>
        <w:t>Abciximabe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10 mg/5 </w:t>
      </w:r>
      <w:proofErr w:type="spellStart"/>
      <w:r w:rsidRPr="001809DF">
        <w:rPr>
          <w:rFonts w:ascii="Lato" w:hAnsi="Lato"/>
          <w:b/>
          <w:bCs/>
          <w:sz w:val="19"/>
          <w:szCs w:val="19"/>
        </w:rPr>
        <w:t>mL</w:t>
      </w:r>
      <w:proofErr w:type="spellEnd"/>
      <w:r w:rsidRPr="001809DF">
        <w:rPr>
          <w:rFonts w:ascii="Lato" w:hAnsi="Lato"/>
          <w:b/>
          <w:bCs/>
          <w:sz w:val="19"/>
          <w:szCs w:val="19"/>
        </w:rPr>
        <w:t xml:space="preserve"> solução para injeção; frasco-ampola</w:t>
      </w:r>
    </w:p>
    <w:p w14:paraId="38942A74" w14:textId="251A9755" w:rsidR="00AA734D" w:rsidRDefault="00AA734D" w:rsidP="00BD5288">
      <w:pPr>
        <w:ind w:left="1440"/>
        <w:rPr>
          <w:rFonts w:ascii="Lato" w:hAnsi="Lato"/>
          <w:b/>
          <w:bCs/>
          <w:sz w:val="19"/>
          <w:szCs w:val="19"/>
        </w:rPr>
      </w:pPr>
    </w:p>
    <w:p w14:paraId="4F2E47C4" w14:textId="77777777" w:rsidR="00AA734D" w:rsidRDefault="00AA734D" w:rsidP="00AA734D">
      <w:pPr>
        <w:ind w:firstLine="851"/>
      </w:pPr>
      <w:r>
        <w:t xml:space="preserve">Em caso de atualização do medicamento, o campo concentração do numerador </w:t>
      </w:r>
      <w:proofErr w:type="gramStart"/>
      <w:r>
        <w:t xml:space="preserve">desaparece,   </w:t>
      </w:r>
      <w:proofErr w:type="gramEnd"/>
      <w:r>
        <w:t xml:space="preserve">consideramos que isso é um erro do sistema. </w:t>
      </w:r>
    </w:p>
    <w:p w14:paraId="6800BA41" w14:textId="77777777" w:rsidR="00AA734D" w:rsidRDefault="00AA734D" w:rsidP="00AA734D">
      <w:pPr>
        <w:ind w:firstLine="851"/>
      </w:pPr>
      <w:r>
        <w:t xml:space="preserve">Outra informação, o espaço entre dose e unidade de medida precisa de espaço, pois no portal está deixando junto e não separado conforme o modelo. </w:t>
      </w:r>
    </w:p>
    <w:p w14:paraId="7205BC3E" w14:textId="1AC0FC1B" w:rsidR="00AA734D" w:rsidRDefault="00AA734D" w:rsidP="00AA734D">
      <w:pPr>
        <w:ind w:firstLine="851"/>
      </w:pPr>
      <w:r>
        <w:t xml:space="preserve">O campo Ontologia Forma farmacêutica e Via de </w:t>
      </w:r>
      <w:proofErr w:type="spellStart"/>
      <w:r>
        <w:t>Adm</w:t>
      </w:r>
      <w:proofErr w:type="spellEnd"/>
      <w:r>
        <w:t xml:space="preserve"> não está gerando automaticamente. Segue os exemplos abaixo</w:t>
      </w:r>
    </w:p>
    <w:p w14:paraId="764B7636" w14:textId="77777777" w:rsidR="00AA734D" w:rsidRDefault="00AA734D" w:rsidP="00AA734D">
      <w:pPr>
        <w:ind w:firstLine="0"/>
      </w:pPr>
    </w:p>
    <w:p w14:paraId="1FCE3C7F" w14:textId="748A3CCD" w:rsidR="00617634" w:rsidRDefault="008E70B0" w:rsidP="00AA734D">
      <w:pPr>
        <w:ind w:firstLine="0"/>
      </w:pPr>
      <w:r>
        <w:rPr>
          <w:noProof/>
          <w:lang w:eastAsia="pt-BR"/>
        </w:rPr>
        <w:drawing>
          <wp:inline distT="0" distB="0" distL="0" distR="0" wp14:anchorId="65899469" wp14:editId="3A8F0C49">
            <wp:extent cx="5391785" cy="17132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C4FC" w14:textId="6309EDB4" w:rsidR="00A71B8B" w:rsidRDefault="00A71B8B" w:rsidP="00617634">
      <w:pPr>
        <w:ind w:firstLine="0"/>
      </w:pPr>
    </w:p>
    <w:p w14:paraId="0EF0EEEE" w14:textId="0ECD0A42" w:rsidR="00A71B8B" w:rsidRDefault="00A71B8B" w:rsidP="00617634">
      <w:pPr>
        <w:ind w:firstLine="0"/>
      </w:pPr>
      <w:r>
        <w:rPr>
          <w:noProof/>
          <w:lang w:eastAsia="pt-BR"/>
        </w:rPr>
        <w:lastRenderedPageBreak/>
        <w:drawing>
          <wp:inline distT="0" distB="0" distL="0" distR="0" wp14:anchorId="1625BF37" wp14:editId="68AC39BC">
            <wp:extent cx="3573780" cy="47815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4524" w14:textId="24ADA1D7" w:rsidR="00A71B8B" w:rsidRDefault="00A71B8B" w:rsidP="00617634">
      <w:pPr>
        <w:ind w:firstLine="0"/>
      </w:pPr>
      <w:r>
        <w:rPr>
          <w:noProof/>
          <w:lang w:eastAsia="pt-BR"/>
        </w:rPr>
        <w:drawing>
          <wp:inline distT="0" distB="0" distL="0" distR="0" wp14:anchorId="1D0C08BA" wp14:editId="163C547F">
            <wp:extent cx="4130675" cy="782955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85F4" w14:textId="4F2B8A6C" w:rsidR="00A71B8B" w:rsidRDefault="00A71B8B" w:rsidP="00617634">
      <w:pPr>
        <w:ind w:firstLine="0"/>
      </w:pPr>
    </w:p>
    <w:p w14:paraId="3967D2BD" w14:textId="4F4EC44D" w:rsidR="0002106C" w:rsidRDefault="0002106C" w:rsidP="00617634">
      <w:pPr>
        <w:ind w:firstLine="0"/>
      </w:pPr>
    </w:p>
    <w:p w14:paraId="1BCD91D2" w14:textId="6ADDAEF1" w:rsidR="0002106C" w:rsidRDefault="0002106C" w:rsidP="00617634">
      <w:pPr>
        <w:ind w:firstLine="0"/>
      </w:pPr>
      <w:r>
        <w:rPr>
          <w:noProof/>
          <w:lang w:eastAsia="pt-BR"/>
        </w:rPr>
        <w:drawing>
          <wp:inline distT="0" distB="0" distL="0" distR="0" wp14:anchorId="1B238034" wp14:editId="37206B19">
            <wp:extent cx="6416984" cy="630536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991" cy="64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4CA2" w14:textId="793B6584" w:rsidR="0002106C" w:rsidRDefault="0002106C" w:rsidP="00617634">
      <w:pPr>
        <w:ind w:firstLine="0"/>
      </w:pPr>
    </w:p>
    <w:p w14:paraId="58243D69" w14:textId="77777777" w:rsidR="00C855CF" w:rsidRPr="00C855CF" w:rsidRDefault="00C855CF" w:rsidP="00C855CF">
      <w:pPr>
        <w:ind w:firstLine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6BE33995" w14:textId="38187A9D" w:rsidR="003D0A2D" w:rsidRPr="00C855CF" w:rsidRDefault="00C855CF" w:rsidP="00C855CF">
      <w:pPr>
        <w:pStyle w:val="Ttulo3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4" w:name="_Toc153899483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VMPP</w:t>
      </w:r>
      <w:bookmarkEnd w:id="24"/>
    </w:p>
    <w:p w14:paraId="70EC73CD" w14:textId="77777777" w:rsidR="00C855CF" w:rsidRPr="00C855CF" w:rsidRDefault="00C855CF" w:rsidP="00C855CF">
      <w:pPr>
        <w:ind w:firstLine="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07250716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Gerar o código automaticamente,</w:t>
      </w:r>
    </w:p>
    <w:p w14:paraId="328D9782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Gerar o nome automaticamente a partir de: </w:t>
      </w:r>
    </w:p>
    <w:p w14:paraId="7CFA18C2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 Selecionar o VMP que este VMPP se relaciona</w:t>
      </w:r>
    </w:p>
    <w:p w14:paraId="2194D612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</w:p>
    <w:p w14:paraId="65E5334C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Nome do VMPP é igual ao nome do VMP + </w:t>
      </w:r>
    </w:p>
    <w:p w14:paraId="24EDE4BF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espaço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em branco +</w:t>
      </w:r>
    </w:p>
    <w:p w14:paraId="556D29B5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 “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x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” + </w:t>
      </w:r>
    </w:p>
    <w:p w14:paraId="57E5F90B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espaço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em branco </w:t>
      </w:r>
    </w:p>
    <w:p w14:paraId="2C8FF13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 &lt;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quantidade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do VMPP informada&gt; +    mudar o </w:t>
      </w:r>
      <w:proofErr w:type="spellStart"/>
      <w:r w:rsidRPr="00AA734D">
        <w:rPr>
          <w:rFonts w:asciiTheme="minorHAnsi" w:hAnsiTheme="minorHAnsi" w:cstheme="minorHAnsi"/>
          <w:color w:val="000000" w:themeColor="text1"/>
        </w:rPr>
        <w:t>label</w:t>
      </w:r>
      <w:proofErr w:type="spellEnd"/>
      <w:r w:rsidRPr="00AA734D">
        <w:rPr>
          <w:rFonts w:asciiTheme="minorHAnsi" w:hAnsiTheme="minorHAnsi" w:cstheme="minorHAnsi"/>
          <w:color w:val="000000" w:themeColor="text1"/>
        </w:rPr>
        <w:t xml:space="preserve"> para:  “</w:t>
      </w:r>
      <w:r w:rsidRPr="00AA734D">
        <w:rPr>
          <w:rFonts w:asciiTheme="minorHAnsi" w:hAnsiTheme="minorHAnsi" w:cstheme="minorHAnsi"/>
        </w:rPr>
        <w:t>Valor que representa a quantidade, peso ou volume de fornecimento do VMPP por unidade comercial”</w:t>
      </w:r>
    </w:p>
    <w:p w14:paraId="29268DA0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espaço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em branco +</w:t>
      </w:r>
    </w:p>
    <w:p w14:paraId="4713EC25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  &lt;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unidade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de medida informada&gt;   mudar o </w:t>
      </w:r>
      <w:proofErr w:type="spellStart"/>
      <w:r w:rsidRPr="00AA734D">
        <w:rPr>
          <w:rFonts w:asciiTheme="minorHAnsi" w:hAnsiTheme="minorHAnsi" w:cstheme="minorHAnsi"/>
          <w:color w:val="000000" w:themeColor="text1"/>
        </w:rPr>
        <w:t>label</w:t>
      </w:r>
      <w:proofErr w:type="spellEnd"/>
      <w:r w:rsidRPr="00AA734D">
        <w:rPr>
          <w:rFonts w:asciiTheme="minorHAnsi" w:hAnsiTheme="minorHAnsi" w:cstheme="minorHAnsi"/>
          <w:color w:val="000000" w:themeColor="text1"/>
        </w:rPr>
        <w:t xml:space="preserve"> para: </w:t>
      </w:r>
      <w:r w:rsidRPr="00AA734D">
        <w:rPr>
          <w:rFonts w:asciiTheme="minorHAnsi" w:hAnsiTheme="minorHAnsi" w:cstheme="minorHAnsi"/>
        </w:rPr>
        <w:t xml:space="preserve"> “Unidade de medida da quantidade, peso ou volume de fornecimento do VMPP por unidade comercial”.</w:t>
      </w:r>
    </w:p>
    <w:p w14:paraId="44F4E9B2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</w:p>
    <w:p w14:paraId="02B63B9E" w14:textId="41CF4C9B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Corr</w:t>
      </w:r>
      <w:r w:rsidR="000414C7" w:rsidRPr="00AA734D">
        <w:rPr>
          <w:rFonts w:asciiTheme="minorHAnsi" w:hAnsiTheme="minorHAnsi" w:cstheme="minorHAnsi"/>
          <w:color w:val="000000" w:themeColor="text1"/>
        </w:rPr>
        <w:t xml:space="preserve">igir </w:t>
      </w:r>
      <w:proofErr w:type="spellStart"/>
      <w:r w:rsidR="000414C7" w:rsidRPr="00AA734D">
        <w:rPr>
          <w:rFonts w:asciiTheme="minorHAnsi" w:hAnsiTheme="minorHAnsi" w:cstheme="minorHAnsi"/>
          <w:color w:val="000000" w:themeColor="text1"/>
        </w:rPr>
        <w:t>labels</w:t>
      </w:r>
      <w:proofErr w:type="spellEnd"/>
      <w:r w:rsidR="000414C7" w:rsidRPr="00AA734D">
        <w:rPr>
          <w:rFonts w:asciiTheme="minorHAnsi" w:hAnsiTheme="minorHAnsi" w:cstheme="minorHAnsi"/>
          <w:color w:val="000000" w:themeColor="text1"/>
        </w:rPr>
        <w:t xml:space="preserve"> que estão errados (</w:t>
      </w:r>
      <w:r w:rsidRPr="00AA734D">
        <w:rPr>
          <w:rFonts w:asciiTheme="minorHAnsi" w:hAnsiTheme="minorHAnsi" w:cstheme="minorHAnsi"/>
          <w:color w:val="000000" w:themeColor="text1"/>
        </w:rPr>
        <w:t xml:space="preserve">ver acima) – é VMPP com os </w:t>
      </w:r>
      <w:proofErr w:type="spellStart"/>
      <w:r w:rsidRPr="00AA734D">
        <w:rPr>
          <w:rFonts w:asciiTheme="minorHAnsi" w:hAnsiTheme="minorHAnsi" w:cstheme="minorHAnsi"/>
          <w:color w:val="000000" w:themeColor="text1"/>
        </w:rPr>
        <w:t>labels</w:t>
      </w:r>
      <w:proofErr w:type="spellEnd"/>
      <w:r w:rsidRPr="00AA734D">
        <w:rPr>
          <w:rFonts w:asciiTheme="minorHAnsi" w:hAnsiTheme="minorHAnsi" w:cstheme="minorHAnsi"/>
          <w:color w:val="000000" w:themeColor="text1"/>
        </w:rPr>
        <w:t xml:space="preserve"> acima</w:t>
      </w:r>
    </w:p>
    <w:p w14:paraId="2419C9BB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  <w:r w:rsidRPr="00FD5CB0">
        <w:rPr>
          <w:rFonts w:ascii="Lato" w:hAnsi="Lato"/>
          <w:noProof/>
          <w:color w:val="000000" w:themeColor="text1"/>
          <w:sz w:val="19"/>
          <w:szCs w:val="19"/>
          <w:lang w:eastAsia="pt-BR"/>
        </w:rPr>
        <w:lastRenderedPageBreak/>
        <w:drawing>
          <wp:inline distT="0" distB="0" distL="0" distR="0" wp14:anchorId="0CA4DD38" wp14:editId="2BC76E15">
            <wp:extent cx="5727700" cy="1183005"/>
            <wp:effectExtent l="0" t="0" r="0" b="0"/>
            <wp:docPr id="109335266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52668" name="Picture 1" descr="A screen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0A8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Exemplo:</w:t>
      </w:r>
    </w:p>
    <w:p w14:paraId="62234FB7" w14:textId="77777777" w:rsidR="003D0A2D" w:rsidRPr="00AA734D" w:rsidRDefault="003D0A2D" w:rsidP="003D0A2D">
      <w:pPr>
        <w:rPr>
          <w:rFonts w:asciiTheme="minorHAnsi" w:hAnsiTheme="minorHAnsi" w:cstheme="minorHAnsi"/>
          <w:color w:val="1C2B36"/>
          <w:shd w:val="clear" w:color="auto" w:fill="FFFFFF"/>
        </w:rPr>
      </w:pPr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Amoxicilina 500 mg cápsula e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Claritromicina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500 mg comprimido e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Esomeprazol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20 mg comprimido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gastrorresistente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x 1 pacote</w:t>
      </w:r>
    </w:p>
    <w:p w14:paraId="7FB612A4" w14:textId="77777777" w:rsidR="003D0A2D" w:rsidRPr="00AA734D" w:rsidRDefault="003D0A2D" w:rsidP="003D0A2D">
      <w:pPr>
        <w:rPr>
          <w:rFonts w:asciiTheme="minorHAnsi" w:hAnsiTheme="minorHAnsi" w:cstheme="minorHAnsi"/>
          <w:color w:val="1C2B36"/>
          <w:shd w:val="clear" w:color="auto" w:fill="FFFFFF"/>
        </w:rPr>
      </w:pPr>
    </w:p>
    <w:p w14:paraId="06F624C1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&lt;</w:t>
      </w:r>
      <w:proofErr w:type="gramStart"/>
      <w:r w:rsidRPr="00AA734D">
        <w:rPr>
          <w:rFonts w:asciiTheme="minorHAnsi" w:hAnsiTheme="minorHAnsi" w:cstheme="minorHAnsi"/>
          <w:color w:val="000000" w:themeColor="text1"/>
        </w:rPr>
        <w:t>quantidade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do VMPP informada&gt; = 1</w:t>
      </w:r>
    </w:p>
    <w:p w14:paraId="2BECA74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proofErr w:type="gramStart"/>
      <w:r w:rsidRPr="00AA734D">
        <w:rPr>
          <w:rFonts w:asciiTheme="minorHAnsi" w:hAnsiTheme="minorHAnsi" w:cstheme="minorHAnsi"/>
          <w:color w:val="000000" w:themeColor="text1"/>
        </w:rPr>
        <w:t>unidade</w:t>
      </w:r>
      <w:proofErr w:type="gramEnd"/>
      <w:r w:rsidRPr="00AA734D">
        <w:rPr>
          <w:rFonts w:asciiTheme="minorHAnsi" w:hAnsiTheme="minorHAnsi" w:cstheme="minorHAnsi"/>
          <w:color w:val="000000" w:themeColor="text1"/>
        </w:rPr>
        <w:t xml:space="preserve"> de medida informada&gt;    =  pacote</w:t>
      </w:r>
    </w:p>
    <w:p w14:paraId="30DB0EB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</w:p>
    <w:p w14:paraId="5ED1335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AA734D">
        <w:rPr>
          <w:rFonts w:asciiTheme="minorHAnsi" w:hAnsiTheme="minorHAnsi" w:cstheme="minorHAnsi"/>
          <w:color w:val="000000" w:themeColor="text1"/>
        </w:rPr>
        <w:t>OBs</w:t>
      </w:r>
      <w:proofErr w:type="spellEnd"/>
      <w:r w:rsidRPr="00AA734D">
        <w:rPr>
          <w:rFonts w:asciiTheme="minorHAnsi" w:hAnsiTheme="minorHAnsi" w:cstheme="minorHAnsi"/>
          <w:color w:val="000000" w:themeColor="text1"/>
        </w:rPr>
        <w:t>: incluir pacote na unidade de medida – para representar o que já está lá na OBM</w:t>
      </w:r>
    </w:p>
    <w:p w14:paraId="1AAC544C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3A41AF71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 </w:t>
      </w:r>
    </w:p>
    <w:p w14:paraId="04F443C4" w14:textId="731E9D84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>Este atributo não está sendo solicitado na entrada do VMPP:  entrada deve ser 1 ou 2 (número inteiro)</w:t>
      </w: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3"/>
        <w:gridCol w:w="4807"/>
        <w:gridCol w:w="2350"/>
      </w:tblGrid>
      <w:tr w:rsidR="003D0A2D" w:rsidRPr="00AA734D" w14:paraId="2C4063B5" w14:textId="77777777" w:rsidTr="008B2CD2">
        <w:tc>
          <w:tcPr>
            <w:tcW w:w="21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87525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r w:rsidRPr="00AA734D">
              <w:rPr>
                <w:rFonts w:cstheme="minorHAnsi"/>
              </w:rPr>
              <w:t>ST_COMBPACKCD</w:t>
            </w:r>
          </w:p>
        </w:tc>
        <w:tc>
          <w:tcPr>
            <w:tcW w:w="405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12D618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r w:rsidRPr="00AA734D">
              <w:rPr>
                <w:rFonts w:cstheme="minorHAnsi"/>
              </w:rPr>
              <w:t>Este atributo possui duas funções:</w:t>
            </w:r>
          </w:p>
          <w:p w14:paraId="1DAC45C4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proofErr w:type="gramStart"/>
            <w:r w:rsidRPr="00AA734D">
              <w:rPr>
                <w:rFonts w:cstheme="minorHAnsi"/>
              </w:rPr>
              <w:t>(1) Indicar</w:t>
            </w:r>
            <w:proofErr w:type="gramEnd"/>
            <w:r w:rsidRPr="00AA734D">
              <w:rPr>
                <w:rFonts w:cstheme="minorHAnsi"/>
              </w:rPr>
              <w:t xml:space="preserve"> que trata-se de um produto na apresentação pack, onde os medicamentos não são combinados em uma mesma unidade farmacotécnica, porém, disponíveis na mesma embalagem. </w:t>
            </w:r>
          </w:p>
          <w:p w14:paraId="74FD2B2B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r w:rsidRPr="00AA734D">
              <w:rPr>
                <w:rFonts w:cstheme="minorHAnsi"/>
              </w:rPr>
              <w:t>(2) Indicar que o produto está disponível para prescrição apenas em combinação com outro produto.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E0EF4" w14:textId="77777777" w:rsidR="003D0A2D" w:rsidRPr="00AA734D" w:rsidRDefault="003D0A2D" w:rsidP="008B2CD2">
            <w:pPr>
              <w:pStyle w:val="TableContents"/>
              <w:rPr>
                <w:rFonts w:cstheme="minorHAnsi"/>
              </w:rPr>
            </w:pPr>
            <w:r w:rsidRPr="00AA734D">
              <w:rPr>
                <w:rFonts w:cstheme="minorHAnsi"/>
              </w:rPr>
              <w:t>NUMBER(1)</w:t>
            </w:r>
          </w:p>
        </w:tc>
      </w:tr>
    </w:tbl>
    <w:p w14:paraId="3D3DF204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4EB88824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84BA26D" w14:textId="77777777" w:rsidR="003D0A2D" w:rsidRPr="00AA734D" w:rsidRDefault="003D0A2D" w:rsidP="003D0A2D">
      <w:pPr>
        <w:rPr>
          <w:rFonts w:asciiTheme="minorHAnsi" w:hAnsiTheme="minorHAnsi" w:cstheme="minorHAnsi"/>
          <w:color w:val="000000" w:themeColor="text1"/>
        </w:rPr>
      </w:pPr>
      <w:r w:rsidRPr="00AA734D">
        <w:rPr>
          <w:rFonts w:asciiTheme="minorHAnsi" w:hAnsiTheme="minorHAnsi" w:cstheme="minorHAnsi"/>
          <w:color w:val="000000" w:themeColor="text1"/>
        </w:rPr>
        <w:t xml:space="preserve">Exemplo: </w:t>
      </w:r>
    </w:p>
    <w:p w14:paraId="28A2DECE" w14:textId="77777777" w:rsidR="003D0A2D" w:rsidRPr="00AA734D" w:rsidRDefault="003D0A2D" w:rsidP="003D0A2D">
      <w:pPr>
        <w:rPr>
          <w:rFonts w:asciiTheme="minorHAnsi" w:hAnsiTheme="minorHAnsi" w:cstheme="minorHAnsi"/>
          <w:color w:val="1C2B36"/>
          <w:shd w:val="clear" w:color="auto" w:fill="FFFFFF"/>
        </w:rPr>
      </w:pPr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Amoxicilina 500 mg cápsula e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Claritromicina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500 mg comprimido e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Esomeprazol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20 mg comprimido </w:t>
      </w:r>
      <w:proofErr w:type="spellStart"/>
      <w:r w:rsidRPr="00AA734D">
        <w:rPr>
          <w:rFonts w:asciiTheme="minorHAnsi" w:hAnsiTheme="minorHAnsi" w:cstheme="minorHAnsi"/>
          <w:color w:val="1C2B36"/>
          <w:shd w:val="clear" w:color="auto" w:fill="FFFFFF"/>
        </w:rPr>
        <w:t>gastrorresistente</w:t>
      </w:r>
      <w:proofErr w:type="spellEnd"/>
      <w:r w:rsidRPr="00AA734D">
        <w:rPr>
          <w:rFonts w:asciiTheme="minorHAnsi" w:hAnsiTheme="minorHAnsi" w:cstheme="minorHAnsi"/>
          <w:color w:val="1C2B36"/>
          <w:shd w:val="clear" w:color="auto" w:fill="FFFFFF"/>
        </w:rPr>
        <w:t xml:space="preserve"> x 1 pacote</w:t>
      </w:r>
    </w:p>
    <w:p w14:paraId="0B4A48F3" w14:textId="77777777" w:rsidR="003D0A2D" w:rsidRDefault="003D0A2D" w:rsidP="003D0A2D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336DA76A" w14:textId="77777777" w:rsidR="003D0A2D" w:rsidRPr="00AA734D" w:rsidRDefault="003D0A2D" w:rsidP="003D0A2D">
      <w:pPr>
        <w:rPr>
          <w:rFonts w:asciiTheme="minorHAnsi" w:hAnsiTheme="minorHAnsi" w:cstheme="minorHAnsi"/>
          <w:shd w:val="clear" w:color="auto" w:fill="FFFFFF"/>
        </w:rPr>
      </w:pPr>
      <w:r w:rsidRPr="00AA734D">
        <w:rPr>
          <w:rFonts w:asciiTheme="minorHAnsi" w:hAnsiTheme="minorHAnsi" w:cstheme="minorHAnsi"/>
          <w:shd w:val="clear" w:color="auto" w:fill="FFFFFF"/>
        </w:rPr>
        <w:lastRenderedPageBreak/>
        <w:t xml:space="preserve">Em se tratando de um VMPP com mais de um ingrediente distribuído em forma de pack, </w:t>
      </w:r>
      <w:proofErr w:type="gramStart"/>
      <w:r w:rsidRPr="00AA734D">
        <w:rPr>
          <w:rFonts w:asciiTheme="minorHAnsi" w:hAnsiTheme="minorHAnsi" w:cstheme="minorHAnsi"/>
          <w:shd w:val="clear" w:color="auto" w:fill="FFFFFF"/>
        </w:rPr>
        <w:t>ou seja</w:t>
      </w:r>
      <w:proofErr w:type="gramEnd"/>
      <w:r w:rsidRPr="00AA734D">
        <w:rPr>
          <w:rFonts w:asciiTheme="minorHAnsi" w:hAnsiTheme="minorHAnsi" w:cstheme="minorHAnsi"/>
          <w:shd w:val="clear" w:color="auto" w:fill="FFFFFF"/>
        </w:rPr>
        <w:t xml:space="preserve"> com ST_COMBPACKCD é necessário perguntar separadamente para cada um dos ingredientes qual a unidade de distribuição e forma farmacêutica</w:t>
      </w:r>
    </w:p>
    <w:p w14:paraId="10BC622E" w14:textId="77777777" w:rsidR="003D0A2D" w:rsidRDefault="003D0A2D" w:rsidP="003D0A2D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</w:p>
    <w:p w14:paraId="260F3BEE" w14:textId="77777777" w:rsidR="003D0A2D" w:rsidRDefault="003D0A2D" w:rsidP="003D0A2D">
      <w:pPr>
        <w:rPr>
          <w:rFonts w:ascii="Arial" w:hAnsi="Arial" w:cs="Arial"/>
          <w:color w:val="1C2B3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2B36"/>
          <w:sz w:val="21"/>
          <w:szCs w:val="21"/>
          <w:shd w:val="clear" w:color="auto" w:fill="FFFFFF"/>
        </w:rPr>
        <w:t>Exemplo:</w:t>
      </w:r>
    </w:p>
    <w:p w14:paraId="317ADC4C" w14:textId="77777777" w:rsidR="003D0A2D" w:rsidRPr="00FD5CB0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6"/>
        <w:gridCol w:w="1907"/>
        <w:gridCol w:w="1802"/>
      </w:tblGrid>
      <w:tr w:rsidR="003D0A2D" w14:paraId="0FA1EB5A" w14:textId="77777777" w:rsidTr="008B2CD2">
        <w:tc>
          <w:tcPr>
            <w:tcW w:w="1802" w:type="dxa"/>
          </w:tcPr>
          <w:p w14:paraId="51622A59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NOME VMPP</w:t>
            </w:r>
          </w:p>
          <w:p w14:paraId="3DFF70E6" w14:textId="77777777" w:rsidR="003D0A2D" w:rsidRPr="00C57DAA" w:rsidRDefault="003D0A2D" w:rsidP="008B2CD2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 Que fazem parte deste pack</w:t>
            </w:r>
          </w:p>
        </w:tc>
        <w:tc>
          <w:tcPr>
            <w:tcW w:w="1802" w:type="dxa"/>
          </w:tcPr>
          <w:p w14:paraId="0B9AF5DC" w14:textId="77777777" w:rsidR="003D0A2D" w:rsidRDefault="003D0A2D" w:rsidP="008B2CD2">
            <w:pPr>
              <w:rPr>
                <w:rFonts w:asciiTheme="minorHAnsi" w:hAnsiTheme="minorHAnsi" w:cstheme="minorHAnsi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 xml:space="preserve">Quantidade - </w:t>
            </w:r>
            <w:r w:rsidRPr="00FD5CB0">
              <w:rPr>
                <w:rFonts w:asciiTheme="minorHAnsi" w:hAnsiTheme="minorHAnsi" w:cstheme="minorHAnsi"/>
              </w:rPr>
              <w:t xml:space="preserve">Valor </w:t>
            </w:r>
          </w:p>
          <w:p w14:paraId="52D6A547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</w:p>
        </w:tc>
        <w:tc>
          <w:tcPr>
            <w:tcW w:w="1802" w:type="dxa"/>
          </w:tcPr>
          <w:p w14:paraId="0F8F8304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Forma farmacêutica do produto que está sendo disponibilizado no pack</w:t>
            </w:r>
          </w:p>
        </w:tc>
      </w:tr>
      <w:tr w:rsidR="003D0A2D" w14:paraId="5B276F9B" w14:textId="77777777" w:rsidTr="008B2CD2">
        <w:tc>
          <w:tcPr>
            <w:tcW w:w="1802" w:type="dxa"/>
          </w:tcPr>
          <w:p w14:paraId="51CE8654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Arial" w:hAnsi="Arial" w:cs="Arial"/>
                <w:color w:val="1C2B36"/>
                <w:sz w:val="21"/>
                <w:szCs w:val="21"/>
                <w:shd w:val="clear" w:color="auto" w:fill="FFFFFF"/>
              </w:rPr>
              <w:t>Amoxicilina 500 mg cápsula</w:t>
            </w:r>
          </w:p>
        </w:tc>
        <w:tc>
          <w:tcPr>
            <w:tcW w:w="1802" w:type="dxa"/>
          </w:tcPr>
          <w:p w14:paraId="7B042BEA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 w:rsidRPr="00FD5CB0">
              <w:rPr>
                <w:rFonts w:asciiTheme="minorHAnsi" w:hAnsiTheme="minorHAnsi" w:cstheme="minorHAnsi"/>
              </w:rPr>
              <w:t>Valor que representa a quantidade, peso ou volume de fornecimento do VMP por unidade comercial</w:t>
            </w:r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qtos</w:t>
            </w:r>
            <w:proofErr w:type="spellEnd"/>
            <w:r>
              <w:rPr>
                <w:rFonts w:asciiTheme="minorHAnsi" w:hAnsiTheme="minorHAnsi" w:cstheme="minorHAnsi"/>
              </w:rPr>
              <w:t xml:space="preserve"> da forma farmacêutica existem no pack</w:t>
            </w:r>
          </w:p>
        </w:tc>
        <w:tc>
          <w:tcPr>
            <w:tcW w:w="1802" w:type="dxa"/>
          </w:tcPr>
          <w:p w14:paraId="6A15A352" w14:textId="77777777" w:rsidR="003D0A2D" w:rsidRDefault="003D0A2D" w:rsidP="008B2CD2">
            <w:pPr>
              <w:rPr>
                <w:rFonts w:ascii="Lato" w:hAnsi="Lato"/>
                <w:color w:val="000000" w:themeColor="text1"/>
                <w:sz w:val="19"/>
                <w:szCs w:val="19"/>
              </w:rPr>
            </w:pPr>
            <w:r>
              <w:rPr>
                <w:rFonts w:ascii="Lato" w:hAnsi="Lato"/>
                <w:color w:val="000000" w:themeColor="text1"/>
                <w:sz w:val="19"/>
                <w:szCs w:val="19"/>
              </w:rPr>
              <w:t>Cápsulas  (pode trazer automático do nome do VMP)</w:t>
            </w:r>
          </w:p>
        </w:tc>
      </w:tr>
    </w:tbl>
    <w:p w14:paraId="12F17FF4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55C663AB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 </w:t>
      </w:r>
    </w:p>
    <w:p w14:paraId="36EA8185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   </w:t>
      </w:r>
      <w:proofErr w:type="spellStart"/>
      <w:r>
        <w:rPr>
          <w:rFonts w:ascii="Lato" w:hAnsi="Lato"/>
          <w:color w:val="000000" w:themeColor="text1"/>
          <w:sz w:val="19"/>
          <w:szCs w:val="19"/>
        </w:rPr>
        <w:t>Obs</w:t>
      </w:r>
      <w:proofErr w:type="spellEnd"/>
      <w:r>
        <w:rPr>
          <w:rFonts w:ascii="Lato" w:hAnsi="Lato"/>
          <w:color w:val="000000" w:themeColor="text1"/>
          <w:sz w:val="19"/>
          <w:szCs w:val="19"/>
        </w:rPr>
        <w:t>: acertar para mostrar números inteiros sem casas decimais.</w:t>
      </w:r>
    </w:p>
    <w:p w14:paraId="5D77A275" w14:textId="1707A184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0DC49AE1" w14:textId="6B63DDD6" w:rsidR="008B2CD2" w:rsidRDefault="008B2CD2" w:rsidP="008B2CD2">
      <w:pPr>
        <w:rPr>
          <w:rFonts w:ascii="Lato" w:hAnsi="Lato"/>
          <w:color w:val="000000" w:themeColor="text1"/>
          <w:sz w:val="19"/>
          <w:szCs w:val="19"/>
        </w:rPr>
      </w:pPr>
      <w:r>
        <w:rPr>
          <w:noProof/>
          <w:lang w:eastAsia="pt-BR"/>
        </w:rPr>
        <w:t>Medicamentos em apresentação pack tirar automaticamente o nome do VMPP a partir do campo VMPP.</w:t>
      </w:r>
    </w:p>
    <w:p w14:paraId="1ACC1368" w14:textId="77777777" w:rsidR="008B2CD2" w:rsidRDefault="008B2CD2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254E5218" w14:textId="1EBB45DA" w:rsidR="008B2CD2" w:rsidRDefault="008B2CD2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6018EB55" wp14:editId="5E84E2FB">
            <wp:extent cx="5396865" cy="18923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1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7F09" w14:textId="55FB067A" w:rsidR="008B2CD2" w:rsidRDefault="008B2CD2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A344E5D" w14:textId="1C1D32CF" w:rsidR="008B2CD2" w:rsidRDefault="008B2CD2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725B099F" wp14:editId="159CA814">
            <wp:extent cx="5396865" cy="2679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6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E3E0" w14:textId="6C87073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32CBBD9" w14:textId="04744D08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color w:val="000000" w:themeColor="text1"/>
          <w:sz w:val="19"/>
          <w:szCs w:val="19"/>
        </w:rPr>
        <w:t xml:space="preserve">Inserir mais 2 campos de valor da quantidade, peso ou volume de distribuição </w:t>
      </w:r>
      <w:proofErr w:type="gramStart"/>
      <w:r>
        <w:rPr>
          <w:rFonts w:ascii="Lato" w:hAnsi="Lato"/>
          <w:color w:val="000000" w:themeColor="text1"/>
          <w:sz w:val="19"/>
          <w:szCs w:val="19"/>
        </w:rPr>
        <w:t>+</w:t>
      </w:r>
      <w:proofErr w:type="gramEnd"/>
      <w:r>
        <w:rPr>
          <w:rFonts w:ascii="Lato" w:hAnsi="Lato"/>
          <w:color w:val="000000" w:themeColor="text1"/>
          <w:sz w:val="19"/>
          <w:szCs w:val="19"/>
        </w:rPr>
        <w:t xml:space="preserve"> Unidade de medida da quantidade, peso ou volume para casos para que a nomenclatura seja por exemplo, </w:t>
      </w:r>
      <w:r>
        <w:rPr>
          <w:rStyle w:val="ui-provider"/>
        </w:rPr>
        <w:t xml:space="preserve">10 frascos x 20 ml. </w:t>
      </w:r>
    </w:p>
    <w:p w14:paraId="69378E6A" w14:textId="7777777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1219521" w14:textId="13D0FA9E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79CB3A87" wp14:editId="1C6C620F">
            <wp:extent cx="5391785" cy="546735"/>
            <wp:effectExtent l="0" t="0" r="0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B453B" w14:textId="27236A2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14AC1C2F" w14:textId="554807F4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  <w:r>
        <w:rPr>
          <w:rFonts w:ascii="Lato" w:hAnsi="Lato"/>
          <w:noProof/>
          <w:color w:val="000000" w:themeColor="text1"/>
          <w:sz w:val="19"/>
          <w:szCs w:val="19"/>
          <w:lang w:eastAsia="pt-BR"/>
        </w:rPr>
        <w:drawing>
          <wp:inline distT="0" distB="0" distL="0" distR="0" wp14:anchorId="1DAA5BFA" wp14:editId="1E88BA16">
            <wp:extent cx="2659380" cy="273050"/>
            <wp:effectExtent l="0" t="0" r="762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5F747" w14:textId="7777777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43226533" w14:textId="77777777" w:rsidR="000414C7" w:rsidRDefault="000414C7" w:rsidP="003D0A2D">
      <w:pPr>
        <w:rPr>
          <w:rStyle w:val="ui-provider"/>
        </w:rPr>
      </w:pPr>
      <w:r>
        <w:rPr>
          <w:rStyle w:val="ui-provider"/>
        </w:rPr>
        <w:t>O correto seria assim:</w:t>
      </w:r>
    </w:p>
    <w:p w14:paraId="563054FF" w14:textId="102DABBF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  <w:proofErr w:type="spellStart"/>
      <w:r>
        <w:rPr>
          <w:rStyle w:val="ui-provider"/>
        </w:rPr>
        <w:t>Clobetasol</w:t>
      </w:r>
      <w:proofErr w:type="spellEnd"/>
      <w:r>
        <w:rPr>
          <w:rStyle w:val="ui-provider"/>
        </w:rPr>
        <w:t xml:space="preserve"> 0,5 mg / g creme x 200 bisnagas de 30 g</w:t>
      </w:r>
    </w:p>
    <w:p w14:paraId="4F231958" w14:textId="77777777" w:rsidR="000414C7" w:rsidRDefault="000414C7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626116CA" w14:textId="1B78FD9E" w:rsidR="008B2CD2" w:rsidRPr="008B2CD2" w:rsidRDefault="008B2CD2" w:rsidP="003D0A2D">
      <w:pPr>
        <w:rPr>
          <w:rFonts w:ascii="Lato" w:hAnsi="Lato"/>
          <w:b/>
          <w:color w:val="000000" w:themeColor="text1"/>
          <w:sz w:val="19"/>
          <w:szCs w:val="19"/>
        </w:rPr>
      </w:pPr>
    </w:p>
    <w:p w14:paraId="1C2144F3" w14:textId="0A52A272" w:rsidR="008B2CD2" w:rsidRPr="00C855CF" w:rsidRDefault="008B2CD2" w:rsidP="00175E5C">
      <w:pPr>
        <w:pStyle w:val="Ttulo3"/>
        <w:numPr>
          <w:ilvl w:val="2"/>
          <w:numId w:val="5"/>
        </w:numPr>
        <w:ind w:left="709" w:hanging="709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5" w:name="_Toc153899484"/>
      <w:r w:rsidRPr="00C855CF">
        <w:rPr>
          <w:rFonts w:asciiTheme="minorHAnsi" w:hAnsiTheme="minorHAnsi" w:cstheme="minorHAnsi"/>
          <w:color w:val="000000" w:themeColor="text1"/>
          <w:sz w:val="24"/>
          <w:szCs w:val="24"/>
        </w:rPr>
        <w:t>AMP</w:t>
      </w:r>
      <w:bookmarkEnd w:id="25"/>
    </w:p>
    <w:p w14:paraId="1F2E9E9F" w14:textId="77777777" w:rsidR="00570FA9" w:rsidRPr="00570FA9" w:rsidRDefault="00570FA9" w:rsidP="00570FA9"/>
    <w:p w14:paraId="54393230" w14:textId="77777777" w:rsidR="008B2CD2" w:rsidRPr="00345395" w:rsidRDefault="008B2CD2" w:rsidP="008B2CD2">
      <w:pPr>
        <w:rPr>
          <w:rFonts w:asciiTheme="minorHAnsi" w:hAnsiTheme="minorHAnsi" w:cstheme="minorHAnsi"/>
          <w:color w:val="000000" w:themeColor="text1"/>
        </w:rPr>
      </w:pPr>
      <w:r w:rsidRPr="00345395">
        <w:rPr>
          <w:rFonts w:asciiTheme="minorHAnsi" w:hAnsiTheme="minorHAnsi" w:cstheme="minorHAnsi"/>
          <w:color w:val="000000" w:themeColor="text1"/>
        </w:rPr>
        <w:t>Inserir novo AMP</w:t>
      </w:r>
    </w:p>
    <w:p w14:paraId="71B45A67" w14:textId="62237BA7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</w:rPr>
      </w:pPr>
      <w:r w:rsidRPr="00345395">
        <w:t xml:space="preserve">ST_PARALLEL_IMPORT – indica se se o AMP é um produto importado, não registrado na ANVISA.   </w:t>
      </w:r>
      <w:r w:rsidR="001E696F" w:rsidRPr="00345395">
        <w:t>(</w:t>
      </w:r>
      <w:proofErr w:type="gramStart"/>
      <w:r w:rsidRPr="00345395">
        <w:t>tem</w:t>
      </w:r>
      <w:proofErr w:type="gramEnd"/>
      <w:r w:rsidRPr="00345395">
        <w:t xml:space="preserve"> que ser  inserido – não está hoje – verd</w:t>
      </w:r>
      <w:r w:rsidR="00171789" w:rsidRPr="00345395">
        <w:t>adeiro / falso – site da ANVISA</w:t>
      </w:r>
      <w:r w:rsidRPr="00345395">
        <w:t>)</w:t>
      </w:r>
    </w:p>
    <w:p w14:paraId="2EFD10EA" w14:textId="64B311B6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>CO_LIC_AUTHCD – id da categoria de registro conforme selecio</w:t>
      </w:r>
      <w:r w:rsidR="00171789" w:rsidRPr="00345395">
        <w:t xml:space="preserve">nado da </w:t>
      </w:r>
      <w:proofErr w:type="spellStart"/>
      <w:r w:rsidR="00171789" w:rsidRPr="00345395">
        <w:t>TD_Licensing_authority</w:t>
      </w:r>
      <w:proofErr w:type="spellEnd"/>
      <w:r w:rsidR="00171789" w:rsidRPr="00345395">
        <w:t xml:space="preserve"> </w:t>
      </w:r>
      <w:r w:rsidRPr="00345395">
        <w:t>(</w:t>
      </w:r>
      <w:r w:rsidR="00171789" w:rsidRPr="00345395">
        <w:rPr>
          <w:color w:val="000000" w:themeColor="text1"/>
        </w:rPr>
        <w:t>Nenhum</w:t>
      </w:r>
      <w:r w:rsidRPr="00345395">
        <w:rPr>
          <w:color w:val="000000" w:themeColor="text1"/>
        </w:rPr>
        <w:t xml:space="preserve">, Medicamentos, Produtos para saúde, </w:t>
      </w:r>
      <w:proofErr w:type="gramStart"/>
      <w:r w:rsidRPr="00345395">
        <w:rPr>
          <w:color w:val="000000" w:themeColor="text1"/>
        </w:rPr>
        <w:t>Não</w:t>
      </w:r>
      <w:proofErr w:type="gramEnd"/>
      <w:r w:rsidRPr="00345395">
        <w:rPr>
          <w:color w:val="000000" w:themeColor="text1"/>
        </w:rPr>
        <w:t xml:space="preserve"> informado, Fitoterápicos, Suplemento Alimentar)</w:t>
      </w:r>
      <w:r w:rsidR="00171789" w:rsidRPr="00345395">
        <w:rPr>
          <w:color w:val="000000" w:themeColor="text1"/>
        </w:rPr>
        <w:t>.</w:t>
      </w:r>
    </w:p>
    <w:p w14:paraId="559EA316" w14:textId="77777777" w:rsidR="00171789" w:rsidRPr="00345395" w:rsidRDefault="00171789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3DB11819" w14:textId="0BD7A9FD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 xml:space="preserve">CO_MEDCLSCD - Identificador do código da classificação do medicamento como referência, genérico ou </w:t>
      </w:r>
      <w:proofErr w:type="gramStart"/>
      <w:r w:rsidRPr="00345395">
        <w:t>similar  -</w:t>
      </w:r>
      <w:proofErr w:type="gramEnd"/>
      <w:r w:rsidRPr="00345395">
        <w:t xml:space="preserve"> id da tabela </w:t>
      </w:r>
      <w:proofErr w:type="spellStart"/>
      <w:r w:rsidRPr="00345395">
        <w:t>td_med_class_br</w:t>
      </w:r>
      <w:proofErr w:type="spellEnd"/>
      <w:r w:rsidRPr="00345395">
        <w:t xml:space="preserve">  selecionado  (informação CMED)</w:t>
      </w:r>
    </w:p>
    <w:p w14:paraId="17FFA35B" w14:textId="339AA7A7" w:rsidR="00171789" w:rsidRPr="00345395" w:rsidRDefault="00171789" w:rsidP="00171789">
      <w:pPr>
        <w:pStyle w:val="PargrafodaLista"/>
        <w:numPr>
          <w:ilvl w:val="0"/>
          <w:numId w:val="0"/>
        </w:numPr>
        <w:ind w:left="720"/>
        <w:rPr>
          <w:color w:val="000000" w:themeColor="text1"/>
          <w:highlight w:val="lightGray"/>
        </w:rPr>
      </w:pPr>
      <w:r w:rsidRPr="00345395">
        <w:t xml:space="preserve">Unificar os campos classe de medicamento e categoria de registro, mantendo o nome categoria de registro. </w:t>
      </w:r>
    </w:p>
    <w:p w14:paraId="6BA0F306" w14:textId="77777777" w:rsidR="00171789" w:rsidRPr="00345395" w:rsidRDefault="00171789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highlight w:val="lightGray"/>
        </w:rPr>
      </w:pPr>
    </w:p>
    <w:p w14:paraId="7AC81F38" w14:textId="77777777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highlight w:val="lightGray"/>
        </w:rPr>
      </w:pPr>
      <w:r w:rsidRPr="00345395">
        <w:t xml:space="preserve">ST_ENTERALTUBESADMIN – Perguntar de o medicamento pode ser administrado por via enteral – se sim – </w:t>
      </w:r>
      <w:proofErr w:type="gramStart"/>
      <w:r w:rsidRPr="00345395">
        <w:t>TRUE  se</w:t>
      </w:r>
      <w:proofErr w:type="gramEnd"/>
      <w:r w:rsidRPr="00345395">
        <w:t xml:space="preserve"> não FALSE</w:t>
      </w:r>
    </w:p>
    <w:p w14:paraId="5BD807F7" w14:textId="77777777" w:rsidR="00171789" w:rsidRPr="00345395" w:rsidRDefault="00171789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62641E67" w14:textId="57018E66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>NU_NREG – usuário deve informar número do registro na ANVISA</w:t>
      </w:r>
    </w:p>
    <w:p w14:paraId="5A912912" w14:textId="77777777" w:rsidR="00171789" w:rsidRPr="00345395" w:rsidRDefault="00171789" w:rsidP="00A94CC0">
      <w:pPr>
        <w:pStyle w:val="PargrafodaLista"/>
        <w:numPr>
          <w:ilvl w:val="0"/>
          <w:numId w:val="0"/>
        </w:numPr>
        <w:ind w:left="720"/>
        <w:rPr>
          <w:color w:val="000000" w:themeColor="text1"/>
          <w:highlight w:val="lightGray"/>
        </w:rPr>
      </w:pPr>
    </w:p>
    <w:p w14:paraId="71C0D404" w14:textId="72096639" w:rsidR="00171789" w:rsidRPr="00345395" w:rsidRDefault="00171789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  <w:r w:rsidRPr="00345395">
        <w:rPr>
          <w:color w:val="000000" w:themeColor="text1"/>
          <w:highlight w:val="lightGray"/>
        </w:rPr>
        <w:t>Informar no AMPP</w:t>
      </w:r>
    </w:p>
    <w:p w14:paraId="6DA38A39" w14:textId="77777777" w:rsidR="00A94CC0" w:rsidRPr="00345395" w:rsidRDefault="00A94CC0" w:rsidP="00171789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35EF3E78" w14:textId="6A590C98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>NU_PROC – usuário deve informar número do processo de registro do produto na ANVISA</w:t>
      </w:r>
    </w:p>
    <w:p w14:paraId="00E16B44" w14:textId="399BC858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644"/>
        <w:jc w:val="left"/>
        <w:rPr>
          <w:color w:val="000000" w:themeColor="text1"/>
          <w:highlight w:val="lightGray"/>
        </w:rPr>
      </w:pPr>
      <w:r w:rsidRPr="00345395">
        <w:rPr>
          <w:color w:val="000000" w:themeColor="text1"/>
          <w:highlight w:val="lightGray"/>
        </w:rPr>
        <w:t xml:space="preserve">         Informar no AMPP</w:t>
      </w:r>
    </w:p>
    <w:p w14:paraId="754504D9" w14:textId="77777777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363C4E65" w14:textId="2D1418EE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>NU_VENCREG – usuário deve informar mês/ano (MM/AAAA) de vencimento do registro do</w:t>
      </w:r>
      <w:r w:rsidR="00A94CC0" w:rsidRPr="00345395">
        <w:t xml:space="preserve"> </w:t>
      </w:r>
      <w:proofErr w:type="gramStart"/>
      <w:r w:rsidR="00A94CC0" w:rsidRPr="00345395">
        <w:t>produto  (</w:t>
      </w:r>
      <w:proofErr w:type="gramEnd"/>
      <w:r w:rsidRPr="00345395">
        <w:t xml:space="preserve">site da ANVISA) </w:t>
      </w:r>
    </w:p>
    <w:p w14:paraId="06986D5D" w14:textId="561C7CE6" w:rsidR="00A94CC0" w:rsidRPr="00345395" w:rsidRDefault="00A94CC0" w:rsidP="00A94CC0">
      <w:pPr>
        <w:spacing w:after="120" w:line="240" w:lineRule="auto"/>
        <w:jc w:val="left"/>
        <w:rPr>
          <w:rFonts w:asciiTheme="minorHAnsi" w:hAnsiTheme="minorHAnsi" w:cstheme="minorHAnsi"/>
          <w:color w:val="000000" w:themeColor="text1"/>
          <w:highlight w:val="lightGray"/>
        </w:rPr>
      </w:pPr>
      <w:r w:rsidRPr="00345395">
        <w:rPr>
          <w:rFonts w:asciiTheme="minorHAnsi" w:hAnsiTheme="minorHAnsi" w:cstheme="minorHAnsi"/>
          <w:color w:val="000000" w:themeColor="text1"/>
          <w:highlight w:val="lightGray"/>
        </w:rPr>
        <w:lastRenderedPageBreak/>
        <w:t xml:space="preserve">   Informar no AMPP</w:t>
      </w:r>
    </w:p>
    <w:p w14:paraId="770D345B" w14:textId="77777777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42985980" w14:textId="2D689B33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 xml:space="preserve">NU_VALIDITY – Valor que representa o tempo de validade do produto. </w:t>
      </w:r>
      <w:proofErr w:type="gramStart"/>
      <w:r w:rsidRPr="00345395">
        <w:t>( atualizar</w:t>
      </w:r>
      <w:proofErr w:type="gramEnd"/>
      <w:r w:rsidRPr="00345395">
        <w:t xml:space="preserve"> no site)</w:t>
      </w:r>
    </w:p>
    <w:p w14:paraId="2116C0B5" w14:textId="47680B32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  <w:r w:rsidRPr="00345395">
        <w:t>Informar no AMPP</w:t>
      </w:r>
    </w:p>
    <w:p w14:paraId="05753B2A" w14:textId="77777777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69AE510C" w14:textId="0309E45B" w:rsidR="008B2CD2" w:rsidRPr="00345395" w:rsidRDefault="008B2CD2" w:rsidP="00175E5C">
      <w:pPr>
        <w:pStyle w:val="PargrafodaLista"/>
        <w:numPr>
          <w:ilvl w:val="1"/>
          <w:numId w:val="4"/>
        </w:numPr>
        <w:spacing w:after="120" w:line="240" w:lineRule="auto"/>
        <w:jc w:val="left"/>
        <w:rPr>
          <w:color w:val="000000" w:themeColor="text1"/>
          <w:highlight w:val="lightGray"/>
        </w:rPr>
      </w:pPr>
      <w:r w:rsidRPr="00345395">
        <w:t xml:space="preserve">CO_VALIDITYUNIT - </w:t>
      </w:r>
      <w:proofErr w:type="spellStart"/>
      <w:r w:rsidRPr="00345395">
        <w:rPr>
          <w:i/>
        </w:rPr>
        <w:t>String</w:t>
      </w:r>
      <w:proofErr w:type="spellEnd"/>
      <w:r w:rsidRPr="00345395">
        <w:t xml:space="preserve"> que descreve a unidade de tempo relacionada à validade do AMP: &lt;meses&gt; ou &lt;anos&gt;. Coluna importada da base da ANVISA.</w:t>
      </w:r>
    </w:p>
    <w:p w14:paraId="2D8A18C7" w14:textId="546A87EC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</w:pPr>
      <w:r w:rsidRPr="00345395">
        <w:t>Informar no AMPP</w:t>
      </w:r>
    </w:p>
    <w:p w14:paraId="15ED3DC8" w14:textId="77777777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  <w:highlight w:val="lightGray"/>
        </w:rPr>
      </w:pPr>
    </w:p>
    <w:p w14:paraId="7CF9D82C" w14:textId="0DA7B4D3" w:rsidR="008B2CD2" w:rsidRPr="00345395" w:rsidRDefault="008B2CD2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F0F0F"/>
        </w:rPr>
      </w:pPr>
      <w:r w:rsidRPr="00345395">
        <w:rPr>
          <w:color w:val="000000" w:themeColor="text1"/>
        </w:rPr>
        <w:t xml:space="preserve">Via de administração -  mostras as vias de administração do VMP de referência e permitir que alguma via seja deletada. Não é possível acrescentar novas vias. </w:t>
      </w:r>
    </w:p>
    <w:p w14:paraId="75D0BC7E" w14:textId="75FA8221" w:rsidR="00A94CC0" w:rsidRPr="00345395" w:rsidRDefault="00A94CC0" w:rsidP="00A94CC0">
      <w:pPr>
        <w:pStyle w:val="PargrafodaLista"/>
        <w:numPr>
          <w:ilvl w:val="0"/>
          <w:numId w:val="0"/>
        </w:numPr>
        <w:spacing w:after="120" w:line="240" w:lineRule="auto"/>
        <w:ind w:left="1353"/>
        <w:jc w:val="left"/>
        <w:rPr>
          <w:color w:val="000000" w:themeColor="text1"/>
        </w:rPr>
      </w:pPr>
      <w:r w:rsidRPr="00345395">
        <w:rPr>
          <w:color w:val="000000" w:themeColor="text1"/>
        </w:rPr>
        <w:t xml:space="preserve">Não está gerando automaticamente essa informação do VMP a via de administração. </w:t>
      </w:r>
    </w:p>
    <w:p w14:paraId="2946B0D2" w14:textId="6C6F8F09" w:rsidR="00AA734D" w:rsidRDefault="00AA734D" w:rsidP="00AA734D">
      <w:pPr>
        <w:rPr>
          <w:rFonts w:ascii="Times New Roman" w:eastAsia="Arial" w:hAnsi="Times New Roman" w:cstheme="minorHAnsi"/>
          <w:color w:val="0F0F0F"/>
          <w:sz w:val="20"/>
          <w:szCs w:val="20"/>
          <w:lang w:eastAsia="pt-BR"/>
        </w:rPr>
      </w:pPr>
    </w:p>
    <w:p w14:paraId="0ECF4176" w14:textId="77777777" w:rsidR="00AA734D" w:rsidRDefault="00AA734D" w:rsidP="00AA734D">
      <w:pPr>
        <w:rPr>
          <w:rFonts w:ascii="Times New Roman" w:eastAsia="Arial" w:hAnsi="Times New Roman" w:cstheme="minorHAnsi"/>
          <w:color w:val="0F0F0F"/>
          <w:sz w:val="20"/>
          <w:szCs w:val="20"/>
          <w:lang w:eastAsia="pt-BR"/>
        </w:rPr>
      </w:pPr>
    </w:p>
    <w:p w14:paraId="07EE073A" w14:textId="6B6BE2EE" w:rsidR="008B2CD2" w:rsidRPr="00C855CF" w:rsidRDefault="00F22AC4" w:rsidP="00175E5C">
      <w:pPr>
        <w:pStyle w:val="Ttulo3"/>
        <w:numPr>
          <w:ilvl w:val="2"/>
          <w:numId w:val="5"/>
        </w:numPr>
        <w:rPr>
          <w:rFonts w:asciiTheme="minorHAnsi" w:hAnsiTheme="minorHAnsi" w:cstheme="minorHAnsi"/>
          <w:color w:val="000000"/>
          <w:sz w:val="24"/>
          <w:szCs w:val="24"/>
          <w:lang w:val="en-US"/>
        </w:rPr>
      </w:pPr>
      <w:bookmarkStart w:id="26" w:name="_Toc153899485"/>
      <w:r w:rsidRPr="00C855CF">
        <w:rPr>
          <w:rFonts w:asciiTheme="minorHAnsi" w:hAnsiTheme="minorHAnsi" w:cstheme="minorHAnsi"/>
          <w:color w:val="000000"/>
          <w:sz w:val="24"/>
          <w:szCs w:val="24"/>
          <w:lang w:val="en-US"/>
        </w:rPr>
        <w:t>AM</w:t>
      </w:r>
      <w:r w:rsidR="008B2CD2" w:rsidRPr="00C855CF">
        <w:rPr>
          <w:rFonts w:asciiTheme="minorHAnsi" w:hAnsiTheme="minorHAnsi" w:cstheme="minorHAnsi"/>
          <w:color w:val="000000"/>
          <w:sz w:val="24"/>
          <w:szCs w:val="24"/>
          <w:lang w:val="en-US"/>
        </w:rPr>
        <w:t>PP</w:t>
      </w:r>
      <w:bookmarkEnd w:id="26"/>
    </w:p>
    <w:p w14:paraId="711567F6" w14:textId="77777777" w:rsidR="00C855CF" w:rsidRPr="00AA734D" w:rsidRDefault="00C855CF" w:rsidP="00AA734D">
      <w:pPr>
        <w:rPr>
          <w:rFonts w:asciiTheme="minorHAnsi" w:hAnsiTheme="minorHAnsi" w:cstheme="minorHAnsi"/>
          <w:b/>
          <w:color w:val="000000"/>
          <w:sz w:val="24"/>
          <w:szCs w:val="24"/>
          <w:lang w:val="en-US"/>
        </w:rPr>
      </w:pPr>
    </w:p>
    <w:p w14:paraId="623ECD52" w14:textId="2589A149" w:rsidR="008B2CD2" w:rsidRPr="00AA734D" w:rsidRDefault="008B2CD2" w:rsidP="00AA734D">
      <w:pPr>
        <w:ind w:firstLine="709"/>
      </w:pPr>
      <w:r w:rsidRPr="00AA734D">
        <w:t>Identificador do código</w:t>
      </w:r>
      <w:r w:rsidR="00AA734D">
        <w:t xml:space="preserve"> de descontinuidade do AMPP</w:t>
      </w:r>
      <w:r w:rsidR="00F22AC4" w:rsidRPr="00AA734D">
        <w:t xml:space="preserve"> (</w:t>
      </w:r>
      <w:r w:rsidRPr="00AA734D">
        <w:t xml:space="preserve">tem que vir da </w:t>
      </w:r>
      <w:proofErr w:type="gramStart"/>
      <w:r w:rsidRPr="00AA734D">
        <w:t>ANVISA )</w:t>
      </w:r>
      <w:proofErr w:type="gramEnd"/>
      <w:r w:rsidRPr="00AA734D">
        <w:t xml:space="preserve">  - deveria aparecer na tela mas só quem tiver acesso poderia alterar</w:t>
      </w:r>
      <w:r w:rsidR="00AA734D">
        <w:t>.</w:t>
      </w:r>
    </w:p>
    <w:p w14:paraId="60F66718" w14:textId="02A9D44C" w:rsidR="008B2CD2" w:rsidRPr="00AA734D" w:rsidRDefault="008B2CD2" w:rsidP="00AA734D">
      <w:pPr>
        <w:ind w:firstLine="709"/>
        <w:contextualSpacing/>
        <w:rPr>
          <w:color w:val="000000" w:themeColor="text1"/>
        </w:rPr>
      </w:pPr>
      <w:r w:rsidRPr="00AA734D">
        <w:rPr>
          <w:color w:val="000000" w:themeColor="text1"/>
        </w:rPr>
        <w:t>Data que o produto foi descontinuado – informação pela API da ANVISA?</w:t>
      </w:r>
    </w:p>
    <w:p w14:paraId="152820EB" w14:textId="77777777" w:rsidR="00385248" w:rsidRPr="00AA734D" w:rsidRDefault="00385248" w:rsidP="00AA734D">
      <w:pPr>
        <w:pStyle w:val="Ttulo5"/>
        <w:numPr>
          <w:ilvl w:val="0"/>
          <w:numId w:val="0"/>
        </w:numPr>
        <w:ind w:firstLine="709"/>
        <w:contextualSpacing/>
        <w:rPr>
          <w:color w:val="000000" w:themeColor="text1"/>
          <w:lang w:val="en-US"/>
        </w:rPr>
      </w:pPr>
      <w:proofErr w:type="spellStart"/>
      <w:r w:rsidRPr="00AA734D">
        <w:rPr>
          <w:color w:val="000000" w:themeColor="text1"/>
          <w:lang w:val="en-US"/>
        </w:rPr>
        <w:t>Tabela</w:t>
      </w:r>
      <w:proofErr w:type="spellEnd"/>
      <w:r w:rsidRPr="00AA734D">
        <w:rPr>
          <w:color w:val="000000" w:themeColor="text1"/>
          <w:lang w:val="en-US"/>
        </w:rPr>
        <w:t xml:space="preserve"> RL_AMPP_HEALTHCARE_PROF_BR</w:t>
      </w:r>
    </w:p>
    <w:p w14:paraId="152AC9D3" w14:textId="1FF6D073" w:rsidR="009135B0" w:rsidRDefault="00385248" w:rsidP="00AA734D">
      <w:pPr>
        <w:ind w:firstLine="709"/>
        <w:contextualSpacing/>
        <w:rPr>
          <w:color w:val="000000" w:themeColor="text1"/>
        </w:rPr>
      </w:pPr>
      <w:r w:rsidRPr="00AA734D">
        <w:rPr>
          <w:color w:val="000000" w:themeColor="text1"/>
        </w:rPr>
        <w:t xml:space="preserve">A tabela RL_AMPP_HEALTHCARE_PROF_BR relaciona os </w:t>
      </w:r>
      <w:proofErr w:type="spellStart"/>
      <w:r w:rsidRPr="00AA734D">
        <w:rPr>
          <w:color w:val="000000" w:themeColor="text1"/>
        </w:rPr>
        <w:t>AMPPs</w:t>
      </w:r>
      <w:proofErr w:type="spellEnd"/>
      <w:r w:rsidRPr="00AA734D">
        <w:rPr>
          <w:color w:val="000000" w:themeColor="text1"/>
        </w:rPr>
        <w:t xml:space="preserve"> às classes profissionais da saúde que possuem habilitação para prescrever medicamentos, descritas na tabela d</w:t>
      </w:r>
      <w:r w:rsidR="00D4270A">
        <w:rPr>
          <w:color w:val="000000" w:themeColor="text1"/>
        </w:rPr>
        <w:t>e domínio TD_HEALTHCARE_PROF_</w:t>
      </w:r>
      <w:proofErr w:type="gramStart"/>
      <w:r w:rsidR="00D4270A">
        <w:rPr>
          <w:color w:val="000000" w:themeColor="text1"/>
        </w:rPr>
        <w:t>BR</w:t>
      </w:r>
      <w:r w:rsidRPr="00AA734D">
        <w:rPr>
          <w:color w:val="000000" w:themeColor="text1"/>
        </w:rPr>
        <w:t xml:space="preserve">  (</w:t>
      </w:r>
      <w:proofErr w:type="gramEnd"/>
      <w:r w:rsidR="00D4270A">
        <w:rPr>
          <w:color w:val="000000" w:themeColor="text1"/>
        </w:rPr>
        <w:t>definir se precisa de preenchimento).</w:t>
      </w:r>
    </w:p>
    <w:p w14:paraId="5AA79A4D" w14:textId="0AD4E25C" w:rsidR="00D4270A" w:rsidRDefault="00D4270A" w:rsidP="00AA734D">
      <w:pPr>
        <w:ind w:firstLine="709"/>
        <w:contextualSpacing/>
        <w:rPr>
          <w:color w:val="000000" w:themeColor="text1"/>
        </w:rPr>
      </w:pPr>
    </w:p>
    <w:p w14:paraId="23FC8C7C" w14:textId="77777777" w:rsidR="00D4270A" w:rsidRDefault="00D4270A" w:rsidP="00D4270A">
      <w:pPr>
        <w:ind w:firstLine="1418"/>
        <w:contextualSpacing/>
        <w:rPr>
          <w:rFonts w:ascii="Lato" w:hAnsi="Lato"/>
          <w:color w:val="000000" w:themeColor="text1"/>
          <w:sz w:val="19"/>
          <w:szCs w:val="19"/>
        </w:rPr>
      </w:pPr>
    </w:p>
    <w:p w14:paraId="56010179" w14:textId="5DAA246B" w:rsidR="009135B0" w:rsidRPr="00AA734D" w:rsidRDefault="009135B0" w:rsidP="00175E5C">
      <w:pPr>
        <w:pStyle w:val="Ttulo2"/>
        <w:numPr>
          <w:ilvl w:val="1"/>
          <w:numId w:val="5"/>
        </w:numPr>
        <w:ind w:left="680" w:hanging="680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7" w:name="_Toc153899486"/>
      <w:r w:rsidRPr="00AA734D">
        <w:rPr>
          <w:rFonts w:asciiTheme="minorHAnsi" w:hAnsiTheme="minorHAnsi" w:cstheme="minorHAnsi"/>
          <w:b/>
          <w:color w:val="auto"/>
          <w:sz w:val="24"/>
          <w:szCs w:val="24"/>
        </w:rPr>
        <w:t xml:space="preserve">Padronização e </w:t>
      </w:r>
      <w:r w:rsidR="009033E7" w:rsidRPr="00AA734D">
        <w:rPr>
          <w:rFonts w:asciiTheme="minorHAnsi" w:hAnsiTheme="minorHAnsi" w:cstheme="minorHAnsi"/>
          <w:b/>
          <w:color w:val="auto"/>
          <w:sz w:val="24"/>
          <w:szCs w:val="24"/>
        </w:rPr>
        <w:t>Preenchimento</w:t>
      </w:r>
      <w:bookmarkEnd w:id="27"/>
    </w:p>
    <w:p w14:paraId="38F6B790" w14:textId="77777777" w:rsidR="009033E7" w:rsidRPr="009135B0" w:rsidRDefault="009033E7" w:rsidP="009033E7">
      <w:pPr>
        <w:pStyle w:val="PargrafodaLista"/>
        <w:numPr>
          <w:ilvl w:val="0"/>
          <w:numId w:val="0"/>
        </w:numPr>
        <w:ind w:left="709"/>
        <w:rPr>
          <w:b/>
          <w:u w:val="single"/>
        </w:rPr>
      </w:pPr>
    </w:p>
    <w:p w14:paraId="6339B8AA" w14:textId="6D4FABF7" w:rsidR="000A38C1" w:rsidRPr="008F5998" w:rsidRDefault="000A38C1" w:rsidP="00175E5C">
      <w:pPr>
        <w:pStyle w:val="Ttulo3"/>
        <w:numPr>
          <w:ilvl w:val="2"/>
          <w:numId w:val="5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8" w:name="_Toc153899487"/>
      <w:r w:rsidRPr="008F5998">
        <w:rPr>
          <w:rFonts w:asciiTheme="minorHAnsi" w:hAnsiTheme="minorHAnsi" w:cstheme="minorHAnsi"/>
          <w:color w:val="000000" w:themeColor="text1"/>
          <w:sz w:val="24"/>
          <w:szCs w:val="24"/>
        </w:rPr>
        <w:t>VMP</w:t>
      </w:r>
      <w:bookmarkEnd w:id="28"/>
    </w:p>
    <w:p w14:paraId="1E536807" w14:textId="77777777" w:rsidR="00D4270A" w:rsidRPr="00D4270A" w:rsidRDefault="00D4270A" w:rsidP="00D4270A"/>
    <w:p w14:paraId="634FD3B5" w14:textId="77777777" w:rsidR="00D4270A" w:rsidRDefault="00D4270A" w:rsidP="00D4270A">
      <w:r>
        <w:t>No campo Ingrediente discutir com ou sem o sal, definir critérios a partir de análise técnica.</w:t>
      </w:r>
    </w:p>
    <w:p w14:paraId="638CBBB7" w14:textId="77777777" w:rsidR="00D4270A" w:rsidRPr="009033E7" w:rsidRDefault="00D4270A" w:rsidP="009033E7">
      <w:pPr>
        <w:ind w:firstLine="851"/>
        <w:rPr>
          <w:b/>
          <w:sz w:val="24"/>
          <w:szCs w:val="24"/>
        </w:rPr>
      </w:pPr>
    </w:p>
    <w:p w14:paraId="1D58383E" w14:textId="77777777" w:rsidR="000A38C1" w:rsidRDefault="000A38C1" w:rsidP="000A38C1"/>
    <w:p w14:paraId="5C725819" w14:textId="77777777" w:rsidR="000A38C1" w:rsidRDefault="000A38C1" w:rsidP="000A38C1">
      <w:r w:rsidRPr="00033A31">
        <w:rPr>
          <w:noProof/>
          <w:lang w:eastAsia="pt-BR"/>
        </w:rPr>
        <w:lastRenderedPageBreak/>
        <w:drawing>
          <wp:inline distT="0" distB="0" distL="0" distR="0" wp14:anchorId="560CC738" wp14:editId="2E0C5E44">
            <wp:extent cx="5876544" cy="1197560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9358" cy="12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8C0D" w14:textId="77777777" w:rsidR="000A38C1" w:rsidRDefault="000A38C1" w:rsidP="000A38C1"/>
    <w:p w14:paraId="46522C79" w14:textId="77777777" w:rsidR="00D4270A" w:rsidRDefault="00D4270A" w:rsidP="00D4270A">
      <w:pPr>
        <w:ind w:firstLine="709"/>
        <w:contextualSpacing/>
      </w:pPr>
    </w:p>
    <w:p w14:paraId="598102F6" w14:textId="77777777" w:rsidR="00D4270A" w:rsidRDefault="00D4270A" w:rsidP="00D4270A">
      <w:pPr>
        <w:ind w:firstLine="709"/>
        <w:contextualSpacing/>
      </w:pPr>
      <w:r>
        <w:t xml:space="preserve">No campo Forma Farmacêutica padronizar o uso da forma farmacêutica “pó”. </w:t>
      </w:r>
    </w:p>
    <w:p w14:paraId="455B6B83" w14:textId="77777777" w:rsidR="00D4270A" w:rsidRDefault="00D4270A" w:rsidP="00D4270A">
      <w:pPr>
        <w:ind w:firstLine="709"/>
        <w:contextualSpacing/>
      </w:pPr>
      <w:r>
        <w:t xml:space="preserve">Comprimido revestido de liberação retardada é igual a comprimido </w:t>
      </w:r>
      <w:proofErr w:type="spellStart"/>
      <w:r>
        <w:t>gastroresistente</w:t>
      </w:r>
      <w:proofErr w:type="spellEnd"/>
      <w:r>
        <w:t xml:space="preserve">. </w:t>
      </w:r>
      <w:r w:rsidRPr="00B070B7">
        <w:t>Definir qual usaremos como padrão.</w:t>
      </w:r>
    </w:p>
    <w:p w14:paraId="4819AF31" w14:textId="77777777" w:rsidR="00D4270A" w:rsidRDefault="00D4270A" w:rsidP="009033E7">
      <w:pPr>
        <w:ind w:right="-1135"/>
        <w:rPr>
          <w:noProof/>
          <w:lang w:eastAsia="pt-BR"/>
        </w:rPr>
      </w:pPr>
    </w:p>
    <w:p w14:paraId="13DE1308" w14:textId="6600CF32" w:rsidR="000A38C1" w:rsidRDefault="000A38C1" w:rsidP="009033E7">
      <w:pPr>
        <w:ind w:right="-1135"/>
      </w:pPr>
      <w:r w:rsidRPr="00033A31">
        <w:rPr>
          <w:noProof/>
          <w:lang w:eastAsia="pt-BR"/>
        </w:rPr>
        <w:drawing>
          <wp:inline distT="0" distB="0" distL="0" distR="0" wp14:anchorId="10D5E30B" wp14:editId="1F392A5A">
            <wp:extent cx="5056399" cy="2894896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25353" cy="2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E462" w14:textId="77777777" w:rsidR="000A38C1" w:rsidRDefault="000A38C1" w:rsidP="000A38C1"/>
    <w:p w14:paraId="194AD2B9" w14:textId="77777777" w:rsidR="009033E7" w:rsidRPr="00B070B7" w:rsidRDefault="009033E7" w:rsidP="009033E7">
      <w:pPr>
        <w:pStyle w:val="PargrafodaLista"/>
        <w:numPr>
          <w:ilvl w:val="0"/>
          <w:numId w:val="0"/>
        </w:numPr>
        <w:tabs>
          <w:tab w:val="left" w:pos="1599"/>
        </w:tabs>
        <w:ind w:left="720"/>
      </w:pPr>
    </w:p>
    <w:p w14:paraId="530CB010" w14:textId="16F407C4" w:rsidR="000A38C1" w:rsidRDefault="009033E7" w:rsidP="000A38C1">
      <w:r>
        <w:t>Necessidade de r</w:t>
      </w:r>
      <w:r w:rsidR="000A38C1" w:rsidRPr="009033E7">
        <w:t>evisão da tabela auxiliar de forma farmacêutica.</w:t>
      </w:r>
    </w:p>
    <w:p w14:paraId="08D312F0" w14:textId="77777777" w:rsidR="00D4270A" w:rsidRDefault="00D4270A" w:rsidP="00D4270A">
      <w:r>
        <w:t>Necessidade de r</w:t>
      </w:r>
      <w:r w:rsidRPr="009033E7">
        <w:t xml:space="preserve">evisão da tabela auxiliar de </w:t>
      </w:r>
      <w:r>
        <w:t>unidade de medida.</w:t>
      </w:r>
    </w:p>
    <w:p w14:paraId="5368221A" w14:textId="77777777" w:rsidR="00D4270A" w:rsidRDefault="00D4270A" w:rsidP="00D4270A">
      <w:r>
        <w:t>Necessidade de r</w:t>
      </w:r>
      <w:r w:rsidRPr="009033E7">
        <w:t>evisão da tabela auxiliar de via de administração.</w:t>
      </w:r>
    </w:p>
    <w:p w14:paraId="69683AC7" w14:textId="3EC62AE3" w:rsidR="00D4270A" w:rsidRDefault="00D4270A" w:rsidP="00D4270A">
      <w:r>
        <w:t>Para m</w:t>
      </w:r>
      <w:r w:rsidRPr="009033E7">
        <w:t xml:space="preserve">edicamentos com nomes similares </w:t>
      </w:r>
      <w:r>
        <w:t xml:space="preserve">é necessário diferenciar </w:t>
      </w:r>
      <w:r w:rsidRPr="009033E7">
        <w:t xml:space="preserve">com parte da palavra em caixa alta para </w:t>
      </w:r>
      <w:r>
        <w:t xml:space="preserve">evitar erros. </w:t>
      </w:r>
    </w:p>
    <w:p w14:paraId="2ADAAFAA" w14:textId="77777777" w:rsidR="00D4270A" w:rsidRPr="009033E7" w:rsidRDefault="00D4270A" w:rsidP="000A38C1"/>
    <w:p w14:paraId="15859021" w14:textId="77777777" w:rsidR="000A38C1" w:rsidRDefault="000A38C1" w:rsidP="000A38C1"/>
    <w:p w14:paraId="3FF6F40A" w14:textId="524BD9B3" w:rsidR="000A38C1" w:rsidRDefault="000A38C1" w:rsidP="000A38C1">
      <w:r w:rsidRPr="009C3F2C">
        <w:rPr>
          <w:noProof/>
          <w:lang w:eastAsia="pt-BR"/>
        </w:rPr>
        <w:drawing>
          <wp:inline distT="0" distB="0" distL="0" distR="0" wp14:anchorId="0E6D7F7E" wp14:editId="57C145B3">
            <wp:extent cx="5824762" cy="914400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575" cy="9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8BFB" w14:textId="6B8AC3B0" w:rsidR="009033E7" w:rsidRDefault="009033E7" w:rsidP="000A38C1"/>
    <w:p w14:paraId="458222D6" w14:textId="77777777" w:rsidR="009033E7" w:rsidRDefault="009033E7" w:rsidP="000A38C1"/>
    <w:p w14:paraId="517A36E4" w14:textId="479FC6A4" w:rsidR="00BA7CEC" w:rsidRPr="009033E7" w:rsidRDefault="00BA7CEC" w:rsidP="000A38C1">
      <w:r>
        <w:t>Para medicamentos com apresentação em unidades internacionais, definir</w:t>
      </w:r>
      <w:r w:rsidR="00D4270A">
        <w:t xml:space="preserve"> </w:t>
      </w:r>
      <w:r>
        <w:t xml:space="preserve">se irá utilizar UI ou o termo unidades internacionais conforme abaixo: </w:t>
      </w:r>
    </w:p>
    <w:p w14:paraId="51430E56" w14:textId="77777777" w:rsidR="000A38C1" w:rsidRDefault="000A38C1" w:rsidP="000A38C1">
      <w:pPr>
        <w:rPr>
          <w:b/>
        </w:rPr>
      </w:pPr>
    </w:p>
    <w:p w14:paraId="040ADE43" w14:textId="7E80806A" w:rsidR="009033E7" w:rsidRDefault="000A38C1" w:rsidP="000A38C1">
      <w:r w:rsidRPr="00E1672A">
        <w:rPr>
          <w:noProof/>
          <w:lang w:eastAsia="pt-BR"/>
        </w:rPr>
        <w:drawing>
          <wp:inline distT="0" distB="0" distL="0" distR="0" wp14:anchorId="14999C32" wp14:editId="6409F012">
            <wp:extent cx="5400040" cy="2571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2801" w14:textId="77777777" w:rsidR="00D4270A" w:rsidRDefault="00D4270A" w:rsidP="00570FA9"/>
    <w:p w14:paraId="461667A8" w14:textId="31FA9295" w:rsidR="00BA7CEC" w:rsidRDefault="00BA7CEC" w:rsidP="00570FA9">
      <w:r>
        <w:t>Para medicamentos com apresentação do princípio ativo e dosagem entre ()</w:t>
      </w:r>
      <w:r w:rsidR="00570FA9">
        <w:t xml:space="preserve"> discutir se irá manter a unidade de medida por extenso e entre </w:t>
      </w:r>
      <w:proofErr w:type="gramStart"/>
      <w:r w:rsidR="00570FA9">
        <w:t>( )</w:t>
      </w:r>
      <w:proofErr w:type="gramEnd"/>
      <w:r w:rsidR="00570FA9">
        <w:t xml:space="preserve"> conforme exemplos abaixo: </w:t>
      </w:r>
    </w:p>
    <w:p w14:paraId="7D8B6AD8" w14:textId="77777777" w:rsidR="00570FA9" w:rsidRDefault="00570FA9" w:rsidP="009033E7">
      <w:pPr>
        <w:jc w:val="left"/>
      </w:pPr>
    </w:p>
    <w:p w14:paraId="03D17904" w14:textId="1F28DBF8" w:rsidR="009033E7" w:rsidRDefault="000A38C1" w:rsidP="009033E7">
      <w:pPr>
        <w:jc w:val="left"/>
      </w:pPr>
      <w:r w:rsidRPr="00E1672A">
        <w:rPr>
          <w:noProof/>
          <w:lang w:eastAsia="pt-BR"/>
        </w:rPr>
        <w:drawing>
          <wp:inline distT="0" distB="0" distL="0" distR="0" wp14:anchorId="6C4BCE6F" wp14:editId="79627424">
            <wp:extent cx="5766731" cy="317706"/>
            <wp:effectExtent l="0" t="0" r="5715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02014" cy="33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E27F" w14:textId="77777777" w:rsidR="009033E7" w:rsidRDefault="009033E7" w:rsidP="009033E7">
      <w:pPr>
        <w:jc w:val="left"/>
      </w:pPr>
    </w:p>
    <w:p w14:paraId="7D7FE292" w14:textId="77777777" w:rsidR="00C855CF" w:rsidRDefault="000A38C1" w:rsidP="00C855CF">
      <w:pPr>
        <w:jc w:val="left"/>
      </w:pPr>
      <w:r w:rsidRPr="00E1672A">
        <w:rPr>
          <w:noProof/>
          <w:lang w:eastAsia="pt-BR"/>
        </w:rPr>
        <w:drawing>
          <wp:inline distT="0" distB="0" distL="0" distR="0" wp14:anchorId="0907C1C3" wp14:editId="2AA49391">
            <wp:extent cx="4574653" cy="37782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4399" cy="3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0D2C" w14:textId="77777777" w:rsidR="00C855CF" w:rsidRDefault="00C855CF" w:rsidP="00C855CF">
      <w:pPr>
        <w:jc w:val="left"/>
      </w:pPr>
    </w:p>
    <w:p w14:paraId="15AFDDDE" w14:textId="77777777" w:rsidR="00C855CF" w:rsidRDefault="00C855CF" w:rsidP="00C855CF">
      <w:pPr>
        <w:jc w:val="left"/>
        <w:rPr>
          <w:b/>
          <w:sz w:val="24"/>
          <w:szCs w:val="24"/>
        </w:rPr>
      </w:pPr>
    </w:p>
    <w:p w14:paraId="6E6058F8" w14:textId="1387AA3A" w:rsidR="00570FA9" w:rsidRPr="00C855CF" w:rsidRDefault="00C855CF" w:rsidP="00175E5C">
      <w:pPr>
        <w:pStyle w:val="Ttulo3"/>
        <w:numPr>
          <w:ilvl w:val="2"/>
          <w:numId w:val="5"/>
        </w:numPr>
        <w:rPr>
          <w:rFonts w:ascii="Calibri" w:hAnsi="Calibri" w:cs="Calibri"/>
          <w:color w:val="000000" w:themeColor="text1"/>
          <w:sz w:val="24"/>
          <w:szCs w:val="24"/>
        </w:rPr>
      </w:pPr>
      <w:bookmarkStart w:id="29" w:name="_Toc153899488"/>
      <w:r w:rsidRPr="00C855CF">
        <w:rPr>
          <w:rFonts w:ascii="Calibri" w:hAnsi="Calibri" w:cs="Calibri"/>
          <w:color w:val="000000" w:themeColor="text1"/>
          <w:sz w:val="24"/>
          <w:szCs w:val="24"/>
        </w:rPr>
        <w:t>VMPP</w:t>
      </w:r>
      <w:bookmarkEnd w:id="29"/>
    </w:p>
    <w:p w14:paraId="777C15B8" w14:textId="77777777" w:rsidR="00C855CF" w:rsidRPr="009033E7" w:rsidRDefault="00C855CF" w:rsidP="00C855CF">
      <w:pPr>
        <w:rPr>
          <w:b/>
          <w:sz w:val="24"/>
          <w:szCs w:val="24"/>
        </w:rPr>
      </w:pPr>
    </w:p>
    <w:p w14:paraId="1D967BB6" w14:textId="77777777" w:rsidR="00570FA9" w:rsidRDefault="00570FA9" w:rsidP="00570FA9">
      <w:r>
        <w:t xml:space="preserve">Para os </w:t>
      </w:r>
      <w:proofErr w:type="spellStart"/>
      <w:r>
        <w:t>VMPPs</w:t>
      </w:r>
      <w:proofErr w:type="spellEnd"/>
      <w:r>
        <w:t xml:space="preserve"> Padronizar preenchimento, em litros, Kg e pack.</w:t>
      </w:r>
    </w:p>
    <w:p w14:paraId="127AA100" w14:textId="12F80DE9" w:rsidR="000A38C1" w:rsidRDefault="000A38C1" w:rsidP="000A38C1"/>
    <w:p w14:paraId="057F3F9D" w14:textId="77777777" w:rsidR="000A38C1" w:rsidRDefault="000A38C1" w:rsidP="000A38C1">
      <w:r w:rsidRPr="001E399F">
        <w:rPr>
          <w:noProof/>
          <w:lang w:eastAsia="pt-BR"/>
        </w:rPr>
        <w:lastRenderedPageBreak/>
        <w:drawing>
          <wp:inline distT="0" distB="0" distL="0" distR="0" wp14:anchorId="03454AB6" wp14:editId="144FE377">
            <wp:extent cx="5400040" cy="183324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3C94" w14:textId="77777777" w:rsidR="000A38C1" w:rsidRDefault="000A38C1" w:rsidP="000A38C1">
      <w:r w:rsidRPr="001E399F">
        <w:rPr>
          <w:noProof/>
          <w:lang w:eastAsia="pt-BR"/>
        </w:rPr>
        <w:drawing>
          <wp:inline distT="0" distB="0" distL="0" distR="0" wp14:anchorId="57D5FA50" wp14:editId="46F0B4BD">
            <wp:extent cx="5400040" cy="33972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C705" w14:textId="77777777" w:rsidR="000A38C1" w:rsidRDefault="000A38C1" w:rsidP="000A38C1"/>
    <w:p w14:paraId="40D8C8B5" w14:textId="3C7E1FE1" w:rsidR="000A38C1" w:rsidRDefault="00570FA9" w:rsidP="000A38C1">
      <w:r>
        <w:t xml:space="preserve">Definir se o nome do fabricante entre </w:t>
      </w:r>
      <w:proofErr w:type="gramStart"/>
      <w:r>
        <w:t>(  )</w:t>
      </w:r>
      <w:proofErr w:type="gramEnd"/>
      <w:r>
        <w:t xml:space="preserve">, será maiúsculo ou minúsculo conforme exemplo abaixo: </w:t>
      </w:r>
    </w:p>
    <w:p w14:paraId="4D99CB96" w14:textId="77777777" w:rsidR="00570FA9" w:rsidRDefault="00570FA9" w:rsidP="000A38C1"/>
    <w:p w14:paraId="1C272CA4" w14:textId="77777777" w:rsidR="00C855CF" w:rsidRDefault="000A38C1" w:rsidP="00C855CF">
      <w:r w:rsidRPr="00E1672A">
        <w:rPr>
          <w:noProof/>
          <w:lang w:eastAsia="pt-BR"/>
        </w:rPr>
        <w:drawing>
          <wp:inline distT="0" distB="0" distL="0" distR="0" wp14:anchorId="1B52A329" wp14:editId="4C4A0FF8">
            <wp:extent cx="5400040" cy="38354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62FB" w14:textId="77777777" w:rsidR="00C855CF" w:rsidRDefault="00C855CF" w:rsidP="00C855CF"/>
    <w:p w14:paraId="0A707CB4" w14:textId="77777777" w:rsidR="008F5998" w:rsidRDefault="008F5998" w:rsidP="00C855CF">
      <w:pPr>
        <w:rPr>
          <w:b/>
          <w:sz w:val="24"/>
          <w:szCs w:val="24"/>
        </w:rPr>
      </w:pPr>
    </w:p>
    <w:p w14:paraId="5F46DF58" w14:textId="136BF20F" w:rsidR="008F5998" w:rsidRPr="0050609F" w:rsidRDefault="00C87F3C" w:rsidP="00175E5C">
      <w:pPr>
        <w:pStyle w:val="Ttulo2"/>
        <w:numPr>
          <w:ilvl w:val="0"/>
          <w:numId w:val="6"/>
        </w:numPr>
        <w:rPr>
          <w:rFonts w:asciiTheme="minorHAnsi" w:hAnsiTheme="minorHAnsi" w:cstheme="minorHAnsi"/>
          <w:b/>
          <w:color w:val="auto"/>
          <w:sz w:val="24"/>
          <w:szCs w:val="24"/>
        </w:rPr>
      </w:pPr>
      <w:r w:rsidRPr="0050609F">
        <w:rPr>
          <w:rFonts w:asciiTheme="minorHAnsi" w:hAnsiTheme="minorHAnsi" w:cstheme="minorHAnsi"/>
          <w:b/>
          <w:color w:val="auto"/>
          <w:sz w:val="24"/>
          <w:szCs w:val="24"/>
        </w:rPr>
        <w:t>Considerações Finais</w:t>
      </w:r>
    </w:p>
    <w:p w14:paraId="5D198CE6" w14:textId="78DC35FB" w:rsidR="00D4270A" w:rsidRDefault="00D4270A" w:rsidP="000A38C1">
      <w:pPr>
        <w:rPr>
          <w:b/>
          <w:sz w:val="24"/>
          <w:szCs w:val="24"/>
        </w:rPr>
      </w:pPr>
      <w:bookmarkStart w:id="30" w:name="_GoBack"/>
      <w:bookmarkEnd w:id="30"/>
    </w:p>
    <w:p w14:paraId="67AC297E" w14:textId="77777777" w:rsidR="00B66B78" w:rsidRDefault="00D4270A" w:rsidP="00B66B78">
      <w:r w:rsidRPr="00B66B78">
        <w:t>Conforme</w:t>
      </w:r>
      <w:r w:rsidR="00B66B78" w:rsidRPr="00B66B78">
        <w:t xml:space="preserve"> realizada a inserção dos medicamentos nas tabelas principais VTM, VMP, AMP, VMPP e AMPP na base da OBM foram identificadas oportunidades de melhorias </w:t>
      </w:r>
      <w:r w:rsidR="00B66B78">
        <w:t>de acordo com</w:t>
      </w:r>
      <w:r w:rsidR="00B66B78" w:rsidRPr="00B66B78">
        <w:t xml:space="preserve"> o modelo de dados da OBM</w:t>
      </w:r>
      <w:r w:rsidR="00B66B78">
        <w:t xml:space="preserve">. </w:t>
      </w:r>
    </w:p>
    <w:p w14:paraId="03C0F817" w14:textId="14221EB6" w:rsidR="00B66B78" w:rsidRDefault="00B66B78" w:rsidP="00B66B78">
      <w:pPr>
        <w:rPr>
          <w:rFonts w:asciiTheme="minorHAnsi" w:eastAsiaTheme="minorEastAsia" w:hAnsiTheme="minorHAnsi"/>
        </w:rPr>
      </w:pPr>
      <w:r>
        <w:t>Nesse documento estão e</w:t>
      </w:r>
      <w:r>
        <w:rPr>
          <w:rFonts w:asciiTheme="minorHAnsi" w:eastAsiaTheme="minorEastAsia" w:hAnsiTheme="minorHAnsi"/>
        </w:rPr>
        <w:t xml:space="preserve">specificadas as alterações necessárias, </w:t>
      </w:r>
      <w:r w:rsidRPr="058A811B">
        <w:rPr>
          <w:rFonts w:asciiTheme="minorHAnsi" w:eastAsiaTheme="minorEastAsia" w:hAnsiTheme="minorHAnsi"/>
        </w:rPr>
        <w:t>no modelo de dados da OBM e no Portal OBM</w:t>
      </w:r>
      <w:r>
        <w:rPr>
          <w:rFonts w:asciiTheme="minorHAnsi" w:eastAsiaTheme="minorEastAsia" w:hAnsiTheme="minorHAnsi"/>
        </w:rPr>
        <w:t xml:space="preserve">, algumas dessas especificações deverão ser discutidas para um melhor entendimento se deverá ser mantido ou não no portal. </w:t>
      </w:r>
    </w:p>
    <w:p w14:paraId="7CB5A5B3" w14:textId="6691F9D9" w:rsidR="00B66B78" w:rsidRPr="00B66B78" w:rsidRDefault="006E7147" w:rsidP="00B66B78">
      <w:r>
        <w:t xml:space="preserve">Tendo em vista a importância do consumo da base e portal da OBM pelo </w:t>
      </w:r>
      <w:r w:rsidRPr="00BB35D2">
        <w:t xml:space="preserve">Sistema </w:t>
      </w:r>
      <w:proofErr w:type="spellStart"/>
      <w:r w:rsidRPr="00BB35D2">
        <w:t>eSUS</w:t>
      </w:r>
      <w:proofErr w:type="spellEnd"/>
      <w:r w:rsidRPr="00BB35D2">
        <w:t xml:space="preserve">-AB/PEC </w:t>
      </w:r>
      <w:r>
        <w:t>recomenda-se que o Ministério c</w:t>
      </w:r>
      <w:r w:rsidR="00B66B78">
        <w:t>onsidere utilizar este documento para</w:t>
      </w:r>
      <w:r w:rsidRPr="058A811B">
        <w:rPr>
          <w:rFonts w:asciiTheme="minorHAnsi" w:eastAsiaTheme="minorEastAsia" w:hAnsiTheme="minorHAnsi"/>
        </w:rPr>
        <w:t xml:space="preserve"> incorporar </w:t>
      </w:r>
      <w:r>
        <w:rPr>
          <w:rFonts w:asciiTheme="minorHAnsi" w:eastAsiaTheme="minorEastAsia" w:hAnsiTheme="minorHAnsi"/>
        </w:rPr>
        <w:t>as melhorias identificadas</w:t>
      </w:r>
      <w:r w:rsidR="00B66B78">
        <w:t xml:space="preserve"> </w:t>
      </w:r>
      <w:r>
        <w:t xml:space="preserve">na base e portal da OBM. </w:t>
      </w:r>
    </w:p>
    <w:p w14:paraId="731C2134" w14:textId="77777777" w:rsidR="00B66B78" w:rsidRPr="00B66B78" w:rsidRDefault="00B66B78" w:rsidP="000A38C1"/>
    <w:p w14:paraId="51A045DC" w14:textId="77777777" w:rsidR="003D0A2D" w:rsidRDefault="003D0A2D" w:rsidP="003D0A2D">
      <w:pPr>
        <w:rPr>
          <w:rFonts w:ascii="Lato" w:hAnsi="Lato"/>
          <w:color w:val="000000" w:themeColor="text1"/>
          <w:sz w:val="19"/>
          <w:szCs w:val="19"/>
        </w:rPr>
      </w:pPr>
    </w:p>
    <w:p w14:paraId="6A1F2054" w14:textId="77777777" w:rsidR="0002106C" w:rsidRDefault="0002106C" w:rsidP="00617634">
      <w:pPr>
        <w:ind w:firstLine="0"/>
      </w:pPr>
    </w:p>
    <w:sectPr w:rsidR="0002106C" w:rsidSect="009033E7">
      <w:headerReference w:type="default" r:id="rId30"/>
      <w:footerReference w:type="default" r:id="rId31"/>
      <w:pgSz w:w="11906" w:h="16838"/>
      <w:pgMar w:top="1908" w:right="1274" w:bottom="113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C27F5" w14:textId="77777777" w:rsidR="00384C9F" w:rsidRDefault="00384C9F" w:rsidP="002A4906">
      <w:r>
        <w:separator/>
      </w:r>
    </w:p>
  </w:endnote>
  <w:endnote w:type="continuationSeparator" w:id="0">
    <w:p w14:paraId="032AC72A" w14:textId="77777777" w:rsidR="00384C9F" w:rsidRDefault="00384C9F" w:rsidP="002A4906">
      <w:r>
        <w:continuationSeparator/>
      </w:r>
    </w:p>
  </w:endnote>
  <w:endnote w:type="continuationNotice" w:id="1">
    <w:p w14:paraId="4E5E364C" w14:textId="77777777" w:rsidR="00384C9F" w:rsidRDefault="00384C9F" w:rsidP="002A49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RCVRN+Cambr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FC825" w14:textId="77777777" w:rsidR="00B66B78" w:rsidRDefault="00B66B78" w:rsidP="002A4906">
    <w:pPr>
      <w:pStyle w:val="Rodap"/>
    </w:pPr>
  </w:p>
  <w:p w14:paraId="6FDDED22" w14:textId="77777777" w:rsidR="00B66B78" w:rsidRDefault="00B66B78" w:rsidP="002A4906">
    <w:pPr>
      <w:pStyle w:val="Rodap"/>
      <w:rPr>
        <w:color w:val="404040" w:themeColor="text1" w:themeTint="BF"/>
        <w:sz w:val="14"/>
        <w:szCs w:val="16"/>
      </w:rPr>
    </w:pPr>
    <w:r>
      <w:rPr>
        <w:noProof/>
        <w:shd w:val="clear" w:color="auto" w:fill="E6E6E6"/>
        <w:lang w:eastAsia="pt-BR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2BB29F12" wp14:editId="7E8D51FF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7077075" cy="0"/>
              <wp:effectExtent l="0" t="0" r="28575" b="19050"/>
              <wp:wrapNone/>
              <wp:docPr id="11" name="Conector re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77075" cy="0"/>
                      </a:xfrm>
                      <a:prstGeom prst="line">
                        <a:avLst/>
                      </a:prstGeom>
                      <a:ln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0BD93052" id="Conector reto 11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5pt" to="557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" strokecolor="#00b0f0">
              <w10:wrap anchorx="margin"/>
            </v:line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49"/>
      <w:gridCol w:w="4749"/>
    </w:tblGrid>
    <w:tr w:rsidR="00B66B78" w14:paraId="6F9823ED" w14:textId="77777777" w:rsidTr="005B7CD4">
      <w:trPr>
        <w:trHeight w:val="279"/>
      </w:trPr>
      <w:tc>
        <w:tcPr>
          <w:tcW w:w="5000" w:type="pct"/>
          <w:gridSpan w:val="2"/>
        </w:tcPr>
        <w:p w14:paraId="480B2BB2" w14:textId="77777777" w:rsidR="00B66B78" w:rsidRPr="006E15E0" w:rsidRDefault="00B66B78" w:rsidP="00A211C3">
          <w:pPr>
            <w:pStyle w:val="SemEspaamento"/>
            <w:rPr>
              <w:rFonts w:cs="Calibri"/>
              <w:color w:val="002060"/>
              <w:sz w:val="14"/>
              <w:szCs w:val="14"/>
            </w:rPr>
          </w:pPr>
          <w:r w:rsidRPr="006E15E0">
            <w:rPr>
              <w:sz w:val="14"/>
              <w:szCs w:val="14"/>
            </w:rPr>
            <w:t xml:space="preserve">Escritório de Projetos de </w:t>
          </w:r>
          <w:r>
            <w:rPr>
              <w:sz w:val="14"/>
              <w:szCs w:val="14"/>
            </w:rPr>
            <w:t xml:space="preserve">Compromisso </w:t>
          </w:r>
          <w:r w:rsidRPr="006E15E0">
            <w:rPr>
              <w:sz w:val="14"/>
              <w:szCs w:val="14"/>
            </w:rPr>
            <w:t xml:space="preserve">Social - Rua: Barata Ribeiro, 142 - 3º andar - 01308-000 - São Paulo Tel.: 55 11 3394-5724 </w:t>
          </w:r>
          <w:r w:rsidRPr="006E15E0">
            <w:rPr>
              <w:color w:val="002060"/>
              <w:sz w:val="14"/>
              <w:szCs w:val="14"/>
            </w:rPr>
            <w:tab/>
          </w:r>
        </w:p>
      </w:tc>
    </w:tr>
    <w:tr w:rsidR="00B66B78" w14:paraId="11860ABC" w14:textId="77777777" w:rsidTr="005B7CD4">
      <w:tc>
        <w:tcPr>
          <w:tcW w:w="2500" w:type="pct"/>
        </w:tcPr>
        <w:p w14:paraId="3AA73A40" w14:textId="56039688" w:rsidR="00B66B78" w:rsidRDefault="00384C9F" w:rsidP="00A211C3">
          <w:pPr>
            <w:pStyle w:val="Rodap"/>
            <w:ind w:firstLine="0"/>
            <w:rPr>
              <w:color w:val="404040" w:themeColor="text1" w:themeTint="BF"/>
              <w:sz w:val="14"/>
              <w:szCs w:val="16"/>
            </w:rPr>
          </w:pPr>
          <w:hyperlink r:id="rId1" w:history="1">
            <w:r w:rsidR="00B66B78" w:rsidRPr="006E15E0">
              <w:rPr>
                <w:rStyle w:val="Hyperlink"/>
                <w:rFonts w:eastAsia="Batang"/>
                <w:color w:val="002060"/>
                <w:sz w:val="14"/>
                <w:szCs w:val="14"/>
              </w:rPr>
              <w:t>www.hospitalsiriolibanes.org.br</w:t>
            </w:r>
          </w:hyperlink>
        </w:p>
      </w:tc>
      <w:tc>
        <w:tcPr>
          <w:tcW w:w="2500" w:type="pct"/>
          <w:vAlign w:val="center"/>
        </w:tcPr>
        <w:p w14:paraId="3C728C88" w14:textId="12CCBE75" w:rsidR="00B66B78" w:rsidRDefault="00B66B78" w:rsidP="00A211C3">
          <w:pPr>
            <w:pStyle w:val="Rodap"/>
            <w:ind w:firstLine="0"/>
            <w:jc w:val="right"/>
            <w:rPr>
              <w:color w:val="404040" w:themeColor="text1" w:themeTint="BF"/>
              <w:sz w:val="14"/>
              <w:szCs w:val="16"/>
            </w:rPr>
          </w:pPr>
          <w:r w:rsidRPr="006E15E0">
            <w:rPr>
              <w:rFonts w:cs="Calibri"/>
              <w:color w:val="002060"/>
              <w:sz w:val="14"/>
              <w:szCs w:val="14"/>
            </w:rPr>
            <w:t xml:space="preserve">Página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PAGE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50609F" w:rsidRPr="0050609F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15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  <w:r w:rsidRPr="006E15E0">
            <w:rPr>
              <w:rFonts w:cs="Calibri"/>
              <w:color w:val="002060"/>
              <w:sz w:val="14"/>
              <w:szCs w:val="14"/>
            </w:rPr>
            <w:t xml:space="preserve"> de 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begin"/>
          </w:r>
          <w:r w:rsidRPr="006E15E0">
            <w:rPr>
              <w:rFonts w:cs="Calibri"/>
              <w:b/>
              <w:bCs/>
              <w:color w:val="002060"/>
              <w:sz w:val="14"/>
              <w:szCs w:val="14"/>
            </w:rPr>
            <w:instrText>NUMPAGES  \* Arabic  \* MERGEFORMAT</w:instrTex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separate"/>
          </w:r>
          <w:r w:rsidR="0050609F" w:rsidRPr="0050609F">
            <w:rPr>
              <w:rFonts w:cs="Calibri"/>
              <w:b/>
              <w:noProof/>
              <w:color w:val="002060"/>
              <w:sz w:val="14"/>
              <w:szCs w:val="14"/>
              <w:shd w:val="clear" w:color="auto" w:fill="E6E6E6"/>
            </w:rPr>
            <w:t>15</w:t>
          </w:r>
          <w:r w:rsidRPr="006E15E0">
            <w:rPr>
              <w:rFonts w:cs="Calibri"/>
              <w:b/>
              <w:color w:val="002060"/>
              <w:sz w:val="14"/>
              <w:szCs w:val="14"/>
              <w:shd w:val="clear" w:color="auto" w:fill="E6E6E6"/>
            </w:rPr>
            <w:fldChar w:fldCharType="end"/>
          </w:r>
        </w:p>
      </w:tc>
    </w:tr>
  </w:tbl>
  <w:p w14:paraId="4B19DB93" w14:textId="77777777" w:rsidR="00B66B78" w:rsidRDefault="00B66B78" w:rsidP="00A211C3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712D8" w14:textId="77777777" w:rsidR="00384C9F" w:rsidRDefault="00384C9F" w:rsidP="002A4906">
      <w:r>
        <w:separator/>
      </w:r>
    </w:p>
  </w:footnote>
  <w:footnote w:type="continuationSeparator" w:id="0">
    <w:p w14:paraId="773CD180" w14:textId="77777777" w:rsidR="00384C9F" w:rsidRDefault="00384C9F" w:rsidP="002A4906">
      <w:r>
        <w:continuationSeparator/>
      </w:r>
    </w:p>
  </w:footnote>
  <w:footnote w:type="continuationNotice" w:id="1">
    <w:p w14:paraId="2E2D176C" w14:textId="77777777" w:rsidR="00384C9F" w:rsidRDefault="00384C9F" w:rsidP="002A490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1F7E7" w14:textId="77777777" w:rsidR="00B66B78" w:rsidRDefault="00B66B78" w:rsidP="002A4906">
    <w:pPr>
      <w:pStyle w:val="Cabealho"/>
    </w:pPr>
    <w:r>
      <w:rPr>
        <w:noProof/>
        <w:color w:val="2B579A"/>
        <w:shd w:val="clear" w:color="auto" w:fill="E6E6E6"/>
        <w:lang w:eastAsia="pt-BR"/>
      </w:rPr>
      <w:drawing>
        <wp:anchor distT="0" distB="0" distL="114300" distR="114300" simplePos="0" relativeHeight="251658244" behindDoc="1" locked="0" layoutInCell="1" allowOverlap="1" wp14:anchorId="208C5DC7" wp14:editId="43F66CF7">
          <wp:simplePos x="0" y="0"/>
          <wp:positionH relativeFrom="column">
            <wp:posOffset>-762000</wp:posOffset>
          </wp:positionH>
          <wp:positionV relativeFrom="paragraph">
            <wp:posOffset>-172720</wp:posOffset>
          </wp:positionV>
          <wp:extent cx="2879090" cy="962025"/>
          <wp:effectExtent l="0" t="0" r="0" b="9525"/>
          <wp:wrapNone/>
          <wp:docPr id="349490705" name="Imagem 349490705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1453F8">
      <w:rPr>
        <w:noProof/>
        <w:color w:val="2B579A"/>
        <w:shd w:val="clear" w:color="auto" w:fill="E6E6E6"/>
        <w:lang w:eastAsia="pt-BR"/>
      </w:rPr>
      <w:drawing>
        <wp:inline distT="0" distB="0" distL="0" distR="0" wp14:anchorId="5FBF191E" wp14:editId="4133887D">
          <wp:extent cx="676275" cy="571183"/>
          <wp:effectExtent l="0" t="0" r="0" b="635"/>
          <wp:docPr id="349490706" name="Imagem 3494907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ADI-SUS OFICI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8959" cy="5903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D01C6D" w14:textId="77777777" w:rsidR="00B66B78" w:rsidRDefault="00B66B78" w:rsidP="002A4906">
    <w:pPr>
      <w:pStyle w:val="Cabealho"/>
    </w:pPr>
  </w:p>
  <w:p w14:paraId="1DDF74B1" w14:textId="77777777" w:rsidR="00B66B78" w:rsidRDefault="00B66B78" w:rsidP="002A490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A50AA"/>
    <w:multiLevelType w:val="hybridMultilevel"/>
    <w:tmpl w:val="BB5C6DEE"/>
    <w:lvl w:ilvl="0" w:tplc="C428EAE2">
      <w:start w:val="1"/>
      <w:numFmt w:val="upperRoman"/>
      <w:pStyle w:val="PargrafodaLista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72199"/>
    <w:multiLevelType w:val="hybridMultilevel"/>
    <w:tmpl w:val="B04C0604"/>
    <w:lvl w:ilvl="0" w:tplc="04090011">
      <w:start w:val="1"/>
      <w:numFmt w:val="decimal"/>
      <w:lvlText w:val="%1)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05B31"/>
    <w:multiLevelType w:val="hybridMultilevel"/>
    <w:tmpl w:val="FD5EA39C"/>
    <w:lvl w:ilvl="0" w:tplc="D75A37FA">
      <w:start w:val="4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61F70AE1"/>
    <w:multiLevelType w:val="multilevel"/>
    <w:tmpl w:val="19786CD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8B02F2"/>
    <w:multiLevelType w:val="hybridMultilevel"/>
    <w:tmpl w:val="46CC8DD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3"/>
    <w:lvlOverride w:ilvl="0">
      <w:startOverride w:val="3"/>
    </w:lvlOverride>
    <w:lvlOverride w:ilvl="1">
      <w:startOverride w:val="1"/>
    </w:lvlOverride>
    <w:lvlOverride w:ilvl="2">
      <w:startOverride w:val="4"/>
    </w:lvlOverride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00654"/>
    <w:rsid w:val="00000C5F"/>
    <w:rsid w:val="00001004"/>
    <w:rsid w:val="000010F0"/>
    <w:rsid w:val="00001116"/>
    <w:rsid w:val="00001406"/>
    <w:rsid w:val="00001DE8"/>
    <w:rsid w:val="00002D1F"/>
    <w:rsid w:val="0000320B"/>
    <w:rsid w:val="000032B5"/>
    <w:rsid w:val="00003B74"/>
    <w:rsid w:val="00003B83"/>
    <w:rsid w:val="00003D59"/>
    <w:rsid w:val="00003E57"/>
    <w:rsid w:val="0000420F"/>
    <w:rsid w:val="000044F3"/>
    <w:rsid w:val="00005498"/>
    <w:rsid w:val="00005761"/>
    <w:rsid w:val="00006382"/>
    <w:rsid w:val="0000678B"/>
    <w:rsid w:val="00007789"/>
    <w:rsid w:val="00007974"/>
    <w:rsid w:val="000108BD"/>
    <w:rsid w:val="00010D20"/>
    <w:rsid w:val="00011247"/>
    <w:rsid w:val="000113A2"/>
    <w:rsid w:val="0001163D"/>
    <w:rsid w:val="000121C6"/>
    <w:rsid w:val="00012A79"/>
    <w:rsid w:val="0001306D"/>
    <w:rsid w:val="00013513"/>
    <w:rsid w:val="00013EA7"/>
    <w:rsid w:val="00014B7E"/>
    <w:rsid w:val="00014EC2"/>
    <w:rsid w:val="000153F9"/>
    <w:rsid w:val="0001551F"/>
    <w:rsid w:val="000157F6"/>
    <w:rsid w:val="00015894"/>
    <w:rsid w:val="00015949"/>
    <w:rsid w:val="00015ED3"/>
    <w:rsid w:val="00016085"/>
    <w:rsid w:val="000163EA"/>
    <w:rsid w:val="0001666D"/>
    <w:rsid w:val="00016AA4"/>
    <w:rsid w:val="000176C3"/>
    <w:rsid w:val="00017C2A"/>
    <w:rsid w:val="0002106C"/>
    <w:rsid w:val="00021544"/>
    <w:rsid w:val="00021D1F"/>
    <w:rsid w:val="00021F48"/>
    <w:rsid w:val="0002218C"/>
    <w:rsid w:val="000228A4"/>
    <w:rsid w:val="00023504"/>
    <w:rsid w:val="00023BE7"/>
    <w:rsid w:val="00023F29"/>
    <w:rsid w:val="00023F9C"/>
    <w:rsid w:val="000240D4"/>
    <w:rsid w:val="00024956"/>
    <w:rsid w:val="00024A32"/>
    <w:rsid w:val="00025049"/>
    <w:rsid w:val="00025398"/>
    <w:rsid w:val="000255BD"/>
    <w:rsid w:val="00025EA6"/>
    <w:rsid w:val="00026385"/>
    <w:rsid w:val="00026AE7"/>
    <w:rsid w:val="0002759A"/>
    <w:rsid w:val="000276DA"/>
    <w:rsid w:val="00027FC7"/>
    <w:rsid w:val="000300F0"/>
    <w:rsid w:val="000304F3"/>
    <w:rsid w:val="0003059B"/>
    <w:rsid w:val="00030E9A"/>
    <w:rsid w:val="00032D6B"/>
    <w:rsid w:val="00033CC8"/>
    <w:rsid w:val="00033CDA"/>
    <w:rsid w:val="00033D06"/>
    <w:rsid w:val="00033F97"/>
    <w:rsid w:val="00034071"/>
    <w:rsid w:val="0003452F"/>
    <w:rsid w:val="00034B61"/>
    <w:rsid w:val="00034E47"/>
    <w:rsid w:val="00036316"/>
    <w:rsid w:val="0003677A"/>
    <w:rsid w:val="000368FC"/>
    <w:rsid w:val="0003717A"/>
    <w:rsid w:val="000373DC"/>
    <w:rsid w:val="0003740F"/>
    <w:rsid w:val="00037F80"/>
    <w:rsid w:val="00040C68"/>
    <w:rsid w:val="00040DB2"/>
    <w:rsid w:val="000414C7"/>
    <w:rsid w:val="000414CC"/>
    <w:rsid w:val="00041C7D"/>
    <w:rsid w:val="000426C3"/>
    <w:rsid w:val="00043100"/>
    <w:rsid w:val="00043477"/>
    <w:rsid w:val="00043E62"/>
    <w:rsid w:val="000443F2"/>
    <w:rsid w:val="00044EA8"/>
    <w:rsid w:val="00045151"/>
    <w:rsid w:val="000451A3"/>
    <w:rsid w:val="000452FD"/>
    <w:rsid w:val="0004632F"/>
    <w:rsid w:val="00046C2D"/>
    <w:rsid w:val="00046CC0"/>
    <w:rsid w:val="00047B06"/>
    <w:rsid w:val="000504FB"/>
    <w:rsid w:val="00051887"/>
    <w:rsid w:val="00052081"/>
    <w:rsid w:val="000525B4"/>
    <w:rsid w:val="00052B70"/>
    <w:rsid w:val="00053048"/>
    <w:rsid w:val="00053076"/>
    <w:rsid w:val="00053136"/>
    <w:rsid w:val="00053466"/>
    <w:rsid w:val="00054654"/>
    <w:rsid w:val="00055476"/>
    <w:rsid w:val="0005564B"/>
    <w:rsid w:val="00055692"/>
    <w:rsid w:val="00055846"/>
    <w:rsid w:val="00055DD2"/>
    <w:rsid w:val="00056D49"/>
    <w:rsid w:val="00056E5D"/>
    <w:rsid w:val="00056EF1"/>
    <w:rsid w:val="00057484"/>
    <w:rsid w:val="000601A9"/>
    <w:rsid w:val="00060F6F"/>
    <w:rsid w:val="00061199"/>
    <w:rsid w:val="0006123E"/>
    <w:rsid w:val="000613BE"/>
    <w:rsid w:val="0006279F"/>
    <w:rsid w:val="00065117"/>
    <w:rsid w:val="00065681"/>
    <w:rsid w:val="00066955"/>
    <w:rsid w:val="000669A0"/>
    <w:rsid w:val="000669C7"/>
    <w:rsid w:val="00066C36"/>
    <w:rsid w:val="00070290"/>
    <w:rsid w:val="0007050F"/>
    <w:rsid w:val="000717C8"/>
    <w:rsid w:val="000726A2"/>
    <w:rsid w:val="00072B73"/>
    <w:rsid w:val="00072CC8"/>
    <w:rsid w:val="000741E8"/>
    <w:rsid w:val="0007445C"/>
    <w:rsid w:val="00074600"/>
    <w:rsid w:val="0007461F"/>
    <w:rsid w:val="000747C3"/>
    <w:rsid w:val="00074F95"/>
    <w:rsid w:val="0007552C"/>
    <w:rsid w:val="000755C1"/>
    <w:rsid w:val="000758EF"/>
    <w:rsid w:val="00075A03"/>
    <w:rsid w:val="00075D93"/>
    <w:rsid w:val="00076562"/>
    <w:rsid w:val="000801CC"/>
    <w:rsid w:val="00080A2E"/>
    <w:rsid w:val="0008188E"/>
    <w:rsid w:val="00081B02"/>
    <w:rsid w:val="00081BC9"/>
    <w:rsid w:val="00082EAD"/>
    <w:rsid w:val="00083982"/>
    <w:rsid w:val="000848F2"/>
    <w:rsid w:val="000862DB"/>
    <w:rsid w:val="0008644B"/>
    <w:rsid w:val="00086A81"/>
    <w:rsid w:val="00086A82"/>
    <w:rsid w:val="00086BFF"/>
    <w:rsid w:val="000874DA"/>
    <w:rsid w:val="0008764F"/>
    <w:rsid w:val="000877E0"/>
    <w:rsid w:val="00090AB7"/>
    <w:rsid w:val="00090C0A"/>
    <w:rsid w:val="00091531"/>
    <w:rsid w:val="00091EBF"/>
    <w:rsid w:val="00092809"/>
    <w:rsid w:val="00092B31"/>
    <w:rsid w:val="00093200"/>
    <w:rsid w:val="0009342C"/>
    <w:rsid w:val="00094282"/>
    <w:rsid w:val="000942FF"/>
    <w:rsid w:val="00094417"/>
    <w:rsid w:val="00094601"/>
    <w:rsid w:val="00094956"/>
    <w:rsid w:val="00096DDE"/>
    <w:rsid w:val="000977C6"/>
    <w:rsid w:val="00097F64"/>
    <w:rsid w:val="000A02C2"/>
    <w:rsid w:val="000A0775"/>
    <w:rsid w:val="000A0B0E"/>
    <w:rsid w:val="000A1060"/>
    <w:rsid w:val="000A1799"/>
    <w:rsid w:val="000A17E2"/>
    <w:rsid w:val="000A1CA9"/>
    <w:rsid w:val="000A1DCA"/>
    <w:rsid w:val="000A2872"/>
    <w:rsid w:val="000A2971"/>
    <w:rsid w:val="000A2D83"/>
    <w:rsid w:val="000A38C1"/>
    <w:rsid w:val="000A3B7F"/>
    <w:rsid w:val="000A41BA"/>
    <w:rsid w:val="000A4322"/>
    <w:rsid w:val="000A53B2"/>
    <w:rsid w:val="000A55DE"/>
    <w:rsid w:val="000A58C5"/>
    <w:rsid w:val="000A5C4C"/>
    <w:rsid w:val="000A661C"/>
    <w:rsid w:val="000A67C5"/>
    <w:rsid w:val="000A6A91"/>
    <w:rsid w:val="000A7F1A"/>
    <w:rsid w:val="000B029A"/>
    <w:rsid w:val="000B08AA"/>
    <w:rsid w:val="000B1121"/>
    <w:rsid w:val="000B120D"/>
    <w:rsid w:val="000B1376"/>
    <w:rsid w:val="000B167C"/>
    <w:rsid w:val="000B169C"/>
    <w:rsid w:val="000B1F19"/>
    <w:rsid w:val="000B3585"/>
    <w:rsid w:val="000B37A1"/>
    <w:rsid w:val="000B3AB8"/>
    <w:rsid w:val="000B405B"/>
    <w:rsid w:val="000B4604"/>
    <w:rsid w:val="000B4676"/>
    <w:rsid w:val="000B4ABE"/>
    <w:rsid w:val="000B4B81"/>
    <w:rsid w:val="000B5C57"/>
    <w:rsid w:val="000B5D2D"/>
    <w:rsid w:val="000B6072"/>
    <w:rsid w:val="000B60FF"/>
    <w:rsid w:val="000B694B"/>
    <w:rsid w:val="000B72B4"/>
    <w:rsid w:val="000B735D"/>
    <w:rsid w:val="000B77A6"/>
    <w:rsid w:val="000B7A4F"/>
    <w:rsid w:val="000C017C"/>
    <w:rsid w:val="000C048D"/>
    <w:rsid w:val="000C0A3F"/>
    <w:rsid w:val="000C0D27"/>
    <w:rsid w:val="000C1AC0"/>
    <w:rsid w:val="000C1CD9"/>
    <w:rsid w:val="000C246B"/>
    <w:rsid w:val="000C26A5"/>
    <w:rsid w:val="000C2A4C"/>
    <w:rsid w:val="000C30D8"/>
    <w:rsid w:val="000C3976"/>
    <w:rsid w:val="000C3BD6"/>
    <w:rsid w:val="000C3DAD"/>
    <w:rsid w:val="000C3FF5"/>
    <w:rsid w:val="000C4987"/>
    <w:rsid w:val="000C68DF"/>
    <w:rsid w:val="000C6DDE"/>
    <w:rsid w:val="000C75A3"/>
    <w:rsid w:val="000D02BE"/>
    <w:rsid w:val="000D2BAA"/>
    <w:rsid w:val="000D2DC4"/>
    <w:rsid w:val="000D2E03"/>
    <w:rsid w:val="000D2EA1"/>
    <w:rsid w:val="000D445B"/>
    <w:rsid w:val="000D4513"/>
    <w:rsid w:val="000D4591"/>
    <w:rsid w:val="000D4AF2"/>
    <w:rsid w:val="000D4B64"/>
    <w:rsid w:val="000D4E86"/>
    <w:rsid w:val="000D534E"/>
    <w:rsid w:val="000D553A"/>
    <w:rsid w:val="000D5CB5"/>
    <w:rsid w:val="000D6C98"/>
    <w:rsid w:val="000D78CB"/>
    <w:rsid w:val="000D7BDA"/>
    <w:rsid w:val="000D7EE9"/>
    <w:rsid w:val="000D7EEF"/>
    <w:rsid w:val="000D7F88"/>
    <w:rsid w:val="000E0978"/>
    <w:rsid w:val="000E1D08"/>
    <w:rsid w:val="000E1FE5"/>
    <w:rsid w:val="000E21AA"/>
    <w:rsid w:val="000E2532"/>
    <w:rsid w:val="000E2554"/>
    <w:rsid w:val="000E2600"/>
    <w:rsid w:val="000E2853"/>
    <w:rsid w:val="000E347D"/>
    <w:rsid w:val="000E3FBC"/>
    <w:rsid w:val="000E4278"/>
    <w:rsid w:val="000E4667"/>
    <w:rsid w:val="000E4DF1"/>
    <w:rsid w:val="000E51D2"/>
    <w:rsid w:val="000E5429"/>
    <w:rsid w:val="000E564F"/>
    <w:rsid w:val="000E60BB"/>
    <w:rsid w:val="000E60C2"/>
    <w:rsid w:val="000E63E2"/>
    <w:rsid w:val="000E6DB0"/>
    <w:rsid w:val="000E6E13"/>
    <w:rsid w:val="000E789A"/>
    <w:rsid w:val="000F0218"/>
    <w:rsid w:val="000F1116"/>
    <w:rsid w:val="000F16FD"/>
    <w:rsid w:val="000F1D77"/>
    <w:rsid w:val="000F254D"/>
    <w:rsid w:val="000F284E"/>
    <w:rsid w:val="000F2DFE"/>
    <w:rsid w:val="000F3215"/>
    <w:rsid w:val="000F3892"/>
    <w:rsid w:val="000F41A6"/>
    <w:rsid w:val="000F4860"/>
    <w:rsid w:val="000F48FB"/>
    <w:rsid w:val="000F5444"/>
    <w:rsid w:val="000F54D2"/>
    <w:rsid w:val="000F55E3"/>
    <w:rsid w:val="000F5883"/>
    <w:rsid w:val="000F5895"/>
    <w:rsid w:val="000F6DF6"/>
    <w:rsid w:val="000F7A7A"/>
    <w:rsid w:val="000F7E79"/>
    <w:rsid w:val="0010025A"/>
    <w:rsid w:val="00100895"/>
    <w:rsid w:val="00100AC5"/>
    <w:rsid w:val="00100B7B"/>
    <w:rsid w:val="00101046"/>
    <w:rsid w:val="0010129B"/>
    <w:rsid w:val="001013D6"/>
    <w:rsid w:val="001017DA"/>
    <w:rsid w:val="00101D28"/>
    <w:rsid w:val="00102146"/>
    <w:rsid w:val="0010226C"/>
    <w:rsid w:val="00102295"/>
    <w:rsid w:val="00104090"/>
    <w:rsid w:val="0010417F"/>
    <w:rsid w:val="001043DF"/>
    <w:rsid w:val="00104A0B"/>
    <w:rsid w:val="001056DC"/>
    <w:rsid w:val="001061EB"/>
    <w:rsid w:val="0010783A"/>
    <w:rsid w:val="00107E35"/>
    <w:rsid w:val="0011037B"/>
    <w:rsid w:val="001104B6"/>
    <w:rsid w:val="0011060B"/>
    <w:rsid w:val="001106D7"/>
    <w:rsid w:val="00110C65"/>
    <w:rsid w:val="00110D88"/>
    <w:rsid w:val="00111608"/>
    <w:rsid w:val="00111CCE"/>
    <w:rsid w:val="001121FA"/>
    <w:rsid w:val="0011247F"/>
    <w:rsid w:val="0011278C"/>
    <w:rsid w:val="001130F9"/>
    <w:rsid w:val="00113B7B"/>
    <w:rsid w:val="00114557"/>
    <w:rsid w:val="00114730"/>
    <w:rsid w:val="00114981"/>
    <w:rsid w:val="00115695"/>
    <w:rsid w:val="001157D0"/>
    <w:rsid w:val="001159FE"/>
    <w:rsid w:val="0011675D"/>
    <w:rsid w:val="00117129"/>
    <w:rsid w:val="00117293"/>
    <w:rsid w:val="00117687"/>
    <w:rsid w:val="0011782D"/>
    <w:rsid w:val="001179E2"/>
    <w:rsid w:val="00117FA6"/>
    <w:rsid w:val="0012032D"/>
    <w:rsid w:val="001203EE"/>
    <w:rsid w:val="001204B7"/>
    <w:rsid w:val="00121397"/>
    <w:rsid w:val="00121621"/>
    <w:rsid w:val="0012183B"/>
    <w:rsid w:val="00121A4B"/>
    <w:rsid w:val="00121DFB"/>
    <w:rsid w:val="00121FDF"/>
    <w:rsid w:val="00122820"/>
    <w:rsid w:val="001229A6"/>
    <w:rsid w:val="00122AE5"/>
    <w:rsid w:val="00123125"/>
    <w:rsid w:val="001236A3"/>
    <w:rsid w:val="00123AAF"/>
    <w:rsid w:val="00123EBB"/>
    <w:rsid w:val="00123F42"/>
    <w:rsid w:val="00123FAB"/>
    <w:rsid w:val="00124A13"/>
    <w:rsid w:val="0012567D"/>
    <w:rsid w:val="001256A7"/>
    <w:rsid w:val="0012759E"/>
    <w:rsid w:val="001277EE"/>
    <w:rsid w:val="00127971"/>
    <w:rsid w:val="00130209"/>
    <w:rsid w:val="00130CFE"/>
    <w:rsid w:val="0013141F"/>
    <w:rsid w:val="00131779"/>
    <w:rsid w:val="0013180D"/>
    <w:rsid w:val="0013192F"/>
    <w:rsid w:val="00131FC4"/>
    <w:rsid w:val="001324F1"/>
    <w:rsid w:val="00133491"/>
    <w:rsid w:val="00133C31"/>
    <w:rsid w:val="00133D06"/>
    <w:rsid w:val="0013547F"/>
    <w:rsid w:val="00135C54"/>
    <w:rsid w:val="00136063"/>
    <w:rsid w:val="001361FF"/>
    <w:rsid w:val="0013635A"/>
    <w:rsid w:val="001367AB"/>
    <w:rsid w:val="00136C74"/>
    <w:rsid w:val="00136D9F"/>
    <w:rsid w:val="0013736E"/>
    <w:rsid w:val="00137694"/>
    <w:rsid w:val="00137A80"/>
    <w:rsid w:val="0014040D"/>
    <w:rsid w:val="00140A23"/>
    <w:rsid w:val="00140DF6"/>
    <w:rsid w:val="001413EA"/>
    <w:rsid w:val="00141547"/>
    <w:rsid w:val="0014172B"/>
    <w:rsid w:val="00141B42"/>
    <w:rsid w:val="00141BD8"/>
    <w:rsid w:val="00141BFC"/>
    <w:rsid w:val="00142AF1"/>
    <w:rsid w:val="001433CA"/>
    <w:rsid w:val="00143A4E"/>
    <w:rsid w:val="00144CCF"/>
    <w:rsid w:val="00145170"/>
    <w:rsid w:val="0014610C"/>
    <w:rsid w:val="001461F5"/>
    <w:rsid w:val="00146380"/>
    <w:rsid w:val="00146CB3"/>
    <w:rsid w:val="00147501"/>
    <w:rsid w:val="001479EE"/>
    <w:rsid w:val="00150299"/>
    <w:rsid w:val="0015043E"/>
    <w:rsid w:val="001512F8"/>
    <w:rsid w:val="00151473"/>
    <w:rsid w:val="00151942"/>
    <w:rsid w:val="0015196A"/>
    <w:rsid w:val="00151D74"/>
    <w:rsid w:val="00151FB2"/>
    <w:rsid w:val="0015275D"/>
    <w:rsid w:val="00152B75"/>
    <w:rsid w:val="00153484"/>
    <w:rsid w:val="0015348E"/>
    <w:rsid w:val="00153F2F"/>
    <w:rsid w:val="00154023"/>
    <w:rsid w:val="00154117"/>
    <w:rsid w:val="00154140"/>
    <w:rsid w:val="001546F8"/>
    <w:rsid w:val="00155327"/>
    <w:rsid w:val="001554FC"/>
    <w:rsid w:val="00156086"/>
    <w:rsid w:val="00156345"/>
    <w:rsid w:val="00156FE9"/>
    <w:rsid w:val="001574E1"/>
    <w:rsid w:val="00157FA0"/>
    <w:rsid w:val="00161106"/>
    <w:rsid w:val="00161195"/>
    <w:rsid w:val="001611DD"/>
    <w:rsid w:val="001613FD"/>
    <w:rsid w:val="00161A6E"/>
    <w:rsid w:val="00161F17"/>
    <w:rsid w:val="001629C8"/>
    <w:rsid w:val="00163CB6"/>
    <w:rsid w:val="00163DAE"/>
    <w:rsid w:val="001654CC"/>
    <w:rsid w:val="0016584E"/>
    <w:rsid w:val="00165E7B"/>
    <w:rsid w:val="0016635E"/>
    <w:rsid w:val="001666CE"/>
    <w:rsid w:val="00166C77"/>
    <w:rsid w:val="0016740B"/>
    <w:rsid w:val="001703C8"/>
    <w:rsid w:val="001713DA"/>
    <w:rsid w:val="0017166C"/>
    <w:rsid w:val="00171789"/>
    <w:rsid w:val="00172047"/>
    <w:rsid w:val="0017335B"/>
    <w:rsid w:val="0017355C"/>
    <w:rsid w:val="0017373D"/>
    <w:rsid w:val="00173D82"/>
    <w:rsid w:val="00174ED7"/>
    <w:rsid w:val="00175102"/>
    <w:rsid w:val="00175188"/>
    <w:rsid w:val="001755BE"/>
    <w:rsid w:val="00175672"/>
    <w:rsid w:val="00175E5C"/>
    <w:rsid w:val="0017646D"/>
    <w:rsid w:val="001766CF"/>
    <w:rsid w:val="001779CE"/>
    <w:rsid w:val="00177B08"/>
    <w:rsid w:val="00177D00"/>
    <w:rsid w:val="001809DF"/>
    <w:rsid w:val="00180E59"/>
    <w:rsid w:val="00180F4A"/>
    <w:rsid w:val="0018171B"/>
    <w:rsid w:val="0018265D"/>
    <w:rsid w:val="00182877"/>
    <w:rsid w:val="00183594"/>
    <w:rsid w:val="00183958"/>
    <w:rsid w:val="00184069"/>
    <w:rsid w:val="0018413C"/>
    <w:rsid w:val="0018481B"/>
    <w:rsid w:val="001848DC"/>
    <w:rsid w:val="00185C53"/>
    <w:rsid w:val="00186705"/>
    <w:rsid w:val="00186AC9"/>
    <w:rsid w:val="00187048"/>
    <w:rsid w:val="00187207"/>
    <w:rsid w:val="001878B2"/>
    <w:rsid w:val="001878FF"/>
    <w:rsid w:val="00187A85"/>
    <w:rsid w:val="00190183"/>
    <w:rsid w:val="001903B0"/>
    <w:rsid w:val="00191393"/>
    <w:rsid w:val="001919DA"/>
    <w:rsid w:val="00192261"/>
    <w:rsid w:val="00192621"/>
    <w:rsid w:val="00193991"/>
    <w:rsid w:val="00194029"/>
    <w:rsid w:val="0019471D"/>
    <w:rsid w:val="00194CBA"/>
    <w:rsid w:val="0019541B"/>
    <w:rsid w:val="0019553F"/>
    <w:rsid w:val="00195CFB"/>
    <w:rsid w:val="00196143"/>
    <w:rsid w:val="00196447"/>
    <w:rsid w:val="00196BE9"/>
    <w:rsid w:val="00197A5C"/>
    <w:rsid w:val="00197AAD"/>
    <w:rsid w:val="001A043F"/>
    <w:rsid w:val="001A0727"/>
    <w:rsid w:val="001A0830"/>
    <w:rsid w:val="001A0DB4"/>
    <w:rsid w:val="001A11AB"/>
    <w:rsid w:val="001A1395"/>
    <w:rsid w:val="001A1574"/>
    <w:rsid w:val="001A2446"/>
    <w:rsid w:val="001A30EF"/>
    <w:rsid w:val="001A32A0"/>
    <w:rsid w:val="001A53B1"/>
    <w:rsid w:val="001A5605"/>
    <w:rsid w:val="001A7F7D"/>
    <w:rsid w:val="001B0407"/>
    <w:rsid w:val="001B0657"/>
    <w:rsid w:val="001B06F9"/>
    <w:rsid w:val="001B0A06"/>
    <w:rsid w:val="001B0B44"/>
    <w:rsid w:val="001B0B71"/>
    <w:rsid w:val="001B0BC1"/>
    <w:rsid w:val="001B0E97"/>
    <w:rsid w:val="001B10D4"/>
    <w:rsid w:val="001B1242"/>
    <w:rsid w:val="001B12DA"/>
    <w:rsid w:val="001B1669"/>
    <w:rsid w:val="001B2208"/>
    <w:rsid w:val="001B274A"/>
    <w:rsid w:val="001B2888"/>
    <w:rsid w:val="001B2B8F"/>
    <w:rsid w:val="001B30E6"/>
    <w:rsid w:val="001B3387"/>
    <w:rsid w:val="001B343C"/>
    <w:rsid w:val="001B36C6"/>
    <w:rsid w:val="001B399F"/>
    <w:rsid w:val="001B3D0E"/>
    <w:rsid w:val="001B3E63"/>
    <w:rsid w:val="001B4BA6"/>
    <w:rsid w:val="001B54A9"/>
    <w:rsid w:val="001B67A7"/>
    <w:rsid w:val="001B6A75"/>
    <w:rsid w:val="001B6B1B"/>
    <w:rsid w:val="001B7206"/>
    <w:rsid w:val="001B7372"/>
    <w:rsid w:val="001B7CA0"/>
    <w:rsid w:val="001C0100"/>
    <w:rsid w:val="001C024B"/>
    <w:rsid w:val="001C15D3"/>
    <w:rsid w:val="001C16CF"/>
    <w:rsid w:val="001C206B"/>
    <w:rsid w:val="001C2792"/>
    <w:rsid w:val="001C2F00"/>
    <w:rsid w:val="001C38D6"/>
    <w:rsid w:val="001C392D"/>
    <w:rsid w:val="001C393A"/>
    <w:rsid w:val="001C409B"/>
    <w:rsid w:val="001C4C9B"/>
    <w:rsid w:val="001C4CE6"/>
    <w:rsid w:val="001C50CB"/>
    <w:rsid w:val="001C678C"/>
    <w:rsid w:val="001C6995"/>
    <w:rsid w:val="001C71FC"/>
    <w:rsid w:val="001C72F7"/>
    <w:rsid w:val="001C7379"/>
    <w:rsid w:val="001C7FEE"/>
    <w:rsid w:val="001D0892"/>
    <w:rsid w:val="001D0932"/>
    <w:rsid w:val="001D0AC7"/>
    <w:rsid w:val="001D0DA9"/>
    <w:rsid w:val="001D1C30"/>
    <w:rsid w:val="001D2394"/>
    <w:rsid w:val="001D276D"/>
    <w:rsid w:val="001D2DF9"/>
    <w:rsid w:val="001D3621"/>
    <w:rsid w:val="001D4078"/>
    <w:rsid w:val="001D4745"/>
    <w:rsid w:val="001D4806"/>
    <w:rsid w:val="001D48D5"/>
    <w:rsid w:val="001D497F"/>
    <w:rsid w:val="001D516D"/>
    <w:rsid w:val="001D5308"/>
    <w:rsid w:val="001D5B07"/>
    <w:rsid w:val="001D5D04"/>
    <w:rsid w:val="001D64EC"/>
    <w:rsid w:val="001D6B4C"/>
    <w:rsid w:val="001D727C"/>
    <w:rsid w:val="001D778D"/>
    <w:rsid w:val="001D7A18"/>
    <w:rsid w:val="001E01CB"/>
    <w:rsid w:val="001E01EA"/>
    <w:rsid w:val="001E0A39"/>
    <w:rsid w:val="001E0AA6"/>
    <w:rsid w:val="001E0F2C"/>
    <w:rsid w:val="001E15DA"/>
    <w:rsid w:val="001E186B"/>
    <w:rsid w:val="001E1E2E"/>
    <w:rsid w:val="001E2E6D"/>
    <w:rsid w:val="001E31FD"/>
    <w:rsid w:val="001E4374"/>
    <w:rsid w:val="001E4CFC"/>
    <w:rsid w:val="001E600B"/>
    <w:rsid w:val="001E6103"/>
    <w:rsid w:val="001E696F"/>
    <w:rsid w:val="001E77BF"/>
    <w:rsid w:val="001E78F3"/>
    <w:rsid w:val="001E7FCF"/>
    <w:rsid w:val="001F061B"/>
    <w:rsid w:val="001F0A41"/>
    <w:rsid w:val="001F0A74"/>
    <w:rsid w:val="001F1CB6"/>
    <w:rsid w:val="001F20F3"/>
    <w:rsid w:val="001F2199"/>
    <w:rsid w:val="001F3D30"/>
    <w:rsid w:val="001F5196"/>
    <w:rsid w:val="001F60A1"/>
    <w:rsid w:val="001F64B3"/>
    <w:rsid w:val="001F73A0"/>
    <w:rsid w:val="001F7A38"/>
    <w:rsid w:val="001F7B05"/>
    <w:rsid w:val="001F7D6D"/>
    <w:rsid w:val="0020085D"/>
    <w:rsid w:val="00201189"/>
    <w:rsid w:val="002019E8"/>
    <w:rsid w:val="00202D5E"/>
    <w:rsid w:val="00202F17"/>
    <w:rsid w:val="00203233"/>
    <w:rsid w:val="0020345F"/>
    <w:rsid w:val="002038D7"/>
    <w:rsid w:val="00204366"/>
    <w:rsid w:val="00204A7D"/>
    <w:rsid w:val="00204B97"/>
    <w:rsid w:val="002053DC"/>
    <w:rsid w:val="00205BCE"/>
    <w:rsid w:val="00205F28"/>
    <w:rsid w:val="0020614F"/>
    <w:rsid w:val="0020653B"/>
    <w:rsid w:val="0020654A"/>
    <w:rsid w:val="002065A7"/>
    <w:rsid w:val="00206D1F"/>
    <w:rsid w:val="002071EB"/>
    <w:rsid w:val="0020738E"/>
    <w:rsid w:val="00207D71"/>
    <w:rsid w:val="00207F8C"/>
    <w:rsid w:val="00210518"/>
    <w:rsid w:val="002112B5"/>
    <w:rsid w:val="00211449"/>
    <w:rsid w:val="002115C7"/>
    <w:rsid w:val="002116D9"/>
    <w:rsid w:val="00211C7A"/>
    <w:rsid w:val="00211D53"/>
    <w:rsid w:val="00212260"/>
    <w:rsid w:val="00212F27"/>
    <w:rsid w:val="00213313"/>
    <w:rsid w:val="002133D9"/>
    <w:rsid w:val="00213497"/>
    <w:rsid w:val="002141C9"/>
    <w:rsid w:val="002143B6"/>
    <w:rsid w:val="002143F1"/>
    <w:rsid w:val="0021456E"/>
    <w:rsid w:val="002149F7"/>
    <w:rsid w:val="00214CFF"/>
    <w:rsid w:val="00215236"/>
    <w:rsid w:val="0021590C"/>
    <w:rsid w:val="00215C55"/>
    <w:rsid w:val="002160B4"/>
    <w:rsid w:val="00216AA2"/>
    <w:rsid w:val="002177C5"/>
    <w:rsid w:val="00217D49"/>
    <w:rsid w:val="00220EE7"/>
    <w:rsid w:val="00220F7B"/>
    <w:rsid w:val="0022136C"/>
    <w:rsid w:val="00222437"/>
    <w:rsid w:val="0022267C"/>
    <w:rsid w:val="00222D0B"/>
    <w:rsid w:val="00222E73"/>
    <w:rsid w:val="0022312D"/>
    <w:rsid w:val="0022341E"/>
    <w:rsid w:val="002235FB"/>
    <w:rsid w:val="002238C1"/>
    <w:rsid w:val="00223936"/>
    <w:rsid w:val="00223BC0"/>
    <w:rsid w:val="00223CE0"/>
    <w:rsid w:val="00223F97"/>
    <w:rsid w:val="00223FEE"/>
    <w:rsid w:val="00224150"/>
    <w:rsid w:val="0022512D"/>
    <w:rsid w:val="002256D1"/>
    <w:rsid w:val="0022576E"/>
    <w:rsid w:val="002257FE"/>
    <w:rsid w:val="0022582E"/>
    <w:rsid w:val="0022600D"/>
    <w:rsid w:val="00226386"/>
    <w:rsid w:val="002266A3"/>
    <w:rsid w:val="0022695E"/>
    <w:rsid w:val="00226E17"/>
    <w:rsid w:val="00227BFB"/>
    <w:rsid w:val="00230823"/>
    <w:rsid w:val="00230E5D"/>
    <w:rsid w:val="002318DE"/>
    <w:rsid w:val="00231D27"/>
    <w:rsid w:val="002321BE"/>
    <w:rsid w:val="00232959"/>
    <w:rsid w:val="00232D83"/>
    <w:rsid w:val="00232F9E"/>
    <w:rsid w:val="002332CF"/>
    <w:rsid w:val="002343DF"/>
    <w:rsid w:val="00235E11"/>
    <w:rsid w:val="00235E5F"/>
    <w:rsid w:val="002361BA"/>
    <w:rsid w:val="00236579"/>
    <w:rsid w:val="00236B51"/>
    <w:rsid w:val="00236C2F"/>
    <w:rsid w:val="0023731F"/>
    <w:rsid w:val="00237828"/>
    <w:rsid w:val="00237B06"/>
    <w:rsid w:val="00237E83"/>
    <w:rsid w:val="002400E0"/>
    <w:rsid w:val="00240BE0"/>
    <w:rsid w:val="0024103A"/>
    <w:rsid w:val="00241160"/>
    <w:rsid w:val="0024141F"/>
    <w:rsid w:val="00241B19"/>
    <w:rsid w:val="00242850"/>
    <w:rsid w:val="00242E6C"/>
    <w:rsid w:val="002435EE"/>
    <w:rsid w:val="00243719"/>
    <w:rsid w:val="00243879"/>
    <w:rsid w:val="00243E06"/>
    <w:rsid w:val="00243ED4"/>
    <w:rsid w:val="00244252"/>
    <w:rsid w:val="002442B3"/>
    <w:rsid w:val="002444F8"/>
    <w:rsid w:val="00244DA4"/>
    <w:rsid w:val="002457A9"/>
    <w:rsid w:val="002459E2"/>
    <w:rsid w:val="00245C0A"/>
    <w:rsid w:val="00246082"/>
    <w:rsid w:val="00246620"/>
    <w:rsid w:val="00246F84"/>
    <w:rsid w:val="00247249"/>
    <w:rsid w:val="00247EBA"/>
    <w:rsid w:val="0025000B"/>
    <w:rsid w:val="00250228"/>
    <w:rsid w:val="00250631"/>
    <w:rsid w:val="0025065E"/>
    <w:rsid w:val="00251807"/>
    <w:rsid w:val="002518B7"/>
    <w:rsid w:val="00251B7D"/>
    <w:rsid w:val="00251FB7"/>
    <w:rsid w:val="002527BF"/>
    <w:rsid w:val="002533CC"/>
    <w:rsid w:val="00253416"/>
    <w:rsid w:val="00254AD4"/>
    <w:rsid w:val="00254F63"/>
    <w:rsid w:val="00255983"/>
    <w:rsid w:val="00255EC2"/>
    <w:rsid w:val="00255EE3"/>
    <w:rsid w:val="00256052"/>
    <w:rsid w:val="00256C3F"/>
    <w:rsid w:val="0025735F"/>
    <w:rsid w:val="002575C3"/>
    <w:rsid w:val="00257610"/>
    <w:rsid w:val="0025767F"/>
    <w:rsid w:val="00260033"/>
    <w:rsid w:val="00260309"/>
    <w:rsid w:val="002606A8"/>
    <w:rsid w:val="002606EC"/>
    <w:rsid w:val="00260D2A"/>
    <w:rsid w:val="00261271"/>
    <w:rsid w:val="00261746"/>
    <w:rsid w:val="00261AA0"/>
    <w:rsid w:val="00262ADA"/>
    <w:rsid w:val="002631B5"/>
    <w:rsid w:val="00263586"/>
    <w:rsid w:val="00263FC8"/>
    <w:rsid w:val="0026481D"/>
    <w:rsid w:val="00264A88"/>
    <w:rsid w:val="0026536A"/>
    <w:rsid w:val="00265413"/>
    <w:rsid w:val="00265505"/>
    <w:rsid w:val="00265D2B"/>
    <w:rsid w:val="0026600B"/>
    <w:rsid w:val="00266830"/>
    <w:rsid w:val="00267551"/>
    <w:rsid w:val="00267B7D"/>
    <w:rsid w:val="0027062F"/>
    <w:rsid w:val="00270ADB"/>
    <w:rsid w:val="002712B2"/>
    <w:rsid w:val="0027161D"/>
    <w:rsid w:val="0027182D"/>
    <w:rsid w:val="00271EA6"/>
    <w:rsid w:val="002721A8"/>
    <w:rsid w:val="00272ECA"/>
    <w:rsid w:val="00272F85"/>
    <w:rsid w:val="00274187"/>
    <w:rsid w:val="00274F2F"/>
    <w:rsid w:val="002752B0"/>
    <w:rsid w:val="00275304"/>
    <w:rsid w:val="00275C1A"/>
    <w:rsid w:val="00275D54"/>
    <w:rsid w:val="0027605B"/>
    <w:rsid w:val="00276378"/>
    <w:rsid w:val="002765C2"/>
    <w:rsid w:val="00276E19"/>
    <w:rsid w:val="0027752C"/>
    <w:rsid w:val="00277CF4"/>
    <w:rsid w:val="00280B8E"/>
    <w:rsid w:val="002812B7"/>
    <w:rsid w:val="002815E4"/>
    <w:rsid w:val="002817CC"/>
    <w:rsid w:val="00281ABF"/>
    <w:rsid w:val="002821E3"/>
    <w:rsid w:val="00282791"/>
    <w:rsid w:val="00283C8D"/>
    <w:rsid w:val="00283F2D"/>
    <w:rsid w:val="00284620"/>
    <w:rsid w:val="0028566C"/>
    <w:rsid w:val="002859E4"/>
    <w:rsid w:val="00285D6D"/>
    <w:rsid w:val="00287182"/>
    <w:rsid w:val="0028759E"/>
    <w:rsid w:val="0028790B"/>
    <w:rsid w:val="0029016E"/>
    <w:rsid w:val="00290598"/>
    <w:rsid w:val="00290D83"/>
    <w:rsid w:val="00291182"/>
    <w:rsid w:val="0029143D"/>
    <w:rsid w:val="002918F2"/>
    <w:rsid w:val="00291997"/>
    <w:rsid w:val="00291CBE"/>
    <w:rsid w:val="00291E41"/>
    <w:rsid w:val="002925E4"/>
    <w:rsid w:val="002927EB"/>
    <w:rsid w:val="00293042"/>
    <w:rsid w:val="00293ED8"/>
    <w:rsid w:val="002944A5"/>
    <w:rsid w:val="002950A3"/>
    <w:rsid w:val="002956C3"/>
    <w:rsid w:val="002956F2"/>
    <w:rsid w:val="00296334"/>
    <w:rsid w:val="00296487"/>
    <w:rsid w:val="002965C2"/>
    <w:rsid w:val="00296E2C"/>
    <w:rsid w:val="0029766D"/>
    <w:rsid w:val="00297793"/>
    <w:rsid w:val="002A0F9A"/>
    <w:rsid w:val="002A17B0"/>
    <w:rsid w:val="002A19BF"/>
    <w:rsid w:val="002A1D53"/>
    <w:rsid w:val="002A1E5C"/>
    <w:rsid w:val="002A1FFB"/>
    <w:rsid w:val="002A2326"/>
    <w:rsid w:val="002A3024"/>
    <w:rsid w:val="002A317B"/>
    <w:rsid w:val="002A367D"/>
    <w:rsid w:val="002A4759"/>
    <w:rsid w:val="002A4906"/>
    <w:rsid w:val="002A5079"/>
    <w:rsid w:val="002A5194"/>
    <w:rsid w:val="002A556F"/>
    <w:rsid w:val="002A57A2"/>
    <w:rsid w:val="002A5DB4"/>
    <w:rsid w:val="002A65B9"/>
    <w:rsid w:val="002A7D9B"/>
    <w:rsid w:val="002A7FA3"/>
    <w:rsid w:val="002B0073"/>
    <w:rsid w:val="002B0359"/>
    <w:rsid w:val="002B061E"/>
    <w:rsid w:val="002B0705"/>
    <w:rsid w:val="002B13BD"/>
    <w:rsid w:val="002B1648"/>
    <w:rsid w:val="002B1965"/>
    <w:rsid w:val="002B2556"/>
    <w:rsid w:val="002B2685"/>
    <w:rsid w:val="002B27D4"/>
    <w:rsid w:val="002B3372"/>
    <w:rsid w:val="002B3AF7"/>
    <w:rsid w:val="002B41F2"/>
    <w:rsid w:val="002B432D"/>
    <w:rsid w:val="002B46F9"/>
    <w:rsid w:val="002B4F3B"/>
    <w:rsid w:val="002B57A5"/>
    <w:rsid w:val="002B5800"/>
    <w:rsid w:val="002B6103"/>
    <w:rsid w:val="002B69EB"/>
    <w:rsid w:val="002B6A64"/>
    <w:rsid w:val="002B7831"/>
    <w:rsid w:val="002B7ACB"/>
    <w:rsid w:val="002B7CFE"/>
    <w:rsid w:val="002C054D"/>
    <w:rsid w:val="002C0FAC"/>
    <w:rsid w:val="002C1A1D"/>
    <w:rsid w:val="002C1E62"/>
    <w:rsid w:val="002C1F48"/>
    <w:rsid w:val="002C2279"/>
    <w:rsid w:val="002C24A0"/>
    <w:rsid w:val="002C2568"/>
    <w:rsid w:val="002C3924"/>
    <w:rsid w:val="002C4064"/>
    <w:rsid w:val="002C4286"/>
    <w:rsid w:val="002C4829"/>
    <w:rsid w:val="002C4ACC"/>
    <w:rsid w:val="002C4BE9"/>
    <w:rsid w:val="002C5069"/>
    <w:rsid w:val="002C5B81"/>
    <w:rsid w:val="002C5C36"/>
    <w:rsid w:val="002C5CAE"/>
    <w:rsid w:val="002C61AF"/>
    <w:rsid w:val="002C63E2"/>
    <w:rsid w:val="002C642F"/>
    <w:rsid w:val="002C6579"/>
    <w:rsid w:val="002C7958"/>
    <w:rsid w:val="002D0258"/>
    <w:rsid w:val="002D0BB6"/>
    <w:rsid w:val="002D1274"/>
    <w:rsid w:val="002D1CCD"/>
    <w:rsid w:val="002D1ED2"/>
    <w:rsid w:val="002D234A"/>
    <w:rsid w:val="002D2FC9"/>
    <w:rsid w:val="002D423B"/>
    <w:rsid w:val="002D4BE8"/>
    <w:rsid w:val="002D4BFA"/>
    <w:rsid w:val="002D5531"/>
    <w:rsid w:val="002D5652"/>
    <w:rsid w:val="002D5D76"/>
    <w:rsid w:val="002D5E6C"/>
    <w:rsid w:val="002D690A"/>
    <w:rsid w:val="002D6990"/>
    <w:rsid w:val="002D7237"/>
    <w:rsid w:val="002D789C"/>
    <w:rsid w:val="002D7C31"/>
    <w:rsid w:val="002E0565"/>
    <w:rsid w:val="002E07B9"/>
    <w:rsid w:val="002E0E93"/>
    <w:rsid w:val="002E0EE0"/>
    <w:rsid w:val="002E10BB"/>
    <w:rsid w:val="002E1BC6"/>
    <w:rsid w:val="002E255E"/>
    <w:rsid w:val="002E2867"/>
    <w:rsid w:val="002E2DF7"/>
    <w:rsid w:val="002E371C"/>
    <w:rsid w:val="002E3FD2"/>
    <w:rsid w:val="002E4B14"/>
    <w:rsid w:val="002E4E35"/>
    <w:rsid w:val="002E5E79"/>
    <w:rsid w:val="002E6529"/>
    <w:rsid w:val="002E69F8"/>
    <w:rsid w:val="002E6AC3"/>
    <w:rsid w:val="002E6DB8"/>
    <w:rsid w:val="002E7AD1"/>
    <w:rsid w:val="002E7B31"/>
    <w:rsid w:val="002F011D"/>
    <w:rsid w:val="002F03DB"/>
    <w:rsid w:val="002F0612"/>
    <w:rsid w:val="002F1820"/>
    <w:rsid w:val="002F19E6"/>
    <w:rsid w:val="002F2722"/>
    <w:rsid w:val="002F2BC0"/>
    <w:rsid w:val="002F3D6A"/>
    <w:rsid w:val="002F4068"/>
    <w:rsid w:val="002F4830"/>
    <w:rsid w:val="002F493D"/>
    <w:rsid w:val="002F580F"/>
    <w:rsid w:val="002F5953"/>
    <w:rsid w:val="002F6733"/>
    <w:rsid w:val="0030024A"/>
    <w:rsid w:val="0030052E"/>
    <w:rsid w:val="00300AEB"/>
    <w:rsid w:val="00300D96"/>
    <w:rsid w:val="00300EA2"/>
    <w:rsid w:val="00300F46"/>
    <w:rsid w:val="00300FE5"/>
    <w:rsid w:val="0030120B"/>
    <w:rsid w:val="00301CA1"/>
    <w:rsid w:val="00301F9D"/>
    <w:rsid w:val="00302929"/>
    <w:rsid w:val="003038A3"/>
    <w:rsid w:val="003038CF"/>
    <w:rsid w:val="0030391C"/>
    <w:rsid w:val="00303DD1"/>
    <w:rsid w:val="00303E92"/>
    <w:rsid w:val="00304416"/>
    <w:rsid w:val="00304563"/>
    <w:rsid w:val="003048D1"/>
    <w:rsid w:val="00304C55"/>
    <w:rsid w:val="00304CE3"/>
    <w:rsid w:val="003051C9"/>
    <w:rsid w:val="0030521D"/>
    <w:rsid w:val="0030568D"/>
    <w:rsid w:val="00305867"/>
    <w:rsid w:val="003062E3"/>
    <w:rsid w:val="0030633A"/>
    <w:rsid w:val="003069C9"/>
    <w:rsid w:val="00310B4D"/>
    <w:rsid w:val="0031297C"/>
    <w:rsid w:val="003138A0"/>
    <w:rsid w:val="003139A8"/>
    <w:rsid w:val="0031441C"/>
    <w:rsid w:val="003148F3"/>
    <w:rsid w:val="003156A0"/>
    <w:rsid w:val="00315899"/>
    <w:rsid w:val="00315A9A"/>
    <w:rsid w:val="00315F16"/>
    <w:rsid w:val="00316BCC"/>
    <w:rsid w:val="00316DDC"/>
    <w:rsid w:val="003171E8"/>
    <w:rsid w:val="0031785C"/>
    <w:rsid w:val="00317F6E"/>
    <w:rsid w:val="0032053F"/>
    <w:rsid w:val="0032064B"/>
    <w:rsid w:val="0032082F"/>
    <w:rsid w:val="00320A2F"/>
    <w:rsid w:val="00320FC1"/>
    <w:rsid w:val="0032131E"/>
    <w:rsid w:val="003215B1"/>
    <w:rsid w:val="00321987"/>
    <w:rsid w:val="00321EAB"/>
    <w:rsid w:val="003223E8"/>
    <w:rsid w:val="00322451"/>
    <w:rsid w:val="00322789"/>
    <w:rsid w:val="003228BE"/>
    <w:rsid w:val="003235CD"/>
    <w:rsid w:val="00323627"/>
    <w:rsid w:val="00323713"/>
    <w:rsid w:val="00323D11"/>
    <w:rsid w:val="00323DC4"/>
    <w:rsid w:val="00323EFA"/>
    <w:rsid w:val="00324475"/>
    <w:rsid w:val="00324476"/>
    <w:rsid w:val="003248DB"/>
    <w:rsid w:val="003249EE"/>
    <w:rsid w:val="00325771"/>
    <w:rsid w:val="00325A1D"/>
    <w:rsid w:val="003264FD"/>
    <w:rsid w:val="00326575"/>
    <w:rsid w:val="0032737F"/>
    <w:rsid w:val="003273CE"/>
    <w:rsid w:val="0033027C"/>
    <w:rsid w:val="00330B16"/>
    <w:rsid w:val="00330EE9"/>
    <w:rsid w:val="0033101B"/>
    <w:rsid w:val="003313BC"/>
    <w:rsid w:val="00331443"/>
    <w:rsid w:val="00331507"/>
    <w:rsid w:val="0033185B"/>
    <w:rsid w:val="00332495"/>
    <w:rsid w:val="003326B0"/>
    <w:rsid w:val="00332EE6"/>
    <w:rsid w:val="003334CB"/>
    <w:rsid w:val="00333ADD"/>
    <w:rsid w:val="00334067"/>
    <w:rsid w:val="003341D0"/>
    <w:rsid w:val="00335505"/>
    <w:rsid w:val="00335957"/>
    <w:rsid w:val="00335A77"/>
    <w:rsid w:val="003362B2"/>
    <w:rsid w:val="00336B23"/>
    <w:rsid w:val="00337407"/>
    <w:rsid w:val="00337698"/>
    <w:rsid w:val="00337B57"/>
    <w:rsid w:val="00337E63"/>
    <w:rsid w:val="00337FF4"/>
    <w:rsid w:val="0033A27B"/>
    <w:rsid w:val="003402F0"/>
    <w:rsid w:val="00340565"/>
    <w:rsid w:val="00340EA8"/>
    <w:rsid w:val="003412EF"/>
    <w:rsid w:val="00341388"/>
    <w:rsid w:val="00341643"/>
    <w:rsid w:val="00341B09"/>
    <w:rsid w:val="0034277C"/>
    <w:rsid w:val="00342A18"/>
    <w:rsid w:val="003445C8"/>
    <w:rsid w:val="00345395"/>
    <w:rsid w:val="0034539F"/>
    <w:rsid w:val="0034544C"/>
    <w:rsid w:val="00345490"/>
    <w:rsid w:val="00346025"/>
    <w:rsid w:val="00346313"/>
    <w:rsid w:val="0034759D"/>
    <w:rsid w:val="003476E4"/>
    <w:rsid w:val="00347923"/>
    <w:rsid w:val="00350317"/>
    <w:rsid w:val="0035096B"/>
    <w:rsid w:val="00351294"/>
    <w:rsid w:val="003517BB"/>
    <w:rsid w:val="003521B2"/>
    <w:rsid w:val="00352201"/>
    <w:rsid w:val="003526C8"/>
    <w:rsid w:val="00353096"/>
    <w:rsid w:val="003533B6"/>
    <w:rsid w:val="00353734"/>
    <w:rsid w:val="00353D81"/>
    <w:rsid w:val="00354016"/>
    <w:rsid w:val="0035417B"/>
    <w:rsid w:val="00354AAD"/>
    <w:rsid w:val="0035536B"/>
    <w:rsid w:val="00355C5F"/>
    <w:rsid w:val="00356069"/>
    <w:rsid w:val="00356592"/>
    <w:rsid w:val="00356E10"/>
    <w:rsid w:val="00357B5C"/>
    <w:rsid w:val="003607D9"/>
    <w:rsid w:val="00360B25"/>
    <w:rsid w:val="00361C20"/>
    <w:rsid w:val="00361EE8"/>
    <w:rsid w:val="0036228F"/>
    <w:rsid w:val="0036268F"/>
    <w:rsid w:val="00362FFE"/>
    <w:rsid w:val="003634CA"/>
    <w:rsid w:val="00364861"/>
    <w:rsid w:val="00364B5D"/>
    <w:rsid w:val="003658E0"/>
    <w:rsid w:val="00365FF5"/>
    <w:rsid w:val="00366264"/>
    <w:rsid w:val="00367177"/>
    <w:rsid w:val="00367405"/>
    <w:rsid w:val="00367536"/>
    <w:rsid w:val="003679A3"/>
    <w:rsid w:val="00370268"/>
    <w:rsid w:val="00370E0F"/>
    <w:rsid w:val="0037100B"/>
    <w:rsid w:val="00371654"/>
    <w:rsid w:val="00371944"/>
    <w:rsid w:val="00371B06"/>
    <w:rsid w:val="00371B8E"/>
    <w:rsid w:val="00371BF1"/>
    <w:rsid w:val="00371CD6"/>
    <w:rsid w:val="00371DD5"/>
    <w:rsid w:val="003735BA"/>
    <w:rsid w:val="00373F4E"/>
    <w:rsid w:val="00375085"/>
    <w:rsid w:val="0037580E"/>
    <w:rsid w:val="00375BF8"/>
    <w:rsid w:val="00375D2A"/>
    <w:rsid w:val="00376028"/>
    <w:rsid w:val="00376197"/>
    <w:rsid w:val="00376271"/>
    <w:rsid w:val="0037704E"/>
    <w:rsid w:val="003771F0"/>
    <w:rsid w:val="0037740D"/>
    <w:rsid w:val="00377421"/>
    <w:rsid w:val="00377624"/>
    <w:rsid w:val="0037762D"/>
    <w:rsid w:val="003777E9"/>
    <w:rsid w:val="00377804"/>
    <w:rsid w:val="00380369"/>
    <w:rsid w:val="00380421"/>
    <w:rsid w:val="00381065"/>
    <w:rsid w:val="0038119F"/>
    <w:rsid w:val="0038121D"/>
    <w:rsid w:val="00381651"/>
    <w:rsid w:val="0038190C"/>
    <w:rsid w:val="00381E6F"/>
    <w:rsid w:val="00382615"/>
    <w:rsid w:val="00383196"/>
    <w:rsid w:val="003834E1"/>
    <w:rsid w:val="003842EE"/>
    <w:rsid w:val="00384C9F"/>
    <w:rsid w:val="00385248"/>
    <w:rsid w:val="00385600"/>
    <w:rsid w:val="003858C6"/>
    <w:rsid w:val="00385F2C"/>
    <w:rsid w:val="00386160"/>
    <w:rsid w:val="003866A9"/>
    <w:rsid w:val="00386840"/>
    <w:rsid w:val="003902FD"/>
    <w:rsid w:val="003906CA"/>
    <w:rsid w:val="0039147E"/>
    <w:rsid w:val="00391535"/>
    <w:rsid w:val="00391620"/>
    <w:rsid w:val="003917CD"/>
    <w:rsid w:val="00391C67"/>
    <w:rsid w:val="00391FE7"/>
    <w:rsid w:val="00392476"/>
    <w:rsid w:val="0039355E"/>
    <w:rsid w:val="00393AF2"/>
    <w:rsid w:val="0039494E"/>
    <w:rsid w:val="00394DA0"/>
    <w:rsid w:val="00395B3E"/>
    <w:rsid w:val="00395C54"/>
    <w:rsid w:val="00396ABA"/>
    <w:rsid w:val="00396E29"/>
    <w:rsid w:val="003970E2"/>
    <w:rsid w:val="003A00EC"/>
    <w:rsid w:val="003A1115"/>
    <w:rsid w:val="003A15F4"/>
    <w:rsid w:val="003A1638"/>
    <w:rsid w:val="003A18F9"/>
    <w:rsid w:val="003A1C15"/>
    <w:rsid w:val="003A1F09"/>
    <w:rsid w:val="003A2C11"/>
    <w:rsid w:val="003A425D"/>
    <w:rsid w:val="003A4388"/>
    <w:rsid w:val="003A56C3"/>
    <w:rsid w:val="003A650F"/>
    <w:rsid w:val="003A6F60"/>
    <w:rsid w:val="003A728F"/>
    <w:rsid w:val="003B0F88"/>
    <w:rsid w:val="003B14DA"/>
    <w:rsid w:val="003B1A3A"/>
    <w:rsid w:val="003B1BA1"/>
    <w:rsid w:val="003B2400"/>
    <w:rsid w:val="003B248E"/>
    <w:rsid w:val="003B25B7"/>
    <w:rsid w:val="003B27AD"/>
    <w:rsid w:val="003B2A04"/>
    <w:rsid w:val="003B323F"/>
    <w:rsid w:val="003B355F"/>
    <w:rsid w:val="003B4791"/>
    <w:rsid w:val="003B4849"/>
    <w:rsid w:val="003B51A2"/>
    <w:rsid w:val="003B5AC8"/>
    <w:rsid w:val="003B5EB3"/>
    <w:rsid w:val="003B6A3C"/>
    <w:rsid w:val="003B73B4"/>
    <w:rsid w:val="003B79C0"/>
    <w:rsid w:val="003B7AD1"/>
    <w:rsid w:val="003B7D92"/>
    <w:rsid w:val="003C01BF"/>
    <w:rsid w:val="003C1388"/>
    <w:rsid w:val="003C1F67"/>
    <w:rsid w:val="003C2A2F"/>
    <w:rsid w:val="003C2C29"/>
    <w:rsid w:val="003C2C2A"/>
    <w:rsid w:val="003C2D00"/>
    <w:rsid w:val="003C370B"/>
    <w:rsid w:val="003C3A45"/>
    <w:rsid w:val="003C4232"/>
    <w:rsid w:val="003C4832"/>
    <w:rsid w:val="003C4838"/>
    <w:rsid w:val="003C4E11"/>
    <w:rsid w:val="003C50B5"/>
    <w:rsid w:val="003C50CF"/>
    <w:rsid w:val="003C5A71"/>
    <w:rsid w:val="003C6AAD"/>
    <w:rsid w:val="003C6B6A"/>
    <w:rsid w:val="003C6C17"/>
    <w:rsid w:val="003C7604"/>
    <w:rsid w:val="003D06D8"/>
    <w:rsid w:val="003D0A2D"/>
    <w:rsid w:val="003D0CD9"/>
    <w:rsid w:val="003D0E27"/>
    <w:rsid w:val="003D1284"/>
    <w:rsid w:val="003D17D3"/>
    <w:rsid w:val="003D1FDE"/>
    <w:rsid w:val="003D341A"/>
    <w:rsid w:val="003D377B"/>
    <w:rsid w:val="003D3C29"/>
    <w:rsid w:val="003D417A"/>
    <w:rsid w:val="003D437B"/>
    <w:rsid w:val="003D474F"/>
    <w:rsid w:val="003D4980"/>
    <w:rsid w:val="003D4A33"/>
    <w:rsid w:val="003D4D3A"/>
    <w:rsid w:val="003D50EC"/>
    <w:rsid w:val="003D5258"/>
    <w:rsid w:val="003D6018"/>
    <w:rsid w:val="003D7B6F"/>
    <w:rsid w:val="003E05EC"/>
    <w:rsid w:val="003E09BE"/>
    <w:rsid w:val="003E0AF3"/>
    <w:rsid w:val="003E0B0B"/>
    <w:rsid w:val="003E0B3C"/>
    <w:rsid w:val="003E0F25"/>
    <w:rsid w:val="003E0F70"/>
    <w:rsid w:val="003E138F"/>
    <w:rsid w:val="003E14ED"/>
    <w:rsid w:val="003E196E"/>
    <w:rsid w:val="003E1B96"/>
    <w:rsid w:val="003E2029"/>
    <w:rsid w:val="003E24AA"/>
    <w:rsid w:val="003E260E"/>
    <w:rsid w:val="003E2D7B"/>
    <w:rsid w:val="003E32A1"/>
    <w:rsid w:val="003E34C4"/>
    <w:rsid w:val="003E3528"/>
    <w:rsid w:val="003E4670"/>
    <w:rsid w:val="003E47C4"/>
    <w:rsid w:val="003E4B8C"/>
    <w:rsid w:val="003E4DB0"/>
    <w:rsid w:val="003E5133"/>
    <w:rsid w:val="003E5A8F"/>
    <w:rsid w:val="003E7007"/>
    <w:rsid w:val="003E7488"/>
    <w:rsid w:val="003E7CF2"/>
    <w:rsid w:val="003E7EC4"/>
    <w:rsid w:val="003E7FE7"/>
    <w:rsid w:val="003F0E5E"/>
    <w:rsid w:val="003F0EBB"/>
    <w:rsid w:val="003F1AD4"/>
    <w:rsid w:val="003F23AD"/>
    <w:rsid w:val="003F2ADD"/>
    <w:rsid w:val="003F2F6D"/>
    <w:rsid w:val="003F405B"/>
    <w:rsid w:val="003F44CD"/>
    <w:rsid w:val="003F48C2"/>
    <w:rsid w:val="003F49D7"/>
    <w:rsid w:val="003F4A83"/>
    <w:rsid w:val="003F5218"/>
    <w:rsid w:val="003F531B"/>
    <w:rsid w:val="003F5438"/>
    <w:rsid w:val="003F5A18"/>
    <w:rsid w:val="003F7061"/>
    <w:rsid w:val="003F7362"/>
    <w:rsid w:val="003F76AA"/>
    <w:rsid w:val="00401DCB"/>
    <w:rsid w:val="00401FB0"/>
    <w:rsid w:val="00402800"/>
    <w:rsid w:val="0040394F"/>
    <w:rsid w:val="00403E66"/>
    <w:rsid w:val="004041FD"/>
    <w:rsid w:val="00404DCC"/>
    <w:rsid w:val="0040578E"/>
    <w:rsid w:val="00405A4A"/>
    <w:rsid w:val="00405C9D"/>
    <w:rsid w:val="004071AA"/>
    <w:rsid w:val="00410CA3"/>
    <w:rsid w:val="00411CCB"/>
    <w:rsid w:val="00411FD7"/>
    <w:rsid w:val="00412846"/>
    <w:rsid w:val="00412BF6"/>
    <w:rsid w:val="00413166"/>
    <w:rsid w:val="00413629"/>
    <w:rsid w:val="004153E0"/>
    <w:rsid w:val="0041564D"/>
    <w:rsid w:val="00415870"/>
    <w:rsid w:val="0041624A"/>
    <w:rsid w:val="00416401"/>
    <w:rsid w:val="00416591"/>
    <w:rsid w:val="00416663"/>
    <w:rsid w:val="00416F1E"/>
    <w:rsid w:val="00417373"/>
    <w:rsid w:val="004173CF"/>
    <w:rsid w:val="00417680"/>
    <w:rsid w:val="00417B7B"/>
    <w:rsid w:val="0042020D"/>
    <w:rsid w:val="0042041A"/>
    <w:rsid w:val="00420DF4"/>
    <w:rsid w:val="004218D9"/>
    <w:rsid w:val="00422AC2"/>
    <w:rsid w:val="00423743"/>
    <w:rsid w:val="004238EE"/>
    <w:rsid w:val="00424033"/>
    <w:rsid w:val="00424175"/>
    <w:rsid w:val="004242FF"/>
    <w:rsid w:val="004248BF"/>
    <w:rsid w:val="00424C70"/>
    <w:rsid w:val="00424F05"/>
    <w:rsid w:val="00425089"/>
    <w:rsid w:val="00425A35"/>
    <w:rsid w:val="00425C15"/>
    <w:rsid w:val="0042609D"/>
    <w:rsid w:val="00426E43"/>
    <w:rsid w:val="00427E52"/>
    <w:rsid w:val="00430613"/>
    <w:rsid w:val="004309E1"/>
    <w:rsid w:val="00431463"/>
    <w:rsid w:val="00431652"/>
    <w:rsid w:val="004318EE"/>
    <w:rsid w:val="00431DBB"/>
    <w:rsid w:val="00432C56"/>
    <w:rsid w:val="00432FC2"/>
    <w:rsid w:val="004337EB"/>
    <w:rsid w:val="00433E14"/>
    <w:rsid w:val="0043434F"/>
    <w:rsid w:val="004351AC"/>
    <w:rsid w:val="0043532A"/>
    <w:rsid w:val="00435AFA"/>
    <w:rsid w:val="00435DD0"/>
    <w:rsid w:val="00435EC1"/>
    <w:rsid w:val="00435F51"/>
    <w:rsid w:val="00436D1E"/>
    <w:rsid w:val="00436F7F"/>
    <w:rsid w:val="00437657"/>
    <w:rsid w:val="00440697"/>
    <w:rsid w:val="00440CA6"/>
    <w:rsid w:val="00441342"/>
    <w:rsid w:val="00441FFF"/>
    <w:rsid w:val="00442A27"/>
    <w:rsid w:val="00442FB2"/>
    <w:rsid w:val="0044335E"/>
    <w:rsid w:val="00443860"/>
    <w:rsid w:val="004439E3"/>
    <w:rsid w:val="00444109"/>
    <w:rsid w:val="00444833"/>
    <w:rsid w:val="004448A8"/>
    <w:rsid w:val="00444A4B"/>
    <w:rsid w:val="0044554D"/>
    <w:rsid w:val="0044593E"/>
    <w:rsid w:val="00445A23"/>
    <w:rsid w:val="00445BE6"/>
    <w:rsid w:val="00445C0A"/>
    <w:rsid w:val="00446641"/>
    <w:rsid w:val="0044689F"/>
    <w:rsid w:val="00446FE5"/>
    <w:rsid w:val="00447EBA"/>
    <w:rsid w:val="0045035A"/>
    <w:rsid w:val="004507C5"/>
    <w:rsid w:val="00450D3D"/>
    <w:rsid w:val="004513B9"/>
    <w:rsid w:val="004514CC"/>
    <w:rsid w:val="004514F3"/>
    <w:rsid w:val="00451A39"/>
    <w:rsid w:val="00451C81"/>
    <w:rsid w:val="0045264B"/>
    <w:rsid w:val="00452919"/>
    <w:rsid w:val="00453839"/>
    <w:rsid w:val="00453F16"/>
    <w:rsid w:val="00453FD7"/>
    <w:rsid w:val="00454723"/>
    <w:rsid w:val="004547EE"/>
    <w:rsid w:val="0045484B"/>
    <w:rsid w:val="00454EC1"/>
    <w:rsid w:val="00456748"/>
    <w:rsid w:val="0045674C"/>
    <w:rsid w:val="00456FED"/>
    <w:rsid w:val="00456FFE"/>
    <w:rsid w:val="004575B1"/>
    <w:rsid w:val="00457739"/>
    <w:rsid w:val="00457F48"/>
    <w:rsid w:val="00460466"/>
    <w:rsid w:val="004611E5"/>
    <w:rsid w:val="00461215"/>
    <w:rsid w:val="004612DC"/>
    <w:rsid w:val="00461357"/>
    <w:rsid w:val="00461C70"/>
    <w:rsid w:val="00461C95"/>
    <w:rsid w:val="00461CEA"/>
    <w:rsid w:val="00462AA8"/>
    <w:rsid w:val="00462FB2"/>
    <w:rsid w:val="00463083"/>
    <w:rsid w:val="00463DF5"/>
    <w:rsid w:val="00464768"/>
    <w:rsid w:val="00464B83"/>
    <w:rsid w:val="00464E3C"/>
    <w:rsid w:val="00464EB0"/>
    <w:rsid w:val="004653F0"/>
    <w:rsid w:val="004657EA"/>
    <w:rsid w:val="0046654A"/>
    <w:rsid w:val="0046661A"/>
    <w:rsid w:val="00466B62"/>
    <w:rsid w:val="0046762B"/>
    <w:rsid w:val="00467A46"/>
    <w:rsid w:val="0046D0C3"/>
    <w:rsid w:val="004704AA"/>
    <w:rsid w:val="00470B9A"/>
    <w:rsid w:val="0047145D"/>
    <w:rsid w:val="00471DE9"/>
    <w:rsid w:val="00472176"/>
    <w:rsid w:val="004725F5"/>
    <w:rsid w:val="00472800"/>
    <w:rsid w:val="00474274"/>
    <w:rsid w:val="004744A4"/>
    <w:rsid w:val="00474574"/>
    <w:rsid w:val="00474711"/>
    <w:rsid w:val="00474832"/>
    <w:rsid w:val="0047493C"/>
    <w:rsid w:val="00475BDF"/>
    <w:rsid w:val="0047617D"/>
    <w:rsid w:val="00476EE6"/>
    <w:rsid w:val="00477205"/>
    <w:rsid w:val="00477245"/>
    <w:rsid w:val="004772C7"/>
    <w:rsid w:val="0047754B"/>
    <w:rsid w:val="00477556"/>
    <w:rsid w:val="00477CD9"/>
    <w:rsid w:val="00477EE2"/>
    <w:rsid w:val="00477EF4"/>
    <w:rsid w:val="00477F91"/>
    <w:rsid w:val="0048003F"/>
    <w:rsid w:val="0048077B"/>
    <w:rsid w:val="00481455"/>
    <w:rsid w:val="004818DC"/>
    <w:rsid w:val="00481F3A"/>
    <w:rsid w:val="0048224A"/>
    <w:rsid w:val="00483147"/>
    <w:rsid w:val="00483150"/>
    <w:rsid w:val="0048398E"/>
    <w:rsid w:val="00483DA4"/>
    <w:rsid w:val="00484135"/>
    <w:rsid w:val="004847C8"/>
    <w:rsid w:val="0048548B"/>
    <w:rsid w:val="00485A3C"/>
    <w:rsid w:val="00485E9B"/>
    <w:rsid w:val="00486052"/>
    <w:rsid w:val="004861E4"/>
    <w:rsid w:val="00486FE8"/>
    <w:rsid w:val="0048736D"/>
    <w:rsid w:val="00487D24"/>
    <w:rsid w:val="00487F1B"/>
    <w:rsid w:val="00490656"/>
    <w:rsid w:val="0049077F"/>
    <w:rsid w:val="00490AE5"/>
    <w:rsid w:val="00490F17"/>
    <w:rsid w:val="00491BE8"/>
    <w:rsid w:val="00491C62"/>
    <w:rsid w:val="00491E27"/>
    <w:rsid w:val="004931F1"/>
    <w:rsid w:val="00493968"/>
    <w:rsid w:val="00493F13"/>
    <w:rsid w:val="00494EB5"/>
    <w:rsid w:val="00495118"/>
    <w:rsid w:val="00495432"/>
    <w:rsid w:val="00495600"/>
    <w:rsid w:val="00495AB0"/>
    <w:rsid w:val="00495CBB"/>
    <w:rsid w:val="00496359"/>
    <w:rsid w:val="00496941"/>
    <w:rsid w:val="004969FA"/>
    <w:rsid w:val="00496A31"/>
    <w:rsid w:val="00496ABA"/>
    <w:rsid w:val="00496C38"/>
    <w:rsid w:val="00497A47"/>
    <w:rsid w:val="00497A87"/>
    <w:rsid w:val="00497F0E"/>
    <w:rsid w:val="004A01A4"/>
    <w:rsid w:val="004A0CAC"/>
    <w:rsid w:val="004A11AC"/>
    <w:rsid w:val="004A1E90"/>
    <w:rsid w:val="004A1EDD"/>
    <w:rsid w:val="004A22BA"/>
    <w:rsid w:val="004A2783"/>
    <w:rsid w:val="004A2787"/>
    <w:rsid w:val="004A2B4B"/>
    <w:rsid w:val="004A2CD9"/>
    <w:rsid w:val="004A2EDB"/>
    <w:rsid w:val="004A3913"/>
    <w:rsid w:val="004A434C"/>
    <w:rsid w:val="004A45EA"/>
    <w:rsid w:val="004A4661"/>
    <w:rsid w:val="004A4990"/>
    <w:rsid w:val="004A4A21"/>
    <w:rsid w:val="004A4A5C"/>
    <w:rsid w:val="004A574C"/>
    <w:rsid w:val="004A63F5"/>
    <w:rsid w:val="004A6425"/>
    <w:rsid w:val="004A675B"/>
    <w:rsid w:val="004A6A6F"/>
    <w:rsid w:val="004A6D83"/>
    <w:rsid w:val="004A6EEC"/>
    <w:rsid w:val="004A797F"/>
    <w:rsid w:val="004A7BBD"/>
    <w:rsid w:val="004B0603"/>
    <w:rsid w:val="004B095D"/>
    <w:rsid w:val="004B0E7C"/>
    <w:rsid w:val="004B12CE"/>
    <w:rsid w:val="004B2855"/>
    <w:rsid w:val="004B393D"/>
    <w:rsid w:val="004B43B9"/>
    <w:rsid w:val="004B47D6"/>
    <w:rsid w:val="004B54CF"/>
    <w:rsid w:val="004B588A"/>
    <w:rsid w:val="004B60F1"/>
    <w:rsid w:val="004B6B38"/>
    <w:rsid w:val="004B6DE5"/>
    <w:rsid w:val="004B6F5A"/>
    <w:rsid w:val="004C0651"/>
    <w:rsid w:val="004C0991"/>
    <w:rsid w:val="004C1A72"/>
    <w:rsid w:val="004C2FE1"/>
    <w:rsid w:val="004C3E9A"/>
    <w:rsid w:val="004C4F2B"/>
    <w:rsid w:val="004C5103"/>
    <w:rsid w:val="004C5126"/>
    <w:rsid w:val="004C51B6"/>
    <w:rsid w:val="004C5ECF"/>
    <w:rsid w:val="004C6680"/>
    <w:rsid w:val="004C6BC1"/>
    <w:rsid w:val="004C6CD6"/>
    <w:rsid w:val="004C7303"/>
    <w:rsid w:val="004C7514"/>
    <w:rsid w:val="004C751E"/>
    <w:rsid w:val="004C767F"/>
    <w:rsid w:val="004D0195"/>
    <w:rsid w:val="004D0F87"/>
    <w:rsid w:val="004D166E"/>
    <w:rsid w:val="004D1AA5"/>
    <w:rsid w:val="004D20A8"/>
    <w:rsid w:val="004D27A1"/>
    <w:rsid w:val="004D2852"/>
    <w:rsid w:val="004D3282"/>
    <w:rsid w:val="004D3698"/>
    <w:rsid w:val="004D3BFD"/>
    <w:rsid w:val="004D3FDB"/>
    <w:rsid w:val="004D41F1"/>
    <w:rsid w:val="004D42E4"/>
    <w:rsid w:val="004D467D"/>
    <w:rsid w:val="004D46F3"/>
    <w:rsid w:val="004D59C7"/>
    <w:rsid w:val="004D7174"/>
    <w:rsid w:val="004D72E5"/>
    <w:rsid w:val="004D783B"/>
    <w:rsid w:val="004D7FC4"/>
    <w:rsid w:val="004E0020"/>
    <w:rsid w:val="004E0A06"/>
    <w:rsid w:val="004E158C"/>
    <w:rsid w:val="004E1A09"/>
    <w:rsid w:val="004E1F21"/>
    <w:rsid w:val="004E2751"/>
    <w:rsid w:val="004E2A72"/>
    <w:rsid w:val="004E2CCF"/>
    <w:rsid w:val="004E3A69"/>
    <w:rsid w:val="004E3E97"/>
    <w:rsid w:val="004E4D0B"/>
    <w:rsid w:val="004E5475"/>
    <w:rsid w:val="004E54BC"/>
    <w:rsid w:val="004E5904"/>
    <w:rsid w:val="004E69BB"/>
    <w:rsid w:val="004E7756"/>
    <w:rsid w:val="004E783C"/>
    <w:rsid w:val="004E7F36"/>
    <w:rsid w:val="004F0392"/>
    <w:rsid w:val="004F08FB"/>
    <w:rsid w:val="004F13C9"/>
    <w:rsid w:val="004F1DD8"/>
    <w:rsid w:val="004F1E55"/>
    <w:rsid w:val="004F243A"/>
    <w:rsid w:val="004F2609"/>
    <w:rsid w:val="004F32BE"/>
    <w:rsid w:val="004F362C"/>
    <w:rsid w:val="004F3AE3"/>
    <w:rsid w:val="004F4D2C"/>
    <w:rsid w:val="004F5822"/>
    <w:rsid w:val="004F5CDB"/>
    <w:rsid w:val="004F6F1D"/>
    <w:rsid w:val="004F7442"/>
    <w:rsid w:val="004F7824"/>
    <w:rsid w:val="004F78A1"/>
    <w:rsid w:val="004F790A"/>
    <w:rsid w:val="004F798B"/>
    <w:rsid w:val="004F7CAC"/>
    <w:rsid w:val="005005B6"/>
    <w:rsid w:val="0050090F"/>
    <w:rsid w:val="00500AF5"/>
    <w:rsid w:val="00500C04"/>
    <w:rsid w:val="00500E0E"/>
    <w:rsid w:val="00502411"/>
    <w:rsid w:val="00502FFA"/>
    <w:rsid w:val="00503D2B"/>
    <w:rsid w:val="00504007"/>
    <w:rsid w:val="00505200"/>
    <w:rsid w:val="0050609F"/>
    <w:rsid w:val="00506435"/>
    <w:rsid w:val="00506887"/>
    <w:rsid w:val="00507325"/>
    <w:rsid w:val="0051066A"/>
    <w:rsid w:val="00510A21"/>
    <w:rsid w:val="00510DD2"/>
    <w:rsid w:val="00512980"/>
    <w:rsid w:val="00512B83"/>
    <w:rsid w:val="005133EB"/>
    <w:rsid w:val="00514151"/>
    <w:rsid w:val="00514678"/>
    <w:rsid w:val="005146B8"/>
    <w:rsid w:val="00514D8F"/>
    <w:rsid w:val="00515285"/>
    <w:rsid w:val="00515312"/>
    <w:rsid w:val="005153F7"/>
    <w:rsid w:val="00515FC2"/>
    <w:rsid w:val="0051678E"/>
    <w:rsid w:val="005167A3"/>
    <w:rsid w:val="005167DC"/>
    <w:rsid w:val="00516ACD"/>
    <w:rsid w:val="00516F73"/>
    <w:rsid w:val="0051776E"/>
    <w:rsid w:val="00517C87"/>
    <w:rsid w:val="00517F5B"/>
    <w:rsid w:val="005203EA"/>
    <w:rsid w:val="0052080C"/>
    <w:rsid w:val="00520E68"/>
    <w:rsid w:val="00521531"/>
    <w:rsid w:val="0052229A"/>
    <w:rsid w:val="00522CBE"/>
    <w:rsid w:val="00523452"/>
    <w:rsid w:val="00523613"/>
    <w:rsid w:val="0052376E"/>
    <w:rsid w:val="00524C51"/>
    <w:rsid w:val="00524E92"/>
    <w:rsid w:val="00524F0B"/>
    <w:rsid w:val="00525132"/>
    <w:rsid w:val="005260A1"/>
    <w:rsid w:val="005260B1"/>
    <w:rsid w:val="00526177"/>
    <w:rsid w:val="00526FB9"/>
    <w:rsid w:val="005272CB"/>
    <w:rsid w:val="00527A28"/>
    <w:rsid w:val="00527AFB"/>
    <w:rsid w:val="00527D0B"/>
    <w:rsid w:val="005303EF"/>
    <w:rsid w:val="0053043A"/>
    <w:rsid w:val="0053069E"/>
    <w:rsid w:val="00530CC7"/>
    <w:rsid w:val="00530D32"/>
    <w:rsid w:val="00530DB2"/>
    <w:rsid w:val="005313C3"/>
    <w:rsid w:val="00531A5C"/>
    <w:rsid w:val="005330C3"/>
    <w:rsid w:val="00533EC5"/>
    <w:rsid w:val="005341A3"/>
    <w:rsid w:val="00534286"/>
    <w:rsid w:val="005342BF"/>
    <w:rsid w:val="00534510"/>
    <w:rsid w:val="00534A40"/>
    <w:rsid w:val="00534B4C"/>
    <w:rsid w:val="005351C8"/>
    <w:rsid w:val="00535789"/>
    <w:rsid w:val="005359BD"/>
    <w:rsid w:val="00535DE9"/>
    <w:rsid w:val="00535F23"/>
    <w:rsid w:val="00536550"/>
    <w:rsid w:val="00536844"/>
    <w:rsid w:val="0053695A"/>
    <w:rsid w:val="00536F67"/>
    <w:rsid w:val="00537047"/>
    <w:rsid w:val="0053C17C"/>
    <w:rsid w:val="00540277"/>
    <w:rsid w:val="0054066C"/>
    <w:rsid w:val="0054140C"/>
    <w:rsid w:val="00541752"/>
    <w:rsid w:val="0054186F"/>
    <w:rsid w:val="005418BF"/>
    <w:rsid w:val="0054402F"/>
    <w:rsid w:val="005442E5"/>
    <w:rsid w:val="00544460"/>
    <w:rsid w:val="005448C9"/>
    <w:rsid w:val="00545969"/>
    <w:rsid w:val="00545A16"/>
    <w:rsid w:val="00545A7D"/>
    <w:rsid w:val="00545FDB"/>
    <w:rsid w:val="00546CA4"/>
    <w:rsid w:val="0054703F"/>
    <w:rsid w:val="005472C0"/>
    <w:rsid w:val="005479D4"/>
    <w:rsid w:val="0055070F"/>
    <w:rsid w:val="0055090E"/>
    <w:rsid w:val="005509E7"/>
    <w:rsid w:val="005514FE"/>
    <w:rsid w:val="00551FCB"/>
    <w:rsid w:val="005522AF"/>
    <w:rsid w:val="0055248C"/>
    <w:rsid w:val="005526CF"/>
    <w:rsid w:val="00552F4C"/>
    <w:rsid w:val="00553D71"/>
    <w:rsid w:val="005551EC"/>
    <w:rsid w:val="0055540E"/>
    <w:rsid w:val="00555BFE"/>
    <w:rsid w:val="0055614B"/>
    <w:rsid w:val="0055674E"/>
    <w:rsid w:val="00557095"/>
    <w:rsid w:val="00557FAF"/>
    <w:rsid w:val="00561CBB"/>
    <w:rsid w:val="00562F26"/>
    <w:rsid w:val="0056366E"/>
    <w:rsid w:val="00563BFD"/>
    <w:rsid w:val="00563F02"/>
    <w:rsid w:val="005646F8"/>
    <w:rsid w:val="00564B33"/>
    <w:rsid w:val="00565123"/>
    <w:rsid w:val="00565224"/>
    <w:rsid w:val="00565E69"/>
    <w:rsid w:val="00566351"/>
    <w:rsid w:val="005666BB"/>
    <w:rsid w:val="005669BD"/>
    <w:rsid w:val="00567063"/>
    <w:rsid w:val="00567590"/>
    <w:rsid w:val="005675C7"/>
    <w:rsid w:val="00567740"/>
    <w:rsid w:val="00567921"/>
    <w:rsid w:val="00567966"/>
    <w:rsid w:val="00567AC2"/>
    <w:rsid w:val="005701EF"/>
    <w:rsid w:val="00570430"/>
    <w:rsid w:val="00570469"/>
    <w:rsid w:val="005709DD"/>
    <w:rsid w:val="00570FA9"/>
    <w:rsid w:val="00571094"/>
    <w:rsid w:val="005714CB"/>
    <w:rsid w:val="005715ED"/>
    <w:rsid w:val="00571699"/>
    <w:rsid w:val="00571C6B"/>
    <w:rsid w:val="00571DF6"/>
    <w:rsid w:val="00572537"/>
    <w:rsid w:val="00572BA8"/>
    <w:rsid w:val="0057312F"/>
    <w:rsid w:val="005736B1"/>
    <w:rsid w:val="00573C28"/>
    <w:rsid w:val="0057431A"/>
    <w:rsid w:val="00574531"/>
    <w:rsid w:val="005747F2"/>
    <w:rsid w:val="00574B05"/>
    <w:rsid w:val="00574F3F"/>
    <w:rsid w:val="00575347"/>
    <w:rsid w:val="00575712"/>
    <w:rsid w:val="00575E02"/>
    <w:rsid w:val="00575F56"/>
    <w:rsid w:val="0057660E"/>
    <w:rsid w:val="0057669F"/>
    <w:rsid w:val="0057684F"/>
    <w:rsid w:val="00576A5D"/>
    <w:rsid w:val="00576DC2"/>
    <w:rsid w:val="0057790D"/>
    <w:rsid w:val="005779E9"/>
    <w:rsid w:val="005805FD"/>
    <w:rsid w:val="00580C6E"/>
    <w:rsid w:val="005812A7"/>
    <w:rsid w:val="00581E94"/>
    <w:rsid w:val="00582523"/>
    <w:rsid w:val="00582C79"/>
    <w:rsid w:val="005830E4"/>
    <w:rsid w:val="00583883"/>
    <w:rsid w:val="00583F87"/>
    <w:rsid w:val="00584362"/>
    <w:rsid w:val="005851CB"/>
    <w:rsid w:val="005854D3"/>
    <w:rsid w:val="00585CBF"/>
    <w:rsid w:val="005863B5"/>
    <w:rsid w:val="00587613"/>
    <w:rsid w:val="0059045E"/>
    <w:rsid w:val="005916E3"/>
    <w:rsid w:val="005919E2"/>
    <w:rsid w:val="00591ED4"/>
    <w:rsid w:val="00592BFB"/>
    <w:rsid w:val="00592FCB"/>
    <w:rsid w:val="0059309D"/>
    <w:rsid w:val="0059367A"/>
    <w:rsid w:val="005945F8"/>
    <w:rsid w:val="00594F40"/>
    <w:rsid w:val="0059572C"/>
    <w:rsid w:val="00595C83"/>
    <w:rsid w:val="0059616E"/>
    <w:rsid w:val="005962E3"/>
    <w:rsid w:val="005965C2"/>
    <w:rsid w:val="00597CC4"/>
    <w:rsid w:val="00597DE5"/>
    <w:rsid w:val="005A0369"/>
    <w:rsid w:val="005A07EC"/>
    <w:rsid w:val="005A0B10"/>
    <w:rsid w:val="005A0DA9"/>
    <w:rsid w:val="005A1B1F"/>
    <w:rsid w:val="005A21DE"/>
    <w:rsid w:val="005A21F0"/>
    <w:rsid w:val="005A2210"/>
    <w:rsid w:val="005A30E7"/>
    <w:rsid w:val="005A32F2"/>
    <w:rsid w:val="005A33C4"/>
    <w:rsid w:val="005A34A8"/>
    <w:rsid w:val="005A351E"/>
    <w:rsid w:val="005A5F25"/>
    <w:rsid w:val="005A6087"/>
    <w:rsid w:val="005A6A6A"/>
    <w:rsid w:val="005A6C7F"/>
    <w:rsid w:val="005A7318"/>
    <w:rsid w:val="005A771C"/>
    <w:rsid w:val="005A7A32"/>
    <w:rsid w:val="005A7A9F"/>
    <w:rsid w:val="005B0B8B"/>
    <w:rsid w:val="005B1A54"/>
    <w:rsid w:val="005B1E5D"/>
    <w:rsid w:val="005B2026"/>
    <w:rsid w:val="005B27FD"/>
    <w:rsid w:val="005B338F"/>
    <w:rsid w:val="005B34D2"/>
    <w:rsid w:val="005B372E"/>
    <w:rsid w:val="005B4260"/>
    <w:rsid w:val="005B4A55"/>
    <w:rsid w:val="005B4C88"/>
    <w:rsid w:val="005B4D33"/>
    <w:rsid w:val="005B4D39"/>
    <w:rsid w:val="005B4EC3"/>
    <w:rsid w:val="005B51B5"/>
    <w:rsid w:val="005B52B9"/>
    <w:rsid w:val="005B52CF"/>
    <w:rsid w:val="005B5596"/>
    <w:rsid w:val="005B5B7C"/>
    <w:rsid w:val="005B6EAC"/>
    <w:rsid w:val="005B73C1"/>
    <w:rsid w:val="005B7507"/>
    <w:rsid w:val="005B7792"/>
    <w:rsid w:val="005B796B"/>
    <w:rsid w:val="005B7AF5"/>
    <w:rsid w:val="005B7B36"/>
    <w:rsid w:val="005B7CD4"/>
    <w:rsid w:val="005B7D48"/>
    <w:rsid w:val="005C08D9"/>
    <w:rsid w:val="005C0DCC"/>
    <w:rsid w:val="005C1553"/>
    <w:rsid w:val="005C1864"/>
    <w:rsid w:val="005C1A3D"/>
    <w:rsid w:val="005C1A49"/>
    <w:rsid w:val="005C270D"/>
    <w:rsid w:val="005C2876"/>
    <w:rsid w:val="005C288A"/>
    <w:rsid w:val="005C2998"/>
    <w:rsid w:val="005C2F32"/>
    <w:rsid w:val="005C3221"/>
    <w:rsid w:val="005C3F9E"/>
    <w:rsid w:val="005C472A"/>
    <w:rsid w:val="005C48BC"/>
    <w:rsid w:val="005C5658"/>
    <w:rsid w:val="005C5D5D"/>
    <w:rsid w:val="005C673E"/>
    <w:rsid w:val="005C6C56"/>
    <w:rsid w:val="005C7623"/>
    <w:rsid w:val="005C78AD"/>
    <w:rsid w:val="005C7E06"/>
    <w:rsid w:val="005D0473"/>
    <w:rsid w:val="005D0CEA"/>
    <w:rsid w:val="005D11DD"/>
    <w:rsid w:val="005D18CB"/>
    <w:rsid w:val="005D1DA8"/>
    <w:rsid w:val="005D2BCD"/>
    <w:rsid w:val="005D2BFE"/>
    <w:rsid w:val="005D2C46"/>
    <w:rsid w:val="005D2D12"/>
    <w:rsid w:val="005D3805"/>
    <w:rsid w:val="005D45EC"/>
    <w:rsid w:val="005D4719"/>
    <w:rsid w:val="005D4827"/>
    <w:rsid w:val="005D6517"/>
    <w:rsid w:val="005D732A"/>
    <w:rsid w:val="005D7CDF"/>
    <w:rsid w:val="005D7D2B"/>
    <w:rsid w:val="005E1338"/>
    <w:rsid w:val="005E1593"/>
    <w:rsid w:val="005E19EA"/>
    <w:rsid w:val="005E2647"/>
    <w:rsid w:val="005E2AC6"/>
    <w:rsid w:val="005E38A6"/>
    <w:rsid w:val="005E39E9"/>
    <w:rsid w:val="005E4E3F"/>
    <w:rsid w:val="005E4F3B"/>
    <w:rsid w:val="005E52C0"/>
    <w:rsid w:val="005E556D"/>
    <w:rsid w:val="005E563E"/>
    <w:rsid w:val="005E59C6"/>
    <w:rsid w:val="005E5C25"/>
    <w:rsid w:val="005E5CE2"/>
    <w:rsid w:val="005E5F28"/>
    <w:rsid w:val="005E6018"/>
    <w:rsid w:val="005F124D"/>
    <w:rsid w:val="005F1602"/>
    <w:rsid w:val="005F1EA5"/>
    <w:rsid w:val="005F251E"/>
    <w:rsid w:val="005F2C8F"/>
    <w:rsid w:val="005F335B"/>
    <w:rsid w:val="005F391E"/>
    <w:rsid w:val="005F3F50"/>
    <w:rsid w:val="005F40AF"/>
    <w:rsid w:val="005F487B"/>
    <w:rsid w:val="005F503A"/>
    <w:rsid w:val="005F5BA7"/>
    <w:rsid w:val="005F60F9"/>
    <w:rsid w:val="005F61BA"/>
    <w:rsid w:val="005F6314"/>
    <w:rsid w:val="005F6D8F"/>
    <w:rsid w:val="005F7CBE"/>
    <w:rsid w:val="00600776"/>
    <w:rsid w:val="00600A95"/>
    <w:rsid w:val="00602210"/>
    <w:rsid w:val="0060277E"/>
    <w:rsid w:val="00602F48"/>
    <w:rsid w:val="006032E7"/>
    <w:rsid w:val="00603A87"/>
    <w:rsid w:val="00603A9E"/>
    <w:rsid w:val="00604252"/>
    <w:rsid w:val="00604857"/>
    <w:rsid w:val="00604D35"/>
    <w:rsid w:val="006059ED"/>
    <w:rsid w:val="00605A09"/>
    <w:rsid w:val="00606135"/>
    <w:rsid w:val="0060781B"/>
    <w:rsid w:val="0061010F"/>
    <w:rsid w:val="006102B6"/>
    <w:rsid w:val="00610712"/>
    <w:rsid w:val="00610A9A"/>
    <w:rsid w:val="0061116A"/>
    <w:rsid w:val="00611800"/>
    <w:rsid w:val="006119CD"/>
    <w:rsid w:val="00612372"/>
    <w:rsid w:val="0061243D"/>
    <w:rsid w:val="00612DED"/>
    <w:rsid w:val="006139AC"/>
    <w:rsid w:val="00614494"/>
    <w:rsid w:val="006150AD"/>
    <w:rsid w:val="00615172"/>
    <w:rsid w:val="00615201"/>
    <w:rsid w:val="00615514"/>
    <w:rsid w:val="006159CC"/>
    <w:rsid w:val="00615B23"/>
    <w:rsid w:val="00616412"/>
    <w:rsid w:val="00616B6D"/>
    <w:rsid w:val="0061754A"/>
    <w:rsid w:val="00617634"/>
    <w:rsid w:val="00617684"/>
    <w:rsid w:val="006177A0"/>
    <w:rsid w:val="00617A75"/>
    <w:rsid w:val="00620B46"/>
    <w:rsid w:val="0062140E"/>
    <w:rsid w:val="006214DC"/>
    <w:rsid w:val="006219E4"/>
    <w:rsid w:val="00621CA1"/>
    <w:rsid w:val="00623D71"/>
    <w:rsid w:val="00625112"/>
    <w:rsid w:val="006255EC"/>
    <w:rsid w:val="006262D1"/>
    <w:rsid w:val="00626852"/>
    <w:rsid w:val="00626A20"/>
    <w:rsid w:val="006273D0"/>
    <w:rsid w:val="00627ACE"/>
    <w:rsid w:val="00627DC0"/>
    <w:rsid w:val="0063017F"/>
    <w:rsid w:val="006302B6"/>
    <w:rsid w:val="00630850"/>
    <w:rsid w:val="006309DA"/>
    <w:rsid w:val="00631A54"/>
    <w:rsid w:val="00631F17"/>
    <w:rsid w:val="00632177"/>
    <w:rsid w:val="00634180"/>
    <w:rsid w:val="006350FC"/>
    <w:rsid w:val="00635727"/>
    <w:rsid w:val="00635763"/>
    <w:rsid w:val="00635D53"/>
    <w:rsid w:val="006366AA"/>
    <w:rsid w:val="00636786"/>
    <w:rsid w:val="00636CDF"/>
    <w:rsid w:val="00636EE0"/>
    <w:rsid w:val="00636FA3"/>
    <w:rsid w:val="00637C0A"/>
    <w:rsid w:val="0064013B"/>
    <w:rsid w:val="00640477"/>
    <w:rsid w:val="00640B0E"/>
    <w:rsid w:val="006410AD"/>
    <w:rsid w:val="006417C4"/>
    <w:rsid w:val="006419CA"/>
    <w:rsid w:val="00641A60"/>
    <w:rsid w:val="00641C28"/>
    <w:rsid w:val="00641FFB"/>
    <w:rsid w:val="006421B3"/>
    <w:rsid w:val="0064252C"/>
    <w:rsid w:val="00642881"/>
    <w:rsid w:val="00644882"/>
    <w:rsid w:val="006448FD"/>
    <w:rsid w:val="00644D06"/>
    <w:rsid w:val="00646300"/>
    <w:rsid w:val="00646489"/>
    <w:rsid w:val="006470B0"/>
    <w:rsid w:val="006477DC"/>
    <w:rsid w:val="00650014"/>
    <w:rsid w:val="00650DCD"/>
    <w:rsid w:val="006515DE"/>
    <w:rsid w:val="00651638"/>
    <w:rsid w:val="00651CCA"/>
    <w:rsid w:val="00651E15"/>
    <w:rsid w:val="00652812"/>
    <w:rsid w:val="00652A79"/>
    <w:rsid w:val="00652F7B"/>
    <w:rsid w:val="0065315F"/>
    <w:rsid w:val="00653D0B"/>
    <w:rsid w:val="00653D86"/>
    <w:rsid w:val="0065434D"/>
    <w:rsid w:val="00654CA2"/>
    <w:rsid w:val="00654CA8"/>
    <w:rsid w:val="006555B4"/>
    <w:rsid w:val="00655744"/>
    <w:rsid w:val="00655A0C"/>
    <w:rsid w:val="00655B45"/>
    <w:rsid w:val="00656534"/>
    <w:rsid w:val="00656BF7"/>
    <w:rsid w:val="00656C96"/>
    <w:rsid w:val="00660B36"/>
    <w:rsid w:val="00661322"/>
    <w:rsid w:val="00661F4E"/>
    <w:rsid w:val="00663066"/>
    <w:rsid w:val="00663704"/>
    <w:rsid w:val="00663969"/>
    <w:rsid w:val="00663AB2"/>
    <w:rsid w:val="006658FE"/>
    <w:rsid w:val="00665E33"/>
    <w:rsid w:val="006664A0"/>
    <w:rsid w:val="00667923"/>
    <w:rsid w:val="006705CC"/>
    <w:rsid w:val="00670C15"/>
    <w:rsid w:val="00672876"/>
    <w:rsid w:val="00672E09"/>
    <w:rsid w:val="0067319E"/>
    <w:rsid w:val="00673CB3"/>
    <w:rsid w:val="00673E15"/>
    <w:rsid w:val="00674224"/>
    <w:rsid w:val="00674AC5"/>
    <w:rsid w:val="00674BE5"/>
    <w:rsid w:val="00674C42"/>
    <w:rsid w:val="00674C83"/>
    <w:rsid w:val="0067548E"/>
    <w:rsid w:val="006757DD"/>
    <w:rsid w:val="00675C3A"/>
    <w:rsid w:val="00675E55"/>
    <w:rsid w:val="00677204"/>
    <w:rsid w:val="00677ED3"/>
    <w:rsid w:val="00680525"/>
    <w:rsid w:val="00681739"/>
    <w:rsid w:val="00682626"/>
    <w:rsid w:val="006829E4"/>
    <w:rsid w:val="00682A5C"/>
    <w:rsid w:val="00682C3C"/>
    <w:rsid w:val="0068338E"/>
    <w:rsid w:val="006838CE"/>
    <w:rsid w:val="00684DB4"/>
    <w:rsid w:val="0068537D"/>
    <w:rsid w:val="006854AF"/>
    <w:rsid w:val="00686AB6"/>
    <w:rsid w:val="00687650"/>
    <w:rsid w:val="00687D99"/>
    <w:rsid w:val="00687F53"/>
    <w:rsid w:val="006905BD"/>
    <w:rsid w:val="006908FC"/>
    <w:rsid w:val="00690CFA"/>
    <w:rsid w:val="00690EC4"/>
    <w:rsid w:val="00691948"/>
    <w:rsid w:val="00691F76"/>
    <w:rsid w:val="00692EA2"/>
    <w:rsid w:val="00693361"/>
    <w:rsid w:val="006937CC"/>
    <w:rsid w:val="006939E9"/>
    <w:rsid w:val="00693DD8"/>
    <w:rsid w:val="006949D4"/>
    <w:rsid w:val="00694E74"/>
    <w:rsid w:val="0069515C"/>
    <w:rsid w:val="00695BA3"/>
    <w:rsid w:val="00695DE7"/>
    <w:rsid w:val="006961AC"/>
    <w:rsid w:val="00696DB8"/>
    <w:rsid w:val="006978E9"/>
    <w:rsid w:val="00697AFF"/>
    <w:rsid w:val="00697DD3"/>
    <w:rsid w:val="006A02B4"/>
    <w:rsid w:val="006A0422"/>
    <w:rsid w:val="006A05B8"/>
    <w:rsid w:val="006A07C1"/>
    <w:rsid w:val="006A0C23"/>
    <w:rsid w:val="006A1054"/>
    <w:rsid w:val="006A1165"/>
    <w:rsid w:val="006A1254"/>
    <w:rsid w:val="006A1420"/>
    <w:rsid w:val="006A1C0F"/>
    <w:rsid w:val="006A1CD7"/>
    <w:rsid w:val="006A2219"/>
    <w:rsid w:val="006A233C"/>
    <w:rsid w:val="006A2832"/>
    <w:rsid w:val="006A4167"/>
    <w:rsid w:val="006A41A6"/>
    <w:rsid w:val="006A441A"/>
    <w:rsid w:val="006A503E"/>
    <w:rsid w:val="006A51EA"/>
    <w:rsid w:val="006A532E"/>
    <w:rsid w:val="006A550F"/>
    <w:rsid w:val="006A5E17"/>
    <w:rsid w:val="006A63A1"/>
    <w:rsid w:val="006A6C76"/>
    <w:rsid w:val="006A7301"/>
    <w:rsid w:val="006A758B"/>
    <w:rsid w:val="006A7861"/>
    <w:rsid w:val="006B0AEA"/>
    <w:rsid w:val="006B2EBE"/>
    <w:rsid w:val="006B324A"/>
    <w:rsid w:val="006B3E64"/>
    <w:rsid w:val="006B434F"/>
    <w:rsid w:val="006B4632"/>
    <w:rsid w:val="006B4761"/>
    <w:rsid w:val="006B491F"/>
    <w:rsid w:val="006B52A4"/>
    <w:rsid w:val="006B541D"/>
    <w:rsid w:val="006B5ADE"/>
    <w:rsid w:val="006B5B64"/>
    <w:rsid w:val="006B68B9"/>
    <w:rsid w:val="006B768F"/>
    <w:rsid w:val="006C0242"/>
    <w:rsid w:val="006C048E"/>
    <w:rsid w:val="006C0705"/>
    <w:rsid w:val="006C0720"/>
    <w:rsid w:val="006C0F7A"/>
    <w:rsid w:val="006C158A"/>
    <w:rsid w:val="006C1884"/>
    <w:rsid w:val="006C18B8"/>
    <w:rsid w:val="006C1D7D"/>
    <w:rsid w:val="006C2033"/>
    <w:rsid w:val="006C2037"/>
    <w:rsid w:val="006C23CA"/>
    <w:rsid w:val="006C25A7"/>
    <w:rsid w:val="006C2EF3"/>
    <w:rsid w:val="006C33CE"/>
    <w:rsid w:val="006C3C63"/>
    <w:rsid w:val="006C3FDB"/>
    <w:rsid w:val="006C41EB"/>
    <w:rsid w:val="006C4D93"/>
    <w:rsid w:val="006C4DAB"/>
    <w:rsid w:val="006C518D"/>
    <w:rsid w:val="006C5879"/>
    <w:rsid w:val="006C5A06"/>
    <w:rsid w:val="006C5A18"/>
    <w:rsid w:val="006C6140"/>
    <w:rsid w:val="006C7182"/>
    <w:rsid w:val="006C74C6"/>
    <w:rsid w:val="006C7C53"/>
    <w:rsid w:val="006D08D6"/>
    <w:rsid w:val="006D2087"/>
    <w:rsid w:val="006D267A"/>
    <w:rsid w:val="006D26E6"/>
    <w:rsid w:val="006D2CEF"/>
    <w:rsid w:val="006D4FC1"/>
    <w:rsid w:val="006D5AE9"/>
    <w:rsid w:val="006D6447"/>
    <w:rsid w:val="006D6F8C"/>
    <w:rsid w:val="006D71CC"/>
    <w:rsid w:val="006D7639"/>
    <w:rsid w:val="006E022F"/>
    <w:rsid w:val="006E15E0"/>
    <w:rsid w:val="006E165D"/>
    <w:rsid w:val="006E1ADB"/>
    <w:rsid w:val="006E2620"/>
    <w:rsid w:val="006E2652"/>
    <w:rsid w:val="006E30F7"/>
    <w:rsid w:val="006E3B3E"/>
    <w:rsid w:val="006E3D1B"/>
    <w:rsid w:val="006E57E0"/>
    <w:rsid w:val="006E5E41"/>
    <w:rsid w:val="006E5F95"/>
    <w:rsid w:val="006E60AA"/>
    <w:rsid w:val="006E7147"/>
    <w:rsid w:val="006E7D0E"/>
    <w:rsid w:val="006F0516"/>
    <w:rsid w:val="006F0D99"/>
    <w:rsid w:val="006F1D97"/>
    <w:rsid w:val="006F1FC2"/>
    <w:rsid w:val="006F20A0"/>
    <w:rsid w:val="006F2CD6"/>
    <w:rsid w:val="006F407B"/>
    <w:rsid w:val="006F41E1"/>
    <w:rsid w:val="006F42C6"/>
    <w:rsid w:val="006F4660"/>
    <w:rsid w:val="006F535E"/>
    <w:rsid w:val="006F541C"/>
    <w:rsid w:val="006F56E1"/>
    <w:rsid w:val="006F5AF1"/>
    <w:rsid w:val="006F6088"/>
    <w:rsid w:val="006F70DC"/>
    <w:rsid w:val="006F75C6"/>
    <w:rsid w:val="007005EC"/>
    <w:rsid w:val="007009AB"/>
    <w:rsid w:val="00700A22"/>
    <w:rsid w:val="007011FB"/>
    <w:rsid w:val="007015D6"/>
    <w:rsid w:val="00701AF2"/>
    <w:rsid w:val="00703AB1"/>
    <w:rsid w:val="00703E32"/>
    <w:rsid w:val="00704D17"/>
    <w:rsid w:val="00704E4E"/>
    <w:rsid w:val="0070589D"/>
    <w:rsid w:val="007058DE"/>
    <w:rsid w:val="00705CE9"/>
    <w:rsid w:val="00706F05"/>
    <w:rsid w:val="00707086"/>
    <w:rsid w:val="007070B3"/>
    <w:rsid w:val="00707280"/>
    <w:rsid w:val="007102F5"/>
    <w:rsid w:val="00710784"/>
    <w:rsid w:val="00710891"/>
    <w:rsid w:val="00710A11"/>
    <w:rsid w:val="007125B2"/>
    <w:rsid w:val="0071273C"/>
    <w:rsid w:val="0071286A"/>
    <w:rsid w:val="00712988"/>
    <w:rsid w:val="00713021"/>
    <w:rsid w:val="00713B59"/>
    <w:rsid w:val="00714072"/>
    <w:rsid w:val="007140F1"/>
    <w:rsid w:val="00714F72"/>
    <w:rsid w:val="00714FA1"/>
    <w:rsid w:val="007155B7"/>
    <w:rsid w:val="007166D1"/>
    <w:rsid w:val="007170E2"/>
    <w:rsid w:val="00717197"/>
    <w:rsid w:val="00717384"/>
    <w:rsid w:val="00717703"/>
    <w:rsid w:val="00717723"/>
    <w:rsid w:val="00717ECB"/>
    <w:rsid w:val="00717F76"/>
    <w:rsid w:val="00720C78"/>
    <w:rsid w:val="00720EE3"/>
    <w:rsid w:val="00720FF6"/>
    <w:rsid w:val="00721C98"/>
    <w:rsid w:val="0072219D"/>
    <w:rsid w:val="007221F2"/>
    <w:rsid w:val="00722612"/>
    <w:rsid w:val="0072261F"/>
    <w:rsid w:val="007227DE"/>
    <w:rsid w:val="00722A56"/>
    <w:rsid w:val="00723577"/>
    <w:rsid w:val="007235BD"/>
    <w:rsid w:val="007235D0"/>
    <w:rsid w:val="007242FC"/>
    <w:rsid w:val="0072431D"/>
    <w:rsid w:val="007261DA"/>
    <w:rsid w:val="00726438"/>
    <w:rsid w:val="00726905"/>
    <w:rsid w:val="007272F4"/>
    <w:rsid w:val="00727514"/>
    <w:rsid w:val="00727806"/>
    <w:rsid w:val="00727CD0"/>
    <w:rsid w:val="007302CE"/>
    <w:rsid w:val="00730598"/>
    <w:rsid w:val="00731B5C"/>
    <w:rsid w:val="00731DA8"/>
    <w:rsid w:val="00731DE3"/>
    <w:rsid w:val="007338AB"/>
    <w:rsid w:val="00734D13"/>
    <w:rsid w:val="007356B4"/>
    <w:rsid w:val="00737910"/>
    <w:rsid w:val="00737BE6"/>
    <w:rsid w:val="0074001B"/>
    <w:rsid w:val="007403F7"/>
    <w:rsid w:val="007408CD"/>
    <w:rsid w:val="00740C2D"/>
    <w:rsid w:val="00741267"/>
    <w:rsid w:val="00741391"/>
    <w:rsid w:val="00741717"/>
    <w:rsid w:val="007418CF"/>
    <w:rsid w:val="007419D6"/>
    <w:rsid w:val="00742AA6"/>
    <w:rsid w:val="00742AC3"/>
    <w:rsid w:val="00742EA2"/>
    <w:rsid w:val="007436CF"/>
    <w:rsid w:val="00743912"/>
    <w:rsid w:val="00743E4C"/>
    <w:rsid w:val="00743E89"/>
    <w:rsid w:val="00744116"/>
    <w:rsid w:val="007444D3"/>
    <w:rsid w:val="007445FA"/>
    <w:rsid w:val="0074573B"/>
    <w:rsid w:val="007461AF"/>
    <w:rsid w:val="007468C0"/>
    <w:rsid w:val="007469D3"/>
    <w:rsid w:val="007469F3"/>
    <w:rsid w:val="00746B5A"/>
    <w:rsid w:val="00747459"/>
    <w:rsid w:val="00747DAD"/>
    <w:rsid w:val="00747E09"/>
    <w:rsid w:val="007509CD"/>
    <w:rsid w:val="00750FD2"/>
    <w:rsid w:val="00751389"/>
    <w:rsid w:val="00751961"/>
    <w:rsid w:val="0075214E"/>
    <w:rsid w:val="007524B2"/>
    <w:rsid w:val="00752A09"/>
    <w:rsid w:val="00753519"/>
    <w:rsid w:val="00753E0A"/>
    <w:rsid w:val="007545B9"/>
    <w:rsid w:val="00754C66"/>
    <w:rsid w:val="00755772"/>
    <w:rsid w:val="0075636B"/>
    <w:rsid w:val="00756734"/>
    <w:rsid w:val="00756AAF"/>
    <w:rsid w:val="00756F64"/>
    <w:rsid w:val="00756F9C"/>
    <w:rsid w:val="007574F2"/>
    <w:rsid w:val="0076025A"/>
    <w:rsid w:val="00760A1C"/>
    <w:rsid w:val="007612B4"/>
    <w:rsid w:val="0076168F"/>
    <w:rsid w:val="00761A85"/>
    <w:rsid w:val="007621CC"/>
    <w:rsid w:val="00762958"/>
    <w:rsid w:val="00762FE5"/>
    <w:rsid w:val="00763428"/>
    <w:rsid w:val="007634A4"/>
    <w:rsid w:val="007635E2"/>
    <w:rsid w:val="00763E17"/>
    <w:rsid w:val="00764022"/>
    <w:rsid w:val="00764B87"/>
    <w:rsid w:val="00764F9F"/>
    <w:rsid w:val="00765261"/>
    <w:rsid w:val="00765CF0"/>
    <w:rsid w:val="007665E3"/>
    <w:rsid w:val="00766CFB"/>
    <w:rsid w:val="00766D84"/>
    <w:rsid w:val="00766DF2"/>
    <w:rsid w:val="00766EA4"/>
    <w:rsid w:val="00766F73"/>
    <w:rsid w:val="00767469"/>
    <w:rsid w:val="0076794C"/>
    <w:rsid w:val="00770327"/>
    <w:rsid w:val="007703DE"/>
    <w:rsid w:val="00770AE6"/>
    <w:rsid w:val="00771090"/>
    <w:rsid w:val="00771933"/>
    <w:rsid w:val="007721B0"/>
    <w:rsid w:val="0077273B"/>
    <w:rsid w:val="007731E4"/>
    <w:rsid w:val="00775433"/>
    <w:rsid w:val="007757F3"/>
    <w:rsid w:val="00775E21"/>
    <w:rsid w:val="00775FF2"/>
    <w:rsid w:val="007768F1"/>
    <w:rsid w:val="00776A8A"/>
    <w:rsid w:val="00777823"/>
    <w:rsid w:val="00777B56"/>
    <w:rsid w:val="00780C88"/>
    <w:rsid w:val="00780D00"/>
    <w:rsid w:val="00780E54"/>
    <w:rsid w:val="0078218B"/>
    <w:rsid w:val="00782241"/>
    <w:rsid w:val="00782340"/>
    <w:rsid w:val="0078234B"/>
    <w:rsid w:val="00783CD0"/>
    <w:rsid w:val="00783E24"/>
    <w:rsid w:val="007842E4"/>
    <w:rsid w:val="00784E77"/>
    <w:rsid w:val="0078536B"/>
    <w:rsid w:val="0078538C"/>
    <w:rsid w:val="00785474"/>
    <w:rsid w:val="0078576B"/>
    <w:rsid w:val="00785C98"/>
    <w:rsid w:val="0078699C"/>
    <w:rsid w:val="00786AB1"/>
    <w:rsid w:val="00786E0E"/>
    <w:rsid w:val="0078722C"/>
    <w:rsid w:val="0078754B"/>
    <w:rsid w:val="00787637"/>
    <w:rsid w:val="0078765E"/>
    <w:rsid w:val="007900CA"/>
    <w:rsid w:val="00790E19"/>
    <w:rsid w:val="00790EF3"/>
    <w:rsid w:val="00791105"/>
    <w:rsid w:val="00791CC8"/>
    <w:rsid w:val="00791D32"/>
    <w:rsid w:val="007929C3"/>
    <w:rsid w:val="007929C6"/>
    <w:rsid w:val="00792A59"/>
    <w:rsid w:val="007934E0"/>
    <w:rsid w:val="00793EC8"/>
    <w:rsid w:val="00794418"/>
    <w:rsid w:val="00794AD1"/>
    <w:rsid w:val="00794BBE"/>
    <w:rsid w:val="007969B7"/>
    <w:rsid w:val="00796A58"/>
    <w:rsid w:val="00796A82"/>
    <w:rsid w:val="0079763F"/>
    <w:rsid w:val="0079777A"/>
    <w:rsid w:val="00797901"/>
    <w:rsid w:val="007A03F8"/>
    <w:rsid w:val="007A054B"/>
    <w:rsid w:val="007A088B"/>
    <w:rsid w:val="007A0C05"/>
    <w:rsid w:val="007A13A6"/>
    <w:rsid w:val="007A3EEA"/>
    <w:rsid w:val="007A3F2D"/>
    <w:rsid w:val="007A4C66"/>
    <w:rsid w:val="007A5F02"/>
    <w:rsid w:val="007A62DA"/>
    <w:rsid w:val="007A67AB"/>
    <w:rsid w:val="007A6BFC"/>
    <w:rsid w:val="007A783B"/>
    <w:rsid w:val="007A7AE8"/>
    <w:rsid w:val="007A7E01"/>
    <w:rsid w:val="007B019E"/>
    <w:rsid w:val="007B01D6"/>
    <w:rsid w:val="007B035C"/>
    <w:rsid w:val="007B0594"/>
    <w:rsid w:val="007B06E3"/>
    <w:rsid w:val="007B1156"/>
    <w:rsid w:val="007B2366"/>
    <w:rsid w:val="007B2D5B"/>
    <w:rsid w:val="007B3130"/>
    <w:rsid w:val="007B3CC8"/>
    <w:rsid w:val="007B3E94"/>
    <w:rsid w:val="007B3F9E"/>
    <w:rsid w:val="007B4027"/>
    <w:rsid w:val="007B40CD"/>
    <w:rsid w:val="007B4516"/>
    <w:rsid w:val="007B4851"/>
    <w:rsid w:val="007B4917"/>
    <w:rsid w:val="007B5F63"/>
    <w:rsid w:val="007B620E"/>
    <w:rsid w:val="007B6386"/>
    <w:rsid w:val="007B64DB"/>
    <w:rsid w:val="007B6AF9"/>
    <w:rsid w:val="007B6D40"/>
    <w:rsid w:val="007B7B36"/>
    <w:rsid w:val="007C02BC"/>
    <w:rsid w:val="007C0C23"/>
    <w:rsid w:val="007C0F79"/>
    <w:rsid w:val="007C148E"/>
    <w:rsid w:val="007C1A2A"/>
    <w:rsid w:val="007C1ECC"/>
    <w:rsid w:val="007C2612"/>
    <w:rsid w:val="007C26E8"/>
    <w:rsid w:val="007C2B9B"/>
    <w:rsid w:val="007C37F4"/>
    <w:rsid w:val="007C4198"/>
    <w:rsid w:val="007C41D7"/>
    <w:rsid w:val="007C457C"/>
    <w:rsid w:val="007C46FB"/>
    <w:rsid w:val="007C4729"/>
    <w:rsid w:val="007C4C7B"/>
    <w:rsid w:val="007C5209"/>
    <w:rsid w:val="007C58C0"/>
    <w:rsid w:val="007C61B7"/>
    <w:rsid w:val="007C629F"/>
    <w:rsid w:val="007C64E8"/>
    <w:rsid w:val="007C6E23"/>
    <w:rsid w:val="007C7050"/>
    <w:rsid w:val="007C7903"/>
    <w:rsid w:val="007C7CC5"/>
    <w:rsid w:val="007C7E83"/>
    <w:rsid w:val="007D0098"/>
    <w:rsid w:val="007D0235"/>
    <w:rsid w:val="007D08CE"/>
    <w:rsid w:val="007D094F"/>
    <w:rsid w:val="007D0D95"/>
    <w:rsid w:val="007D1189"/>
    <w:rsid w:val="007D1219"/>
    <w:rsid w:val="007D1235"/>
    <w:rsid w:val="007D1584"/>
    <w:rsid w:val="007D2516"/>
    <w:rsid w:val="007D2859"/>
    <w:rsid w:val="007D2B22"/>
    <w:rsid w:val="007D2E5F"/>
    <w:rsid w:val="007D30BE"/>
    <w:rsid w:val="007D35AA"/>
    <w:rsid w:val="007D4156"/>
    <w:rsid w:val="007D461E"/>
    <w:rsid w:val="007D4AA0"/>
    <w:rsid w:val="007D4E98"/>
    <w:rsid w:val="007D503E"/>
    <w:rsid w:val="007D531B"/>
    <w:rsid w:val="007D5343"/>
    <w:rsid w:val="007D53D6"/>
    <w:rsid w:val="007D6A3B"/>
    <w:rsid w:val="007E095F"/>
    <w:rsid w:val="007E0B53"/>
    <w:rsid w:val="007E1A35"/>
    <w:rsid w:val="007E1C87"/>
    <w:rsid w:val="007E2158"/>
    <w:rsid w:val="007E2C17"/>
    <w:rsid w:val="007E2D52"/>
    <w:rsid w:val="007E3D08"/>
    <w:rsid w:val="007E504C"/>
    <w:rsid w:val="007E5B57"/>
    <w:rsid w:val="007E5CFF"/>
    <w:rsid w:val="007E6430"/>
    <w:rsid w:val="007E6441"/>
    <w:rsid w:val="007E68E1"/>
    <w:rsid w:val="007E6C45"/>
    <w:rsid w:val="007E70CC"/>
    <w:rsid w:val="007E7111"/>
    <w:rsid w:val="007E74AD"/>
    <w:rsid w:val="007E7777"/>
    <w:rsid w:val="007E7A67"/>
    <w:rsid w:val="007E7BDB"/>
    <w:rsid w:val="007F08B7"/>
    <w:rsid w:val="007F0B8D"/>
    <w:rsid w:val="007F10CE"/>
    <w:rsid w:val="007F12C2"/>
    <w:rsid w:val="007F2724"/>
    <w:rsid w:val="007F2C5E"/>
    <w:rsid w:val="007F30EA"/>
    <w:rsid w:val="007F3413"/>
    <w:rsid w:val="007F4341"/>
    <w:rsid w:val="007F463B"/>
    <w:rsid w:val="007F4704"/>
    <w:rsid w:val="007F4D39"/>
    <w:rsid w:val="007F5320"/>
    <w:rsid w:val="007F5365"/>
    <w:rsid w:val="007F5454"/>
    <w:rsid w:val="007F58F1"/>
    <w:rsid w:val="007F5CC1"/>
    <w:rsid w:val="007F7408"/>
    <w:rsid w:val="00800216"/>
    <w:rsid w:val="00800688"/>
    <w:rsid w:val="00801161"/>
    <w:rsid w:val="0080124D"/>
    <w:rsid w:val="008016F1"/>
    <w:rsid w:val="00801D9D"/>
    <w:rsid w:val="0080256A"/>
    <w:rsid w:val="00802C3A"/>
    <w:rsid w:val="0080358C"/>
    <w:rsid w:val="008036A3"/>
    <w:rsid w:val="00803990"/>
    <w:rsid w:val="00803AC4"/>
    <w:rsid w:val="00803C56"/>
    <w:rsid w:val="00803E9A"/>
    <w:rsid w:val="00804266"/>
    <w:rsid w:val="00804880"/>
    <w:rsid w:val="00804AD9"/>
    <w:rsid w:val="00804E7A"/>
    <w:rsid w:val="00804EDF"/>
    <w:rsid w:val="0080549F"/>
    <w:rsid w:val="008056AE"/>
    <w:rsid w:val="0080608F"/>
    <w:rsid w:val="00806DD7"/>
    <w:rsid w:val="00810A47"/>
    <w:rsid w:val="00810B5C"/>
    <w:rsid w:val="0081174F"/>
    <w:rsid w:val="00811C0B"/>
    <w:rsid w:val="008129F0"/>
    <w:rsid w:val="008131CB"/>
    <w:rsid w:val="008132D4"/>
    <w:rsid w:val="00813E99"/>
    <w:rsid w:val="00814250"/>
    <w:rsid w:val="00814991"/>
    <w:rsid w:val="00814B66"/>
    <w:rsid w:val="00814E7B"/>
    <w:rsid w:val="0081535F"/>
    <w:rsid w:val="00815A4D"/>
    <w:rsid w:val="00815AA7"/>
    <w:rsid w:val="00815B28"/>
    <w:rsid w:val="00815E33"/>
    <w:rsid w:val="00816A8B"/>
    <w:rsid w:val="00816BBE"/>
    <w:rsid w:val="00816C6C"/>
    <w:rsid w:val="00816DD4"/>
    <w:rsid w:val="00816E06"/>
    <w:rsid w:val="00817A0E"/>
    <w:rsid w:val="008203C5"/>
    <w:rsid w:val="00820A4D"/>
    <w:rsid w:val="00820AC2"/>
    <w:rsid w:val="00820E5B"/>
    <w:rsid w:val="008225A8"/>
    <w:rsid w:val="008236FF"/>
    <w:rsid w:val="0082414E"/>
    <w:rsid w:val="008246D0"/>
    <w:rsid w:val="0082475E"/>
    <w:rsid w:val="008248A4"/>
    <w:rsid w:val="0082491B"/>
    <w:rsid w:val="00824D3F"/>
    <w:rsid w:val="0082518F"/>
    <w:rsid w:val="008254A2"/>
    <w:rsid w:val="00825E24"/>
    <w:rsid w:val="008263A3"/>
    <w:rsid w:val="00826829"/>
    <w:rsid w:val="008268A8"/>
    <w:rsid w:val="00826911"/>
    <w:rsid w:val="00827223"/>
    <w:rsid w:val="00827705"/>
    <w:rsid w:val="00827998"/>
    <w:rsid w:val="00830047"/>
    <w:rsid w:val="008300AB"/>
    <w:rsid w:val="008300BE"/>
    <w:rsid w:val="00830A5B"/>
    <w:rsid w:val="00830F9C"/>
    <w:rsid w:val="008313A9"/>
    <w:rsid w:val="00831FDA"/>
    <w:rsid w:val="008324B0"/>
    <w:rsid w:val="00832F8E"/>
    <w:rsid w:val="00832FF9"/>
    <w:rsid w:val="0083345A"/>
    <w:rsid w:val="00833A67"/>
    <w:rsid w:val="00833C09"/>
    <w:rsid w:val="00834043"/>
    <w:rsid w:val="0083456F"/>
    <w:rsid w:val="00834A1B"/>
    <w:rsid w:val="00834E1A"/>
    <w:rsid w:val="00835080"/>
    <w:rsid w:val="008355A4"/>
    <w:rsid w:val="0083651D"/>
    <w:rsid w:val="008366F4"/>
    <w:rsid w:val="0083670C"/>
    <w:rsid w:val="0083735D"/>
    <w:rsid w:val="0083736D"/>
    <w:rsid w:val="00837831"/>
    <w:rsid w:val="00837C32"/>
    <w:rsid w:val="00837CC0"/>
    <w:rsid w:val="0084018B"/>
    <w:rsid w:val="00840252"/>
    <w:rsid w:val="008406C9"/>
    <w:rsid w:val="00840FE3"/>
    <w:rsid w:val="00841599"/>
    <w:rsid w:val="0084253A"/>
    <w:rsid w:val="00842903"/>
    <w:rsid w:val="00842B35"/>
    <w:rsid w:val="008434AB"/>
    <w:rsid w:val="00843604"/>
    <w:rsid w:val="00843C5D"/>
    <w:rsid w:val="00843E44"/>
    <w:rsid w:val="00844259"/>
    <w:rsid w:val="0084456F"/>
    <w:rsid w:val="008449B7"/>
    <w:rsid w:val="00844B17"/>
    <w:rsid w:val="00844F5F"/>
    <w:rsid w:val="0084526E"/>
    <w:rsid w:val="00847A4F"/>
    <w:rsid w:val="00850DF1"/>
    <w:rsid w:val="008510A1"/>
    <w:rsid w:val="00851220"/>
    <w:rsid w:val="00851494"/>
    <w:rsid w:val="0085173D"/>
    <w:rsid w:val="008519A9"/>
    <w:rsid w:val="00851D37"/>
    <w:rsid w:val="008522AC"/>
    <w:rsid w:val="00852821"/>
    <w:rsid w:val="008531DD"/>
    <w:rsid w:val="00853350"/>
    <w:rsid w:val="0085437A"/>
    <w:rsid w:val="008547FC"/>
    <w:rsid w:val="008548C9"/>
    <w:rsid w:val="00854AF0"/>
    <w:rsid w:val="00854B58"/>
    <w:rsid w:val="00854FF3"/>
    <w:rsid w:val="008579DD"/>
    <w:rsid w:val="00857A7F"/>
    <w:rsid w:val="008602F9"/>
    <w:rsid w:val="00860B72"/>
    <w:rsid w:val="00861172"/>
    <w:rsid w:val="00862979"/>
    <w:rsid w:val="00863712"/>
    <w:rsid w:val="00863E16"/>
    <w:rsid w:val="008641DD"/>
    <w:rsid w:val="008643F4"/>
    <w:rsid w:val="0086477A"/>
    <w:rsid w:val="0086482E"/>
    <w:rsid w:val="00865F6D"/>
    <w:rsid w:val="0086625E"/>
    <w:rsid w:val="008666B0"/>
    <w:rsid w:val="00866BB9"/>
    <w:rsid w:val="00866FA4"/>
    <w:rsid w:val="00867B96"/>
    <w:rsid w:val="00867C89"/>
    <w:rsid w:val="00867F91"/>
    <w:rsid w:val="00870137"/>
    <w:rsid w:val="00871E89"/>
    <w:rsid w:val="008720EF"/>
    <w:rsid w:val="00873429"/>
    <w:rsid w:val="00873DD2"/>
    <w:rsid w:val="008751E7"/>
    <w:rsid w:val="00875726"/>
    <w:rsid w:val="00875855"/>
    <w:rsid w:val="00877C9E"/>
    <w:rsid w:val="00877F3E"/>
    <w:rsid w:val="0088064E"/>
    <w:rsid w:val="008806A7"/>
    <w:rsid w:val="008809F1"/>
    <w:rsid w:val="00880C91"/>
    <w:rsid w:val="00881818"/>
    <w:rsid w:val="00881E4A"/>
    <w:rsid w:val="0088206C"/>
    <w:rsid w:val="00883273"/>
    <w:rsid w:val="00883AA0"/>
    <w:rsid w:val="00883AFF"/>
    <w:rsid w:val="008843C9"/>
    <w:rsid w:val="00885A8F"/>
    <w:rsid w:val="00885B70"/>
    <w:rsid w:val="00885BE5"/>
    <w:rsid w:val="0088638A"/>
    <w:rsid w:val="008867AE"/>
    <w:rsid w:val="0088686A"/>
    <w:rsid w:val="00886D68"/>
    <w:rsid w:val="00886E74"/>
    <w:rsid w:val="0088717D"/>
    <w:rsid w:val="008871A6"/>
    <w:rsid w:val="008876CC"/>
    <w:rsid w:val="00887F6F"/>
    <w:rsid w:val="00890BD8"/>
    <w:rsid w:val="00890FDB"/>
    <w:rsid w:val="0089100F"/>
    <w:rsid w:val="008910EA"/>
    <w:rsid w:val="00891D19"/>
    <w:rsid w:val="00891EDB"/>
    <w:rsid w:val="008922B6"/>
    <w:rsid w:val="008927C8"/>
    <w:rsid w:val="00892B4E"/>
    <w:rsid w:val="00892BED"/>
    <w:rsid w:val="00893259"/>
    <w:rsid w:val="008940DF"/>
    <w:rsid w:val="00894716"/>
    <w:rsid w:val="0089484C"/>
    <w:rsid w:val="00894D21"/>
    <w:rsid w:val="00895CEF"/>
    <w:rsid w:val="00895E89"/>
    <w:rsid w:val="008967A6"/>
    <w:rsid w:val="00896B7F"/>
    <w:rsid w:val="00896CA8"/>
    <w:rsid w:val="00896D0A"/>
    <w:rsid w:val="0089705C"/>
    <w:rsid w:val="008972DE"/>
    <w:rsid w:val="0089734C"/>
    <w:rsid w:val="008978BF"/>
    <w:rsid w:val="008A01F2"/>
    <w:rsid w:val="008A0360"/>
    <w:rsid w:val="008A06C2"/>
    <w:rsid w:val="008A0970"/>
    <w:rsid w:val="008A0A12"/>
    <w:rsid w:val="008A0B04"/>
    <w:rsid w:val="008A1057"/>
    <w:rsid w:val="008A1D17"/>
    <w:rsid w:val="008A1E47"/>
    <w:rsid w:val="008A2FC5"/>
    <w:rsid w:val="008A34BC"/>
    <w:rsid w:val="008A392A"/>
    <w:rsid w:val="008A3973"/>
    <w:rsid w:val="008A3A1A"/>
    <w:rsid w:val="008A440A"/>
    <w:rsid w:val="008A4FC4"/>
    <w:rsid w:val="008A518F"/>
    <w:rsid w:val="008A54B0"/>
    <w:rsid w:val="008A58D2"/>
    <w:rsid w:val="008A5B60"/>
    <w:rsid w:val="008A5BC4"/>
    <w:rsid w:val="008A61F1"/>
    <w:rsid w:val="008A6D68"/>
    <w:rsid w:val="008A7044"/>
    <w:rsid w:val="008A7377"/>
    <w:rsid w:val="008A7E0D"/>
    <w:rsid w:val="008B016C"/>
    <w:rsid w:val="008B098F"/>
    <w:rsid w:val="008B0D4D"/>
    <w:rsid w:val="008B0E80"/>
    <w:rsid w:val="008B1328"/>
    <w:rsid w:val="008B22EC"/>
    <w:rsid w:val="008B23D6"/>
    <w:rsid w:val="008B2CD2"/>
    <w:rsid w:val="008B30D8"/>
    <w:rsid w:val="008B3717"/>
    <w:rsid w:val="008B3956"/>
    <w:rsid w:val="008B3A52"/>
    <w:rsid w:val="008B4269"/>
    <w:rsid w:val="008B48E3"/>
    <w:rsid w:val="008B5237"/>
    <w:rsid w:val="008B56EA"/>
    <w:rsid w:val="008B6053"/>
    <w:rsid w:val="008B60DB"/>
    <w:rsid w:val="008B622E"/>
    <w:rsid w:val="008B6336"/>
    <w:rsid w:val="008B652F"/>
    <w:rsid w:val="008B6556"/>
    <w:rsid w:val="008B680A"/>
    <w:rsid w:val="008B6DE6"/>
    <w:rsid w:val="008B72D1"/>
    <w:rsid w:val="008B7B22"/>
    <w:rsid w:val="008B7CC7"/>
    <w:rsid w:val="008B7FDA"/>
    <w:rsid w:val="008C00A9"/>
    <w:rsid w:val="008C2351"/>
    <w:rsid w:val="008C253A"/>
    <w:rsid w:val="008C3587"/>
    <w:rsid w:val="008C3622"/>
    <w:rsid w:val="008C4461"/>
    <w:rsid w:val="008C51B7"/>
    <w:rsid w:val="008C5D3B"/>
    <w:rsid w:val="008C5DE5"/>
    <w:rsid w:val="008C62A3"/>
    <w:rsid w:val="008C6D55"/>
    <w:rsid w:val="008C743A"/>
    <w:rsid w:val="008D0C64"/>
    <w:rsid w:val="008D13CE"/>
    <w:rsid w:val="008D17A8"/>
    <w:rsid w:val="008D1A9E"/>
    <w:rsid w:val="008D2293"/>
    <w:rsid w:val="008D2771"/>
    <w:rsid w:val="008D2B39"/>
    <w:rsid w:val="008D33BD"/>
    <w:rsid w:val="008D38CC"/>
    <w:rsid w:val="008D398B"/>
    <w:rsid w:val="008D40AA"/>
    <w:rsid w:val="008D4199"/>
    <w:rsid w:val="008D44A4"/>
    <w:rsid w:val="008D502F"/>
    <w:rsid w:val="008D6394"/>
    <w:rsid w:val="008D6A3E"/>
    <w:rsid w:val="008D7BED"/>
    <w:rsid w:val="008E02BE"/>
    <w:rsid w:val="008E0E20"/>
    <w:rsid w:val="008E0EE2"/>
    <w:rsid w:val="008E19E4"/>
    <w:rsid w:val="008E1C74"/>
    <w:rsid w:val="008E2196"/>
    <w:rsid w:val="008E22DF"/>
    <w:rsid w:val="008E2DDB"/>
    <w:rsid w:val="008E3088"/>
    <w:rsid w:val="008E3186"/>
    <w:rsid w:val="008E3410"/>
    <w:rsid w:val="008E3B4F"/>
    <w:rsid w:val="008E42BF"/>
    <w:rsid w:val="008E4549"/>
    <w:rsid w:val="008E477E"/>
    <w:rsid w:val="008E4991"/>
    <w:rsid w:val="008E4A22"/>
    <w:rsid w:val="008E4B40"/>
    <w:rsid w:val="008E4EDA"/>
    <w:rsid w:val="008E57E2"/>
    <w:rsid w:val="008E6691"/>
    <w:rsid w:val="008E70B0"/>
    <w:rsid w:val="008E7570"/>
    <w:rsid w:val="008E7A04"/>
    <w:rsid w:val="008E7CAF"/>
    <w:rsid w:val="008F0193"/>
    <w:rsid w:val="008F04C0"/>
    <w:rsid w:val="008F083D"/>
    <w:rsid w:val="008F0A87"/>
    <w:rsid w:val="008F0DEC"/>
    <w:rsid w:val="008F0E02"/>
    <w:rsid w:val="008F1903"/>
    <w:rsid w:val="008F1E54"/>
    <w:rsid w:val="008F1F66"/>
    <w:rsid w:val="008F2A62"/>
    <w:rsid w:val="008F34C0"/>
    <w:rsid w:val="008F35D3"/>
    <w:rsid w:val="008F3804"/>
    <w:rsid w:val="008F3D85"/>
    <w:rsid w:val="008F4CC1"/>
    <w:rsid w:val="008F50D1"/>
    <w:rsid w:val="008F5430"/>
    <w:rsid w:val="008F5998"/>
    <w:rsid w:val="008F6000"/>
    <w:rsid w:val="008F67DC"/>
    <w:rsid w:val="008F6CEC"/>
    <w:rsid w:val="008F6D4E"/>
    <w:rsid w:val="008F6F94"/>
    <w:rsid w:val="008F7639"/>
    <w:rsid w:val="008F772B"/>
    <w:rsid w:val="0090065E"/>
    <w:rsid w:val="00900B00"/>
    <w:rsid w:val="00901138"/>
    <w:rsid w:val="0090128D"/>
    <w:rsid w:val="00901850"/>
    <w:rsid w:val="00901B03"/>
    <w:rsid w:val="00901F9F"/>
    <w:rsid w:val="009026DF"/>
    <w:rsid w:val="009033E7"/>
    <w:rsid w:val="009034F7"/>
    <w:rsid w:val="00904580"/>
    <w:rsid w:val="00904632"/>
    <w:rsid w:val="0090477C"/>
    <w:rsid w:val="009049C6"/>
    <w:rsid w:val="00904BB3"/>
    <w:rsid w:val="00904D79"/>
    <w:rsid w:val="00904E5D"/>
    <w:rsid w:val="00904F40"/>
    <w:rsid w:val="00905335"/>
    <w:rsid w:val="009053CB"/>
    <w:rsid w:val="00905512"/>
    <w:rsid w:val="0090569C"/>
    <w:rsid w:val="00905746"/>
    <w:rsid w:val="009057FD"/>
    <w:rsid w:val="00905ACB"/>
    <w:rsid w:val="00905E1A"/>
    <w:rsid w:val="00905EAD"/>
    <w:rsid w:val="009064F9"/>
    <w:rsid w:val="009066CD"/>
    <w:rsid w:val="009067B4"/>
    <w:rsid w:val="009070E0"/>
    <w:rsid w:val="009074A1"/>
    <w:rsid w:val="0090761C"/>
    <w:rsid w:val="0090793B"/>
    <w:rsid w:val="0091055F"/>
    <w:rsid w:val="00910BC9"/>
    <w:rsid w:val="00910C35"/>
    <w:rsid w:val="0091124A"/>
    <w:rsid w:val="009117AA"/>
    <w:rsid w:val="00911CFB"/>
    <w:rsid w:val="009129DF"/>
    <w:rsid w:val="00912A23"/>
    <w:rsid w:val="00912B0E"/>
    <w:rsid w:val="00913195"/>
    <w:rsid w:val="009135B0"/>
    <w:rsid w:val="0091392E"/>
    <w:rsid w:val="00913AC8"/>
    <w:rsid w:val="00913E79"/>
    <w:rsid w:val="00913F25"/>
    <w:rsid w:val="00913F99"/>
    <w:rsid w:val="00914AFD"/>
    <w:rsid w:val="00914CCE"/>
    <w:rsid w:val="009151C0"/>
    <w:rsid w:val="009156F6"/>
    <w:rsid w:val="00915BE5"/>
    <w:rsid w:val="009161EC"/>
    <w:rsid w:val="0091671F"/>
    <w:rsid w:val="009167B3"/>
    <w:rsid w:val="009171C7"/>
    <w:rsid w:val="009174E7"/>
    <w:rsid w:val="0091795F"/>
    <w:rsid w:val="00920434"/>
    <w:rsid w:val="009204DD"/>
    <w:rsid w:val="00920D08"/>
    <w:rsid w:val="00921E41"/>
    <w:rsid w:val="00922358"/>
    <w:rsid w:val="0092353F"/>
    <w:rsid w:val="009235F0"/>
    <w:rsid w:val="00923CA7"/>
    <w:rsid w:val="009251A7"/>
    <w:rsid w:val="0092691D"/>
    <w:rsid w:val="00926EEE"/>
    <w:rsid w:val="00926F13"/>
    <w:rsid w:val="00927530"/>
    <w:rsid w:val="00927D3C"/>
    <w:rsid w:val="00927DAA"/>
    <w:rsid w:val="00927DAF"/>
    <w:rsid w:val="00930F5D"/>
    <w:rsid w:val="009312CD"/>
    <w:rsid w:val="009315D9"/>
    <w:rsid w:val="009317D3"/>
    <w:rsid w:val="00932852"/>
    <w:rsid w:val="00932C16"/>
    <w:rsid w:val="00933BB0"/>
    <w:rsid w:val="00933DFA"/>
    <w:rsid w:val="00933E3B"/>
    <w:rsid w:val="0093419B"/>
    <w:rsid w:val="00934B87"/>
    <w:rsid w:val="009352AB"/>
    <w:rsid w:val="00935403"/>
    <w:rsid w:val="00935C8E"/>
    <w:rsid w:val="00935D7A"/>
    <w:rsid w:val="00935FC1"/>
    <w:rsid w:val="00936173"/>
    <w:rsid w:val="0093643C"/>
    <w:rsid w:val="0093652E"/>
    <w:rsid w:val="00936CF9"/>
    <w:rsid w:val="00936EFC"/>
    <w:rsid w:val="00936FA0"/>
    <w:rsid w:val="00937983"/>
    <w:rsid w:val="009400BE"/>
    <w:rsid w:val="00941E8D"/>
    <w:rsid w:val="00942919"/>
    <w:rsid w:val="00943738"/>
    <w:rsid w:val="00943EF0"/>
    <w:rsid w:val="00944D6B"/>
    <w:rsid w:val="0094545A"/>
    <w:rsid w:val="009455EC"/>
    <w:rsid w:val="009456B7"/>
    <w:rsid w:val="00945971"/>
    <w:rsid w:val="00945FB0"/>
    <w:rsid w:val="009461E1"/>
    <w:rsid w:val="009464C1"/>
    <w:rsid w:val="0094659C"/>
    <w:rsid w:val="009472C1"/>
    <w:rsid w:val="00947883"/>
    <w:rsid w:val="00947BF4"/>
    <w:rsid w:val="00947CAE"/>
    <w:rsid w:val="00947D30"/>
    <w:rsid w:val="00950516"/>
    <w:rsid w:val="0095113B"/>
    <w:rsid w:val="009517D3"/>
    <w:rsid w:val="00951D68"/>
    <w:rsid w:val="00952683"/>
    <w:rsid w:val="009526A9"/>
    <w:rsid w:val="00952A34"/>
    <w:rsid w:val="00952AA4"/>
    <w:rsid w:val="009539B0"/>
    <w:rsid w:val="00954E0C"/>
    <w:rsid w:val="00955319"/>
    <w:rsid w:val="00955858"/>
    <w:rsid w:val="00956502"/>
    <w:rsid w:val="00957055"/>
    <w:rsid w:val="00957346"/>
    <w:rsid w:val="0095746A"/>
    <w:rsid w:val="00957979"/>
    <w:rsid w:val="00957BAD"/>
    <w:rsid w:val="00957CFF"/>
    <w:rsid w:val="00957FFE"/>
    <w:rsid w:val="00960FC3"/>
    <w:rsid w:val="00961915"/>
    <w:rsid w:val="00961E50"/>
    <w:rsid w:val="009620D5"/>
    <w:rsid w:val="0096265A"/>
    <w:rsid w:val="0096268C"/>
    <w:rsid w:val="009626C5"/>
    <w:rsid w:val="009636E8"/>
    <w:rsid w:val="0096374C"/>
    <w:rsid w:val="009639F1"/>
    <w:rsid w:val="00964157"/>
    <w:rsid w:val="00964A90"/>
    <w:rsid w:val="00964AB5"/>
    <w:rsid w:val="00964D7D"/>
    <w:rsid w:val="0096507D"/>
    <w:rsid w:val="00965336"/>
    <w:rsid w:val="009655F2"/>
    <w:rsid w:val="00965D80"/>
    <w:rsid w:val="0096660C"/>
    <w:rsid w:val="00966916"/>
    <w:rsid w:val="00967238"/>
    <w:rsid w:val="0097065D"/>
    <w:rsid w:val="009708BE"/>
    <w:rsid w:val="009720DF"/>
    <w:rsid w:val="009727F5"/>
    <w:rsid w:val="00973EB9"/>
    <w:rsid w:val="00975A96"/>
    <w:rsid w:val="00975C0E"/>
    <w:rsid w:val="00975DBB"/>
    <w:rsid w:val="0097722C"/>
    <w:rsid w:val="009774F5"/>
    <w:rsid w:val="00977577"/>
    <w:rsid w:val="00977D39"/>
    <w:rsid w:val="00980C53"/>
    <w:rsid w:val="00980ED4"/>
    <w:rsid w:val="00981BBD"/>
    <w:rsid w:val="00981EA3"/>
    <w:rsid w:val="00981F53"/>
    <w:rsid w:val="00982AEE"/>
    <w:rsid w:val="00982C72"/>
    <w:rsid w:val="00982CB0"/>
    <w:rsid w:val="009849A3"/>
    <w:rsid w:val="009849B5"/>
    <w:rsid w:val="0098618E"/>
    <w:rsid w:val="00986F49"/>
    <w:rsid w:val="00987023"/>
    <w:rsid w:val="009870B6"/>
    <w:rsid w:val="009877D3"/>
    <w:rsid w:val="00990A13"/>
    <w:rsid w:val="00990A9E"/>
    <w:rsid w:val="00990FEC"/>
    <w:rsid w:val="009911BC"/>
    <w:rsid w:val="00991868"/>
    <w:rsid w:val="00991F6D"/>
    <w:rsid w:val="009920EA"/>
    <w:rsid w:val="00992932"/>
    <w:rsid w:val="009929AB"/>
    <w:rsid w:val="00994562"/>
    <w:rsid w:val="00994690"/>
    <w:rsid w:val="009947DA"/>
    <w:rsid w:val="009948ED"/>
    <w:rsid w:val="009953FF"/>
    <w:rsid w:val="00996054"/>
    <w:rsid w:val="009965C2"/>
    <w:rsid w:val="00996ADB"/>
    <w:rsid w:val="009A0EE8"/>
    <w:rsid w:val="009A0EFD"/>
    <w:rsid w:val="009A1090"/>
    <w:rsid w:val="009A1352"/>
    <w:rsid w:val="009A1446"/>
    <w:rsid w:val="009A1969"/>
    <w:rsid w:val="009A1BBF"/>
    <w:rsid w:val="009A2062"/>
    <w:rsid w:val="009A24DA"/>
    <w:rsid w:val="009A252F"/>
    <w:rsid w:val="009A344F"/>
    <w:rsid w:val="009A3774"/>
    <w:rsid w:val="009A3D1F"/>
    <w:rsid w:val="009A42BE"/>
    <w:rsid w:val="009A5109"/>
    <w:rsid w:val="009A540E"/>
    <w:rsid w:val="009A574E"/>
    <w:rsid w:val="009A5A05"/>
    <w:rsid w:val="009A62DC"/>
    <w:rsid w:val="009A658A"/>
    <w:rsid w:val="009A678F"/>
    <w:rsid w:val="009A7A4E"/>
    <w:rsid w:val="009B0435"/>
    <w:rsid w:val="009B2E3F"/>
    <w:rsid w:val="009B2E76"/>
    <w:rsid w:val="009B313A"/>
    <w:rsid w:val="009B3A0B"/>
    <w:rsid w:val="009B413F"/>
    <w:rsid w:val="009B48D2"/>
    <w:rsid w:val="009B4C6D"/>
    <w:rsid w:val="009B4FF4"/>
    <w:rsid w:val="009B5365"/>
    <w:rsid w:val="009B539A"/>
    <w:rsid w:val="009B53ED"/>
    <w:rsid w:val="009B5B6C"/>
    <w:rsid w:val="009B5BEE"/>
    <w:rsid w:val="009B641D"/>
    <w:rsid w:val="009C039F"/>
    <w:rsid w:val="009C15EF"/>
    <w:rsid w:val="009C21E1"/>
    <w:rsid w:val="009C2F7D"/>
    <w:rsid w:val="009C3489"/>
    <w:rsid w:val="009C34D9"/>
    <w:rsid w:val="009C3956"/>
    <w:rsid w:val="009C3A6D"/>
    <w:rsid w:val="009C3D54"/>
    <w:rsid w:val="009C3D9B"/>
    <w:rsid w:val="009C3E06"/>
    <w:rsid w:val="009C4B87"/>
    <w:rsid w:val="009C4DE0"/>
    <w:rsid w:val="009C4E9F"/>
    <w:rsid w:val="009C4F60"/>
    <w:rsid w:val="009C5098"/>
    <w:rsid w:val="009C5918"/>
    <w:rsid w:val="009C5ECE"/>
    <w:rsid w:val="009C63F9"/>
    <w:rsid w:val="009C650C"/>
    <w:rsid w:val="009C6697"/>
    <w:rsid w:val="009C73E5"/>
    <w:rsid w:val="009C756D"/>
    <w:rsid w:val="009D05A1"/>
    <w:rsid w:val="009D0EED"/>
    <w:rsid w:val="009D1D7D"/>
    <w:rsid w:val="009D21F8"/>
    <w:rsid w:val="009D291E"/>
    <w:rsid w:val="009D2B60"/>
    <w:rsid w:val="009D3504"/>
    <w:rsid w:val="009D437E"/>
    <w:rsid w:val="009D44F3"/>
    <w:rsid w:val="009D46E6"/>
    <w:rsid w:val="009D4A7E"/>
    <w:rsid w:val="009D51A5"/>
    <w:rsid w:val="009D571C"/>
    <w:rsid w:val="009D58C6"/>
    <w:rsid w:val="009D5A41"/>
    <w:rsid w:val="009D6CE9"/>
    <w:rsid w:val="009D6EBE"/>
    <w:rsid w:val="009D71D8"/>
    <w:rsid w:val="009E02AC"/>
    <w:rsid w:val="009E1B61"/>
    <w:rsid w:val="009E2F77"/>
    <w:rsid w:val="009E31E6"/>
    <w:rsid w:val="009E3A63"/>
    <w:rsid w:val="009E3E86"/>
    <w:rsid w:val="009E429F"/>
    <w:rsid w:val="009E53B5"/>
    <w:rsid w:val="009E553B"/>
    <w:rsid w:val="009E5B79"/>
    <w:rsid w:val="009E6045"/>
    <w:rsid w:val="009E619C"/>
    <w:rsid w:val="009E6888"/>
    <w:rsid w:val="009E709B"/>
    <w:rsid w:val="009E70EB"/>
    <w:rsid w:val="009E738B"/>
    <w:rsid w:val="009E75FE"/>
    <w:rsid w:val="009E7A98"/>
    <w:rsid w:val="009F0365"/>
    <w:rsid w:val="009F0DBF"/>
    <w:rsid w:val="009F11E7"/>
    <w:rsid w:val="009F13A5"/>
    <w:rsid w:val="009F2D4E"/>
    <w:rsid w:val="009F303D"/>
    <w:rsid w:val="009F35FC"/>
    <w:rsid w:val="009F3C5E"/>
    <w:rsid w:val="009F41CE"/>
    <w:rsid w:val="009F432B"/>
    <w:rsid w:val="009F45D3"/>
    <w:rsid w:val="009F47C5"/>
    <w:rsid w:val="009F50EC"/>
    <w:rsid w:val="009F561F"/>
    <w:rsid w:val="009F5BC5"/>
    <w:rsid w:val="009F5EAD"/>
    <w:rsid w:val="009F5F8C"/>
    <w:rsid w:val="009F607D"/>
    <w:rsid w:val="009F7097"/>
    <w:rsid w:val="009F737F"/>
    <w:rsid w:val="009F7424"/>
    <w:rsid w:val="009F7EA8"/>
    <w:rsid w:val="00A00525"/>
    <w:rsid w:val="00A005C1"/>
    <w:rsid w:val="00A007E9"/>
    <w:rsid w:val="00A018CF"/>
    <w:rsid w:val="00A02823"/>
    <w:rsid w:val="00A02E78"/>
    <w:rsid w:val="00A03159"/>
    <w:rsid w:val="00A03659"/>
    <w:rsid w:val="00A03789"/>
    <w:rsid w:val="00A03ACC"/>
    <w:rsid w:val="00A03FEA"/>
    <w:rsid w:val="00A04634"/>
    <w:rsid w:val="00A04F30"/>
    <w:rsid w:val="00A0520D"/>
    <w:rsid w:val="00A056A2"/>
    <w:rsid w:val="00A06553"/>
    <w:rsid w:val="00A067EE"/>
    <w:rsid w:val="00A112F8"/>
    <w:rsid w:val="00A11552"/>
    <w:rsid w:val="00A12060"/>
    <w:rsid w:val="00A1238F"/>
    <w:rsid w:val="00A139F3"/>
    <w:rsid w:val="00A14034"/>
    <w:rsid w:val="00A14A78"/>
    <w:rsid w:val="00A14D9C"/>
    <w:rsid w:val="00A15F63"/>
    <w:rsid w:val="00A160FD"/>
    <w:rsid w:val="00A169F5"/>
    <w:rsid w:val="00A17BA9"/>
    <w:rsid w:val="00A17BC9"/>
    <w:rsid w:val="00A211C3"/>
    <w:rsid w:val="00A21F00"/>
    <w:rsid w:val="00A2212A"/>
    <w:rsid w:val="00A228AE"/>
    <w:rsid w:val="00A22F6D"/>
    <w:rsid w:val="00A230E3"/>
    <w:rsid w:val="00A232D8"/>
    <w:rsid w:val="00A2431C"/>
    <w:rsid w:val="00A24B0F"/>
    <w:rsid w:val="00A25333"/>
    <w:rsid w:val="00A25789"/>
    <w:rsid w:val="00A26AAD"/>
    <w:rsid w:val="00A30288"/>
    <w:rsid w:val="00A30394"/>
    <w:rsid w:val="00A305B2"/>
    <w:rsid w:val="00A308E4"/>
    <w:rsid w:val="00A30B26"/>
    <w:rsid w:val="00A30D4F"/>
    <w:rsid w:val="00A31390"/>
    <w:rsid w:val="00A31E99"/>
    <w:rsid w:val="00A326D3"/>
    <w:rsid w:val="00A329CA"/>
    <w:rsid w:val="00A32B28"/>
    <w:rsid w:val="00A32F81"/>
    <w:rsid w:val="00A33077"/>
    <w:rsid w:val="00A33078"/>
    <w:rsid w:val="00A331AD"/>
    <w:rsid w:val="00A3347A"/>
    <w:rsid w:val="00A33532"/>
    <w:rsid w:val="00A33D75"/>
    <w:rsid w:val="00A3418B"/>
    <w:rsid w:val="00A34E8B"/>
    <w:rsid w:val="00A34F5A"/>
    <w:rsid w:val="00A35442"/>
    <w:rsid w:val="00A35C95"/>
    <w:rsid w:val="00A35C99"/>
    <w:rsid w:val="00A3608E"/>
    <w:rsid w:val="00A36843"/>
    <w:rsid w:val="00A36AD5"/>
    <w:rsid w:val="00A37921"/>
    <w:rsid w:val="00A37CBE"/>
    <w:rsid w:val="00A40475"/>
    <w:rsid w:val="00A40858"/>
    <w:rsid w:val="00A40F49"/>
    <w:rsid w:val="00A41C50"/>
    <w:rsid w:val="00A41FBA"/>
    <w:rsid w:val="00A42A64"/>
    <w:rsid w:val="00A42D49"/>
    <w:rsid w:val="00A42EE8"/>
    <w:rsid w:val="00A439E3"/>
    <w:rsid w:val="00A45442"/>
    <w:rsid w:val="00A4563A"/>
    <w:rsid w:val="00A45C03"/>
    <w:rsid w:val="00A45CA9"/>
    <w:rsid w:val="00A45CBD"/>
    <w:rsid w:val="00A46A1D"/>
    <w:rsid w:val="00A46EDE"/>
    <w:rsid w:val="00A479BA"/>
    <w:rsid w:val="00A479DE"/>
    <w:rsid w:val="00A47D6E"/>
    <w:rsid w:val="00A47ED6"/>
    <w:rsid w:val="00A5008D"/>
    <w:rsid w:val="00A50EF5"/>
    <w:rsid w:val="00A50FD3"/>
    <w:rsid w:val="00A516FF"/>
    <w:rsid w:val="00A51D28"/>
    <w:rsid w:val="00A52383"/>
    <w:rsid w:val="00A52457"/>
    <w:rsid w:val="00A525A7"/>
    <w:rsid w:val="00A530A6"/>
    <w:rsid w:val="00A53BBE"/>
    <w:rsid w:val="00A53F0A"/>
    <w:rsid w:val="00A53FDB"/>
    <w:rsid w:val="00A54392"/>
    <w:rsid w:val="00A55521"/>
    <w:rsid w:val="00A55756"/>
    <w:rsid w:val="00A55763"/>
    <w:rsid w:val="00A55980"/>
    <w:rsid w:val="00A56ADC"/>
    <w:rsid w:val="00A57279"/>
    <w:rsid w:val="00A57409"/>
    <w:rsid w:val="00A574D7"/>
    <w:rsid w:val="00A6006E"/>
    <w:rsid w:val="00A603C4"/>
    <w:rsid w:val="00A60426"/>
    <w:rsid w:val="00A605F6"/>
    <w:rsid w:val="00A608CE"/>
    <w:rsid w:val="00A612C3"/>
    <w:rsid w:val="00A61528"/>
    <w:rsid w:val="00A6215F"/>
    <w:rsid w:val="00A621E2"/>
    <w:rsid w:val="00A62808"/>
    <w:rsid w:val="00A63435"/>
    <w:rsid w:val="00A63BAC"/>
    <w:rsid w:val="00A643FF"/>
    <w:rsid w:val="00A65838"/>
    <w:rsid w:val="00A658C6"/>
    <w:rsid w:val="00A661D3"/>
    <w:rsid w:val="00A66BF6"/>
    <w:rsid w:val="00A66E10"/>
    <w:rsid w:val="00A67E5C"/>
    <w:rsid w:val="00A70A1D"/>
    <w:rsid w:val="00A70D36"/>
    <w:rsid w:val="00A70EFE"/>
    <w:rsid w:val="00A71ABC"/>
    <w:rsid w:val="00A71B8B"/>
    <w:rsid w:val="00A71FBC"/>
    <w:rsid w:val="00A7203B"/>
    <w:rsid w:val="00A72947"/>
    <w:rsid w:val="00A73AAC"/>
    <w:rsid w:val="00A73EA5"/>
    <w:rsid w:val="00A74190"/>
    <w:rsid w:val="00A7424E"/>
    <w:rsid w:val="00A7436D"/>
    <w:rsid w:val="00A7450A"/>
    <w:rsid w:val="00A749C9"/>
    <w:rsid w:val="00A756BB"/>
    <w:rsid w:val="00A75959"/>
    <w:rsid w:val="00A761F5"/>
    <w:rsid w:val="00A76C7D"/>
    <w:rsid w:val="00A76E63"/>
    <w:rsid w:val="00A76E87"/>
    <w:rsid w:val="00A770B6"/>
    <w:rsid w:val="00A776CD"/>
    <w:rsid w:val="00A77930"/>
    <w:rsid w:val="00A813C3"/>
    <w:rsid w:val="00A81C5B"/>
    <w:rsid w:val="00A82159"/>
    <w:rsid w:val="00A822D9"/>
    <w:rsid w:val="00A82FFA"/>
    <w:rsid w:val="00A832E6"/>
    <w:rsid w:val="00A833D8"/>
    <w:rsid w:val="00A8409E"/>
    <w:rsid w:val="00A843EF"/>
    <w:rsid w:val="00A847DB"/>
    <w:rsid w:val="00A84836"/>
    <w:rsid w:val="00A84ED2"/>
    <w:rsid w:val="00A85BD7"/>
    <w:rsid w:val="00A85E6A"/>
    <w:rsid w:val="00A85FE1"/>
    <w:rsid w:val="00A86F17"/>
    <w:rsid w:val="00A870D5"/>
    <w:rsid w:val="00A871EB"/>
    <w:rsid w:val="00A901CA"/>
    <w:rsid w:val="00A904C1"/>
    <w:rsid w:val="00A90904"/>
    <w:rsid w:val="00A90FAE"/>
    <w:rsid w:val="00A9106C"/>
    <w:rsid w:val="00A919D7"/>
    <w:rsid w:val="00A92352"/>
    <w:rsid w:val="00A92884"/>
    <w:rsid w:val="00A92EB1"/>
    <w:rsid w:val="00A93023"/>
    <w:rsid w:val="00A938FF"/>
    <w:rsid w:val="00A939F9"/>
    <w:rsid w:val="00A94159"/>
    <w:rsid w:val="00A941C4"/>
    <w:rsid w:val="00A948D5"/>
    <w:rsid w:val="00A94CC0"/>
    <w:rsid w:val="00A95E5B"/>
    <w:rsid w:val="00A96694"/>
    <w:rsid w:val="00A97053"/>
    <w:rsid w:val="00A979FD"/>
    <w:rsid w:val="00AA04A6"/>
    <w:rsid w:val="00AA08EE"/>
    <w:rsid w:val="00AA0C4D"/>
    <w:rsid w:val="00AA0F92"/>
    <w:rsid w:val="00AA1140"/>
    <w:rsid w:val="00AA22F1"/>
    <w:rsid w:val="00AA2355"/>
    <w:rsid w:val="00AA28BB"/>
    <w:rsid w:val="00AA2BBC"/>
    <w:rsid w:val="00AA2C5E"/>
    <w:rsid w:val="00AA3ACB"/>
    <w:rsid w:val="00AA435B"/>
    <w:rsid w:val="00AA6074"/>
    <w:rsid w:val="00AA66A1"/>
    <w:rsid w:val="00AA6AF3"/>
    <w:rsid w:val="00AA734D"/>
    <w:rsid w:val="00AA7F3B"/>
    <w:rsid w:val="00AB0666"/>
    <w:rsid w:val="00AB0CC0"/>
    <w:rsid w:val="00AB1096"/>
    <w:rsid w:val="00AB16CF"/>
    <w:rsid w:val="00AB1BF4"/>
    <w:rsid w:val="00AB236B"/>
    <w:rsid w:val="00AB2420"/>
    <w:rsid w:val="00AB2608"/>
    <w:rsid w:val="00AB27C6"/>
    <w:rsid w:val="00AB2823"/>
    <w:rsid w:val="00AB2FF5"/>
    <w:rsid w:val="00AB32BF"/>
    <w:rsid w:val="00AB33D3"/>
    <w:rsid w:val="00AB35AC"/>
    <w:rsid w:val="00AB4ED8"/>
    <w:rsid w:val="00AB5368"/>
    <w:rsid w:val="00AB58DB"/>
    <w:rsid w:val="00AB7122"/>
    <w:rsid w:val="00AB71A1"/>
    <w:rsid w:val="00AB76B0"/>
    <w:rsid w:val="00AB7BEA"/>
    <w:rsid w:val="00AC0582"/>
    <w:rsid w:val="00AC06D9"/>
    <w:rsid w:val="00AC0703"/>
    <w:rsid w:val="00AC0E39"/>
    <w:rsid w:val="00AC1084"/>
    <w:rsid w:val="00AC10B8"/>
    <w:rsid w:val="00AC1832"/>
    <w:rsid w:val="00AC1AB5"/>
    <w:rsid w:val="00AC23FA"/>
    <w:rsid w:val="00AC2D9A"/>
    <w:rsid w:val="00AC3578"/>
    <w:rsid w:val="00AC36E2"/>
    <w:rsid w:val="00AC3D86"/>
    <w:rsid w:val="00AC3DA3"/>
    <w:rsid w:val="00AC40B5"/>
    <w:rsid w:val="00AC4935"/>
    <w:rsid w:val="00AC5C05"/>
    <w:rsid w:val="00AD0E8D"/>
    <w:rsid w:val="00AD1107"/>
    <w:rsid w:val="00AD125F"/>
    <w:rsid w:val="00AD13A5"/>
    <w:rsid w:val="00AD167D"/>
    <w:rsid w:val="00AD2453"/>
    <w:rsid w:val="00AD26FB"/>
    <w:rsid w:val="00AD2930"/>
    <w:rsid w:val="00AD2AF9"/>
    <w:rsid w:val="00AD38FC"/>
    <w:rsid w:val="00AD3D84"/>
    <w:rsid w:val="00AD44F6"/>
    <w:rsid w:val="00AD516F"/>
    <w:rsid w:val="00AD5269"/>
    <w:rsid w:val="00AD5828"/>
    <w:rsid w:val="00AD584B"/>
    <w:rsid w:val="00AD64CC"/>
    <w:rsid w:val="00AD668D"/>
    <w:rsid w:val="00AD67FA"/>
    <w:rsid w:val="00AD6A80"/>
    <w:rsid w:val="00AD6CDE"/>
    <w:rsid w:val="00AD783A"/>
    <w:rsid w:val="00AD7D19"/>
    <w:rsid w:val="00AE0279"/>
    <w:rsid w:val="00AE1440"/>
    <w:rsid w:val="00AE1460"/>
    <w:rsid w:val="00AE1904"/>
    <w:rsid w:val="00AE1992"/>
    <w:rsid w:val="00AE1E14"/>
    <w:rsid w:val="00AE1E8C"/>
    <w:rsid w:val="00AE1F40"/>
    <w:rsid w:val="00AE2356"/>
    <w:rsid w:val="00AE28A3"/>
    <w:rsid w:val="00AE3273"/>
    <w:rsid w:val="00AE4015"/>
    <w:rsid w:val="00AE40FD"/>
    <w:rsid w:val="00AE490C"/>
    <w:rsid w:val="00AE4BAC"/>
    <w:rsid w:val="00AE4C94"/>
    <w:rsid w:val="00AE5EAE"/>
    <w:rsid w:val="00AE5EDF"/>
    <w:rsid w:val="00AE631C"/>
    <w:rsid w:val="00AE6D49"/>
    <w:rsid w:val="00AE70A1"/>
    <w:rsid w:val="00AE7210"/>
    <w:rsid w:val="00AE79D5"/>
    <w:rsid w:val="00AF0D95"/>
    <w:rsid w:val="00AF124A"/>
    <w:rsid w:val="00AF1616"/>
    <w:rsid w:val="00AF1C0A"/>
    <w:rsid w:val="00AF1F32"/>
    <w:rsid w:val="00AF1FBF"/>
    <w:rsid w:val="00AF275C"/>
    <w:rsid w:val="00AF2A20"/>
    <w:rsid w:val="00AF2D68"/>
    <w:rsid w:val="00AF2D6D"/>
    <w:rsid w:val="00AF2EA7"/>
    <w:rsid w:val="00AF2FC7"/>
    <w:rsid w:val="00AF316C"/>
    <w:rsid w:val="00AF3555"/>
    <w:rsid w:val="00AF39EC"/>
    <w:rsid w:val="00AF4177"/>
    <w:rsid w:val="00AF4773"/>
    <w:rsid w:val="00AF5438"/>
    <w:rsid w:val="00AF5540"/>
    <w:rsid w:val="00AF5954"/>
    <w:rsid w:val="00AF5E54"/>
    <w:rsid w:val="00AF5FD9"/>
    <w:rsid w:val="00AF6D5F"/>
    <w:rsid w:val="00AF6D79"/>
    <w:rsid w:val="00AF70C8"/>
    <w:rsid w:val="00AF710E"/>
    <w:rsid w:val="00AF7B84"/>
    <w:rsid w:val="00B00C2C"/>
    <w:rsid w:val="00B00E8B"/>
    <w:rsid w:val="00B01534"/>
    <w:rsid w:val="00B016C1"/>
    <w:rsid w:val="00B01B06"/>
    <w:rsid w:val="00B02EA6"/>
    <w:rsid w:val="00B03A6F"/>
    <w:rsid w:val="00B04302"/>
    <w:rsid w:val="00B04353"/>
    <w:rsid w:val="00B054EC"/>
    <w:rsid w:val="00B05AE4"/>
    <w:rsid w:val="00B06160"/>
    <w:rsid w:val="00B06161"/>
    <w:rsid w:val="00B06603"/>
    <w:rsid w:val="00B06A61"/>
    <w:rsid w:val="00B07E32"/>
    <w:rsid w:val="00B10404"/>
    <w:rsid w:val="00B109B6"/>
    <w:rsid w:val="00B10D24"/>
    <w:rsid w:val="00B1102F"/>
    <w:rsid w:val="00B116E6"/>
    <w:rsid w:val="00B11BC6"/>
    <w:rsid w:val="00B11DBF"/>
    <w:rsid w:val="00B12054"/>
    <w:rsid w:val="00B12057"/>
    <w:rsid w:val="00B1212F"/>
    <w:rsid w:val="00B121FA"/>
    <w:rsid w:val="00B123A0"/>
    <w:rsid w:val="00B1279B"/>
    <w:rsid w:val="00B12E80"/>
    <w:rsid w:val="00B13259"/>
    <w:rsid w:val="00B13BC7"/>
    <w:rsid w:val="00B14295"/>
    <w:rsid w:val="00B14679"/>
    <w:rsid w:val="00B150B8"/>
    <w:rsid w:val="00B15770"/>
    <w:rsid w:val="00B15B24"/>
    <w:rsid w:val="00B16364"/>
    <w:rsid w:val="00B16800"/>
    <w:rsid w:val="00B1691F"/>
    <w:rsid w:val="00B17758"/>
    <w:rsid w:val="00B17F86"/>
    <w:rsid w:val="00B2085D"/>
    <w:rsid w:val="00B20BD9"/>
    <w:rsid w:val="00B20DD1"/>
    <w:rsid w:val="00B217F5"/>
    <w:rsid w:val="00B21CC6"/>
    <w:rsid w:val="00B224C8"/>
    <w:rsid w:val="00B239C7"/>
    <w:rsid w:val="00B247BF"/>
    <w:rsid w:val="00B249C8"/>
    <w:rsid w:val="00B249DA"/>
    <w:rsid w:val="00B252EA"/>
    <w:rsid w:val="00B25774"/>
    <w:rsid w:val="00B257DB"/>
    <w:rsid w:val="00B258CB"/>
    <w:rsid w:val="00B25A96"/>
    <w:rsid w:val="00B2685C"/>
    <w:rsid w:val="00B26B09"/>
    <w:rsid w:val="00B26F86"/>
    <w:rsid w:val="00B274D9"/>
    <w:rsid w:val="00B27B37"/>
    <w:rsid w:val="00B27EF6"/>
    <w:rsid w:val="00B27FB8"/>
    <w:rsid w:val="00B301DF"/>
    <w:rsid w:val="00B30AEB"/>
    <w:rsid w:val="00B310A5"/>
    <w:rsid w:val="00B31747"/>
    <w:rsid w:val="00B3196A"/>
    <w:rsid w:val="00B31BBD"/>
    <w:rsid w:val="00B320EB"/>
    <w:rsid w:val="00B3220D"/>
    <w:rsid w:val="00B33142"/>
    <w:rsid w:val="00B33D80"/>
    <w:rsid w:val="00B33DBC"/>
    <w:rsid w:val="00B33F19"/>
    <w:rsid w:val="00B34D59"/>
    <w:rsid w:val="00B35074"/>
    <w:rsid w:val="00B35705"/>
    <w:rsid w:val="00B35E21"/>
    <w:rsid w:val="00B364AF"/>
    <w:rsid w:val="00B367B6"/>
    <w:rsid w:val="00B36926"/>
    <w:rsid w:val="00B3735C"/>
    <w:rsid w:val="00B378BC"/>
    <w:rsid w:val="00B400D0"/>
    <w:rsid w:val="00B406DB"/>
    <w:rsid w:val="00B41B50"/>
    <w:rsid w:val="00B42963"/>
    <w:rsid w:val="00B42EEA"/>
    <w:rsid w:val="00B42FBD"/>
    <w:rsid w:val="00B439AB"/>
    <w:rsid w:val="00B4447F"/>
    <w:rsid w:val="00B4465B"/>
    <w:rsid w:val="00B45408"/>
    <w:rsid w:val="00B45B86"/>
    <w:rsid w:val="00B4651B"/>
    <w:rsid w:val="00B46F87"/>
    <w:rsid w:val="00B47055"/>
    <w:rsid w:val="00B47EF2"/>
    <w:rsid w:val="00B50638"/>
    <w:rsid w:val="00B50E28"/>
    <w:rsid w:val="00B50F3E"/>
    <w:rsid w:val="00B5272E"/>
    <w:rsid w:val="00B532EC"/>
    <w:rsid w:val="00B5354C"/>
    <w:rsid w:val="00B53A0C"/>
    <w:rsid w:val="00B53ADE"/>
    <w:rsid w:val="00B53DA9"/>
    <w:rsid w:val="00B53FC2"/>
    <w:rsid w:val="00B543FC"/>
    <w:rsid w:val="00B54D7B"/>
    <w:rsid w:val="00B5502A"/>
    <w:rsid w:val="00B563DA"/>
    <w:rsid w:val="00B56D17"/>
    <w:rsid w:val="00B574A0"/>
    <w:rsid w:val="00B57C0A"/>
    <w:rsid w:val="00B6031F"/>
    <w:rsid w:val="00B60525"/>
    <w:rsid w:val="00B6078C"/>
    <w:rsid w:val="00B608E5"/>
    <w:rsid w:val="00B60ECA"/>
    <w:rsid w:val="00B6130F"/>
    <w:rsid w:val="00B61860"/>
    <w:rsid w:val="00B61C4C"/>
    <w:rsid w:val="00B623C5"/>
    <w:rsid w:val="00B629C1"/>
    <w:rsid w:val="00B6300F"/>
    <w:rsid w:val="00B634C2"/>
    <w:rsid w:val="00B63CA9"/>
    <w:rsid w:val="00B64ACC"/>
    <w:rsid w:val="00B654D3"/>
    <w:rsid w:val="00B65ED6"/>
    <w:rsid w:val="00B662BC"/>
    <w:rsid w:val="00B667A7"/>
    <w:rsid w:val="00B66B78"/>
    <w:rsid w:val="00B67B6F"/>
    <w:rsid w:val="00B67BAB"/>
    <w:rsid w:val="00B67D52"/>
    <w:rsid w:val="00B67F8E"/>
    <w:rsid w:val="00B70127"/>
    <w:rsid w:val="00B702D4"/>
    <w:rsid w:val="00B7030F"/>
    <w:rsid w:val="00B7054C"/>
    <w:rsid w:val="00B706D3"/>
    <w:rsid w:val="00B70912"/>
    <w:rsid w:val="00B70D0A"/>
    <w:rsid w:val="00B71540"/>
    <w:rsid w:val="00B7187B"/>
    <w:rsid w:val="00B71A9D"/>
    <w:rsid w:val="00B724B3"/>
    <w:rsid w:val="00B7396F"/>
    <w:rsid w:val="00B739E8"/>
    <w:rsid w:val="00B73CC5"/>
    <w:rsid w:val="00B74011"/>
    <w:rsid w:val="00B74218"/>
    <w:rsid w:val="00B764D3"/>
    <w:rsid w:val="00B77005"/>
    <w:rsid w:val="00B771CA"/>
    <w:rsid w:val="00B80072"/>
    <w:rsid w:val="00B809A5"/>
    <w:rsid w:val="00B817D7"/>
    <w:rsid w:val="00B81BCD"/>
    <w:rsid w:val="00B81C58"/>
    <w:rsid w:val="00B821CA"/>
    <w:rsid w:val="00B82E73"/>
    <w:rsid w:val="00B834CF"/>
    <w:rsid w:val="00B836F3"/>
    <w:rsid w:val="00B837AD"/>
    <w:rsid w:val="00B83838"/>
    <w:rsid w:val="00B83B49"/>
    <w:rsid w:val="00B84205"/>
    <w:rsid w:val="00B84280"/>
    <w:rsid w:val="00B848B5"/>
    <w:rsid w:val="00B8574F"/>
    <w:rsid w:val="00B86939"/>
    <w:rsid w:val="00B86D67"/>
    <w:rsid w:val="00B90FDF"/>
    <w:rsid w:val="00B913F0"/>
    <w:rsid w:val="00B91EA3"/>
    <w:rsid w:val="00B92764"/>
    <w:rsid w:val="00B92F97"/>
    <w:rsid w:val="00B92FAF"/>
    <w:rsid w:val="00B93228"/>
    <w:rsid w:val="00B94CBE"/>
    <w:rsid w:val="00B9507F"/>
    <w:rsid w:val="00B957AB"/>
    <w:rsid w:val="00B959D0"/>
    <w:rsid w:val="00B9612F"/>
    <w:rsid w:val="00B96CC5"/>
    <w:rsid w:val="00B9722E"/>
    <w:rsid w:val="00B975E5"/>
    <w:rsid w:val="00B97EAB"/>
    <w:rsid w:val="00BA09F3"/>
    <w:rsid w:val="00BA1470"/>
    <w:rsid w:val="00BA1763"/>
    <w:rsid w:val="00BA1BE5"/>
    <w:rsid w:val="00BA1BEC"/>
    <w:rsid w:val="00BA1E9B"/>
    <w:rsid w:val="00BA1EA8"/>
    <w:rsid w:val="00BA236D"/>
    <w:rsid w:val="00BA28CF"/>
    <w:rsid w:val="00BA3260"/>
    <w:rsid w:val="00BA37F2"/>
    <w:rsid w:val="00BA3B1D"/>
    <w:rsid w:val="00BA3E51"/>
    <w:rsid w:val="00BA3F76"/>
    <w:rsid w:val="00BA3FC7"/>
    <w:rsid w:val="00BA4317"/>
    <w:rsid w:val="00BA4797"/>
    <w:rsid w:val="00BA4EDA"/>
    <w:rsid w:val="00BA5830"/>
    <w:rsid w:val="00BA5AEB"/>
    <w:rsid w:val="00BA5D0D"/>
    <w:rsid w:val="00BA7CEC"/>
    <w:rsid w:val="00BAA177"/>
    <w:rsid w:val="00BB0AC0"/>
    <w:rsid w:val="00BB11B4"/>
    <w:rsid w:val="00BB135B"/>
    <w:rsid w:val="00BB1835"/>
    <w:rsid w:val="00BB1C5F"/>
    <w:rsid w:val="00BB1ECE"/>
    <w:rsid w:val="00BB2960"/>
    <w:rsid w:val="00BB2B5D"/>
    <w:rsid w:val="00BB2D2E"/>
    <w:rsid w:val="00BB2DF6"/>
    <w:rsid w:val="00BB2FA6"/>
    <w:rsid w:val="00BB35D2"/>
    <w:rsid w:val="00BB395C"/>
    <w:rsid w:val="00BB3D6C"/>
    <w:rsid w:val="00BB47BC"/>
    <w:rsid w:val="00BB5301"/>
    <w:rsid w:val="00BB6341"/>
    <w:rsid w:val="00BB6D17"/>
    <w:rsid w:val="00BB6DCF"/>
    <w:rsid w:val="00BB7059"/>
    <w:rsid w:val="00BB7BDB"/>
    <w:rsid w:val="00BB7E32"/>
    <w:rsid w:val="00BC0877"/>
    <w:rsid w:val="00BC096A"/>
    <w:rsid w:val="00BC0B8E"/>
    <w:rsid w:val="00BC0EF7"/>
    <w:rsid w:val="00BC12AC"/>
    <w:rsid w:val="00BC141B"/>
    <w:rsid w:val="00BC1469"/>
    <w:rsid w:val="00BC1BE4"/>
    <w:rsid w:val="00BC1F46"/>
    <w:rsid w:val="00BC2D9D"/>
    <w:rsid w:val="00BC3171"/>
    <w:rsid w:val="00BC3703"/>
    <w:rsid w:val="00BC4A12"/>
    <w:rsid w:val="00BC5131"/>
    <w:rsid w:val="00BC5493"/>
    <w:rsid w:val="00BC5566"/>
    <w:rsid w:val="00BC55AD"/>
    <w:rsid w:val="00BC5600"/>
    <w:rsid w:val="00BC5BEA"/>
    <w:rsid w:val="00BC5C2E"/>
    <w:rsid w:val="00BC6A80"/>
    <w:rsid w:val="00BC6BF9"/>
    <w:rsid w:val="00BC6E47"/>
    <w:rsid w:val="00BC70A1"/>
    <w:rsid w:val="00BC7445"/>
    <w:rsid w:val="00BC77C8"/>
    <w:rsid w:val="00BD0295"/>
    <w:rsid w:val="00BD1DDF"/>
    <w:rsid w:val="00BD1E0F"/>
    <w:rsid w:val="00BD2065"/>
    <w:rsid w:val="00BD23F9"/>
    <w:rsid w:val="00BD2548"/>
    <w:rsid w:val="00BD287C"/>
    <w:rsid w:val="00BD2B1E"/>
    <w:rsid w:val="00BD2F20"/>
    <w:rsid w:val="00BD3649"/>
    <w:rsid w:val="00BD37CB"/>
    <w:rsid w:val="00BD399F"/>
    <w:rsid w:val="00BD3C62"/>
    <w:rsid w:val="00BD3EAC"/>
    <w:rsid w:val="00BD42FD"/>
    <w:rsid w:val="00BD4ADB"/>
    <w:rsid w:val="00BD5123"/>
    <w:rsid w:val="00BD5288"/>
    <w:rsid w:val="00BD635F"/>
    <w:rsid w:val="00BD66C1"/>
    <w:rsid w:val="00BD7565"/>
    <w:rsid w:val="00BD7AFE"/>
    <w:rsid w:val="00BD7C78"/>
    <w:rsid w:val="00BE0D13"/>
    <w:rsid w:val="00BE0EB0"/>
    <w:rsid w:val="00BE1F51"/>
    <w:rsid w:val="00BE21DC"/>
    <w:rsid w:val="00BE27BA"/>
    <w:rsid w:val="00BE2942"/>
    <w:rsid w:val="00BE3135"/>
    <w:rsid w:val="00BE3645"/>
    <w:rsid w:val="00BE5AA6"/>
    <w:rsid w:val="00BE6048"/>
    <w:rsid w:val="00BE627C"/>
    <w:rsid w:val="00BE7054"/>
    <w:rsid w:val="00BE764F"/>
    <w:rsid w:val="00BE7934"/>
    <w:rsid w:val="00BF0500"/>
    <w:rsid w:val="00BF12BA"/>
    <w:rsid w:val="00BF13FA"/>
    <w:rsid w:val="00BF1658"/>
    <w:rsid w:val="00BF1AD4"/>
    <w:rsid w:val="00BF1E25"/>
    <w:rsid w:val="00BF432A"/>
    <w:rsid w:val="00BF4478"/>
    <w:rsid w:val="00BF4A8C"/>
    <w:rsid w:val="00BF4B1B"/>
    <w:rsid w:val="00BF4F16"/>
    <w:rsid w:val="00BF4FD8"/>
    <w:rsid w:val="00BF531D"/>
    <w:rsid w:val="00BF5C76"/>
    <w:rsid w:val="00BF61B8"/>
    <w:rsid w:val="00BF641A"/>
    <w:rsid w:val="00BF7004"/>
    <w:rsid w:val="00BF72CB"/>
    <w:rsid w:val="00BF772B"/>
    <w:rsid w:val="00BF7B6F"/>
    <w:rsid w:val="00C000CE"/>
    <w:rsid w:val="00C00572"/>
    <w:rsid w:val="00C00CE3"/>
    <w:rsid w:val="00C00D1A"/>
    <w:rsid w:val="00C011A3"/>
    <w:rsid w:val="00C01882"/>
    <w:rsid w:val="00C0200F"/>
    <w:rsid w:val="00C025A6"/>
    <w:rsid w:val="00C02F74"/>
    <w:rsid w:val="00C030B7"/>
    <w:rsid w:val="00C0325A"/>
    <w:rsid w:val="00C03726"/>
    <w:rsid w:val="00C045CE"/>
    <w:rsid w:val="00C045D2"/>
    <w:rsid w:val="00C04F92"/>
    <w:rsid w:val="00C04FD3"/>
    <w:rsid w:val="00C050EF"/>
    <w:rsid w:val="00C05FA6"/>
    <w:rsid w:val="00C06005"/>
    <w:rsid w:val="00C061C9"/>
    <w:rsid w:val="00C065E0"/>
    <w:rsid w:val="00C06887"/>
    <w:rsid w:val="00C06C45"/>
    <w:rsid w:val="00C07314"/>
    <w:rsid w:val="00C073C6"/>
    <w:rsid w:val="00C07D2C"/>
    <w:rsid w:val="00C10713"/>
    <w:rsid w:val="00C10C01"/>
    <w:rsid w:val="00C1105F"/>
    <w:rsid w:val="00C115C9"/>
    <w:rsid w:val="00C1289B"/>
    <w:rsid w:val="00C12EDE"/>
    <w:rsid w:val="00C131FB"/>
    <w:rsid w:val="00C1372E"/>
    <w:rsid w:val="00C13D80"/>
    <w:rsid w:val="00C14B33"/>
    <w:rsid w:val="00C14D6A"/>
    <w:rsid w:val="00C15404"/>
    <w:rsid w:val="00C156D1"/>
    <w:rsid w:val="00C15738"/>
    <w:rsid w:val="00C159CD"/>
    <w:rsid w:val="00C16CDC"/>
    <w:rsid w:val="00C16ED8"/>
    <w:rsid w:val="00C1724D"/>
    <w:rsid w:val="00C173AC"/>
    <w:rsid w:val="00C17443"/>
    <w:rsid w:val="00C17A5D"/>
    <w:rsid w:val="00C20212"/>
    <w:rsid w:val="00C2043D"/>
    <w:rsid w:val="00C20927"/>
    <w:rsid w:val="00C2151F"/>
    <w:rsid w:val="00C2169F"/>
    <w:rsid w:val="00C22286"/>
    <w:rsid w:val="00C22606"/>
    <w:rsid w:val="00C229B7"/>
    <w:rsid w:val="00C23982"/>
    <w:rsid w:val="00C23FAC"/>
    <w:rsid w:val="00C24F85"/>
    <w:rsid w:val="00C2592A"/>
    <w:rsid w:val="00C25BD4"/>
    <w:rsid w:val="00C2606D"/>
    <w:rsid w:val="00C264E5"/>
    <w:rsid w:val="00C2654A"/>
    <w:rsid w:val="00C26F26"/>
    <w:rsid w:val="00C27912"/>
    <w:rsid w:val="00C27A47"/>
    <w:rsid w:val="00C31520"/>
    <w:rsid w:val="00C31630"/>
    <w:rsid w:val="00C31779"/>
    <w:rsid w:val="00C31C24"/>
    <w:rsid w:val="00C31D40"/>
    <w:rsid w:val="00C31F4C"/>
    <w:rsid w:val="00C32250"/>
    <w:rsid w:val="00C324A9"/>
    <w:rsid w:val="00C32707"/>
    <w:rsid w:val="00C327BE"/>
    <w:rsid w:val="00C32958"/>
    <w:rsid w:val="00C33A15"/>
    <w:rsid w:val="00C33A7F"/>
    <w:rsid w:val="00C33C8A"/>
    <w:rsid w:val="00C33F9A"/>
    <w:rsid w:val="00C34843"/>
    <w:rsid w:val="00C34C38"/>
    <w:rsid w:val="00C34F61"/>
    <w:rsid w:val="00C35136"/>
    <w:rsid w:val="00C35188"/>
    <w:rsid w:val="00C358C1"/>
    <w:rsid w:val="00C35A7B"/>
    <w:rsid w:val="00C35D19"/>
    <w:rsid w:val="00C35FCF"/>
    <w:rsid w:val="00C36684"/>
    <w:rsid w:val="00C37925"/>
    <w:rsid w:val="00C4050B"/>
    <w:rsid w:val="00C41DAF"/>
    <w:rsid w:val="00C42999"/>
    <w:rsid w:val="00C429CE"/>
    <w:rsid w:val="00C42CFC"/>
    <w:rsid w:val="00C42EF5"/>
    <w:rsid w:val="00C43472"/>
    <w:rsid w:val="00C4364C"/>
    <w:rsid w:val="00C43B35"/>
    <w:rsid w:val="00C43E36"/>
    <w:rsid w:val="00C44480"/>
    <w:rsid w:val="00C44DE7"/>
    <w:rsid w:val="00C458A4"/>
    <w:rsid w:val="00C45A23"/>
    <w:rsid w:val="00C45CB5"/>
    <w:rsid w:val="00C45CEA"/>
    <w:rsid w:val="00C463EC"/>
    <w:rsid w:val="00C46424"/>
    <w:rsid w:val="00C46447"/>
    <w:rsid w:val="00C46556"/>
    <w:rsid w:val="00C465E0"/>
    <w:rsid w:val="00C46853"/>
    <w:rsid w:val="00C4705F"/>
    <w:rsid w:val="00C470DE"/>
    <w:rsid w:val="00C47690"/>
    <w:rsid w:val="00C504BB"/>
    <w:rsid w:val="00C50B0F"/>
    <w:rsid w:val="00C5157F"/>
    <w:rsid w:val="00C51DFF"/>
    <w:rsid w:val="00C52528"/>
    <w:rsid w:val="00C52A28"/>
    <w:rsid w:val="00C538D9"/>
    <w:rsid w:val="00C53A6F"/>
    <w:rsid w:val="00C54676"/>
    <w:rsid w:val="00C54B31"/>
    <w:rsid w:val="00C54E7D"/>
    <w:rsid w:val="00C54FD3"/>
    <w:rsid w:val="00C55814"/>
    <w:rsid w:val="00C559B8"/>
    <w:rsid w:val="00C55C19"/>
    <w:rsid w:val="00C574E5"/>
    <w:rsid w:val="00C577AB"/>
    <w:rsid w:val="00C57CE3"/>
    <w:rsid w:val="00C60033"/>
    <w:rsid w:val="00C60212"/>
    <w:rsid w:val="00C605B7"/>
    <w:rsid w:val="00C608D9"/>
    <w:rsid w:val="00C609DD"/>
    <w:rsid w:val="00C61626"/>
    <w:rsid w:val="00C6217F"/>
    <w:rsid w:val="00C6275A"/>
    <w:rsid w:val="00C62AC6"/>
    <w:rsid w:val="00C6303F"/>
    <w:rsid w:val="00C63423"/>
    <w:rsid w:val="00C635C6"/>
    <w:rsid w:val="00C638E6"/>
    <w:rsid w:val="00C63EF7"/>
    <w:rsid w:val="00C6462B"/>
    <w:rsid w:val="00C64C9C"/>
    <w:rsid w:val="00C650D8"/>
    <w:rsid w:val="00C653D7"/>
    <w:rsid w:val="00C65C0A"/>
    <w:rsid w:val="00C6606A"/>
    <w:rsid w:val="00C66A5A"/>
    <w:rsid w:val="00C66E28"/>
    <w:rsid w:val="00C6759F"/>
    <w:rsid w:val="00C70129"/>
    <w:rsid w:val="00C7108B"/>
    <w:rsid w:val="00C710F5"/>
    <w:rsid w:val="00C7127D"/>
    <w:rsid w:val="00C730B1"/>
    <w:rsid w:val="00C732AA"/>
    <w:rsid w:val="00C74ECF"/>
    <w:rsid w:val="00C756A6"/>
    <w:rsid w:val="00C7572A"/>
    <w:rsid w:val="00C758B5"/>
    <w:rsid w:val="00C75A18"/>
    <w:rsid w:val="00C7640E"/>
    <w:rsid w:val="00C7655C"/>
    <w:rsid w:val="00C76656"/>
    <w:rsid w:val="00C766A8"/>
    <w:rsid w:val="00C766F4"/>
    <w:rsid w:val="00C768ED"/>
    <w:rsid w:val="00C769C0"/>
    <w:rsid w:val="00C77386"/>
    <w:rsid w:val="00C7756A"/>
    <w:rsid w:val="00C77AF2"/>
    <w:rsid w:val="00C77FE8"/>
    <w:rsid w:val="00C8029C"/>
    <w:rsid w:val="00C8050C"/>
    <w:rsid w:val="00C80761"/>
    <w:rsid w:val="00C81082"/>
    <w:rsid w:val="00C8110F"/>
    <w:rsid w:val="00C811CA"/>
    <w:rsid w:val="00C818AF"/>
    <w:rsid w:val="00C8194A"/>
    <w:rsid w:val="00C81971"/>
    <w:rsid w:val="00C82092"/>
    <w:rsid w:val="00C82C62"/>
    <w:rsid w:val="00C83887"/>
    <w:rsid w:val="00C84505"/>
    <w:rsid w:val="00C8487A"/>
    <w:rsid w:val="00C84AFD"/>
    <w:rsid w:val="00C84CB5"/>
    <w:rsid w:val="00C85268"/>
    <w:rsid w:val="00C854B7"/>
    <w:rsid w:val="00C855CF"/>
    <w:rsid w:val="00C8563F"/>
    <w:rsid w:val="00C8645D"/>
    <w:rsid w:val="00C869A6"/>
    <w:rsid w:val="00C86BCF"/>
    <w:rsid w:val="00C86C98"/>
    <w:rsid w:val="00C86D3B"/>
    <w:rsid w:val="00C86E02"/>
    <w:rsid w:val="00C87039"/>
    <w:rsid w:val="00C87607"/>
    <w:rsid w:val="00C876AB"/>
    <w:rsid w:val="00C87751"/>
    <w:rsid w:val="00C87EA4"/>
    <w:rsid w:val="00C87F3C"/>
    <w:rsid w:val="00C87F88"/>
    <w:rsid w:val="00C90880"/>
    <w:rsid w:val="00C914F8"/>
    <w:rsid w:val="00C91A6F"/>
    <w:rsid w:val="00C9208D"/>
    <w:rsid w:val="00C928A3"/>
    <w:rsid w:val="00C928C9"/>
    <w:rsid w:val="00C92D8E"/>
    <w:rsid w:val="00C930F5"/>
    <w:rsid w:val="00C9322D"/>
    <w:rsid w:val="00C9364E"/>
    <w:rsid w:val="00C9411E"/>
    <w:rsid w:val="00C94D8E"/>
    <w:rsid w:val="00C94D9C"/>
    <w:rsid w:val="00C94FD6"/>
    <w:rsid w:val="00C9531B"/>
    <w:rsid w:val="00C95A3C"/>
    <w:rsid w:val="00C96D5C"/>
    <w:rsid w:val="00C97C06"/>
    <w:rsid w:val="00C97C0B"/>
    <w:rsid w:val="00C97DA1"/>
    <w:rsid w:val="00CA0BD1"/>
    <w:rsid w:val="00CA0EC0"/>
    <w:rsid w:val="00CA23A1"/>
    <w:rsid w:val="00CA24A6"/>
    <w:rsid w:val="00CA2B34"/>
    <w:rsid w:val="00CA2DB3"/>
    <w:rsid w:val="00CA3459"/>
    <w:rsid w:val="00CA4492"/>
    <w:rsid w:val="00CA47FF"/>
    <w:rsid w:val="00CA548B"/>
    <w:rsid w:val="00CA5743"/>
    <w:rsid w:val="00CA5FAB"/>
    <w:rsid w:val="00CA67C3"/>
    <w:rsid w:val="00CA6A7D"/>
    <w:rsid w:val="00CA7212"/>
    <w:rsid w:val="00CB02DE"/>
    <w:rsid w:val="00CB04A6"/>
    <w:rsid w:val="00CB055C"/>
    <w:rsid w:val="00CB05BC"/>
    <w:rsid w:val="00CB0A70"/>
    <w:rsid w:val="00CB1449"/>
    <w:rsid w:val="00CB1C4B"/>
    <w:rsid w:val="00CB465B"/>
    <w:rsid w:val="00CB49F5"/>
    <w:rsid w:val="00CB4BA1"/>
    <w:rsid w:val="00CB563F"/>
    <w:rsid w:val="00CB5794"/>
    <w:rsid w:val="00CB5858"/>
    <w:rsid w:val="00CB64AF"/>
    <w:rsid w:val="00CB70A9"/>
    <w:rsid w:val="00CB72E4"/>
    <w:rsid w:val="00CB7774"/>
    <w:rsid w:val="00CC0C33"/>
    <w:rsid w:val="00CC1144"/>
    <w:rsid w:val="00CC28C0"/>
    <w:rsid w:val="00CC2DE1"/>
    <w:rsid w:val="00CC31DA"/>
    <w:rsid w:val="00CC3D92"/>
    <w:rsid w:val="00CC3EF4"/>
    <w:rsid w:val="00CC44CA"/>
    <w:rsid w:val="00CC453B"/>
    <w:rsid w:val="00CC68F0"/>
    <w:rsid w:val="00CC69CF"/>
    <w:rsid w:val="00CC749C"/>
    <w:rsid w:val="00CC7595"/>
    <w:rsid w:val="00CC780F"/>
    <w:rsid w:val="00CC7B21"/>
    <w:rsid w:val="00CD08B7"/>
    <w:rsid w:val="00CD0977"/>
    <w:rsid w:val="00CD09B6"/>
    <w:rsid w:val="00CD0A5D"/>
    <w:rsid w:val="00CD19AF"/>
    <w:rsid w:val="00CD202A"/>
    <w:rsid w:val="00CD3453"/>
    <w:rsid w:val="00CD34CB"/>
    <w:rsid w:val="00CD36C2"/>
    <w:rsid w:val="00CD39D5"/>
    <w:rsid w:val="00CD47DB"/>
    <w:rsid w:val="00CD4AE4"/>
    <w:rsid w:val="00CD4B66"/>
    <w:rsid w:val="00CD4C4D"/>
    <w:rsid w:val="00CD5016"/>
    <w:rsid w:val="00CD52E4"/>
    <w:rsid w:val="00CD53A9"/>
    <w:rsid w:val="00CD55DB"/>
    <w:rsid w:val="00CD5ED2"/>
    <w:rsid w:val="00CD642B"/>
    <w:rsid w:val="00CD6756"/>
    <w:rsid w:val="00CD6E16"/>
    <w:rsid w:val="00CD70B4"/>
    <w:rsid w:val="00CD7833"/>
    <w:rsid w:val="00CE025A"/>
    <w:rsid w:val="00CE0420"/>
    <w:rsid w:val="00CE078E"/>
    <w:rsid w:val="00CE0ADF"/>
    <w:rsid w:val="00CE1044"/>
    <w:rsid w:val="00CE1799"/>
    <w:rsid w:val="00CE2284"/>
    <w:rsid w:val="00CE2612"/>
    <w:rsid w:val="00CE297A"/>
    <w:rsid w:val="00CE2B3B"/>
    <w:rsid w:val="00CE33CB"/>
    <w:rsid w:val="00CE3A12"/>
    <w:rsid w:val="00CE3FED"/>
    <w:rsid w:val="00CE42FC"/>
    <w:rsid w:val="00CE4965"/>
    <w:rsid w:val="00CE58DE"/>
    <w:rsid w:val="00CE647F"/>
    <w:rsid w:val="00CE660C"/>
    <w:rsid w:val="00CE78A3"/>
    <w:rsid w:val="00CF2315"/>
    <w:rsid w:val="00CF29A3"/>
    <w:rsid w:val="00CF2FBE"/>
    <w:rsid w:val="00CF329F"/>
    <w:rsid w:val="00CF3708"/>
    <w:rsid w:val="00CF3C33"/>
    <w:rsid w:val="00CF3EEA"/>
    <w:rsid w:val="00CF3FF0"/>
    <w:rsid w:val="00CF41FE"/>
    <w:rsid w:val="00CF42B3"/>
    <w:rsid w:val="00CF4F62"/>
    <w:rsid w:val="00CF5A21"/>
    <w:rsid w:val="00CF5C58"/>
    <w:rsid w:val="00CF604B"/>
    <w:rsid w:val="00CF6614"/>
    <w:rsid w:val="00CF6B1E"/>
    <w:rsid w:val="00CF727B"/>
    <w:rsid w:val="00D004FD"/>
    <w:rsid w:val="00D009C4"/>
    <w:rsid w:val="00D00BC3"/>
    <w:rsid w:val="00D01527"/>
    <w:rsid w:val="00D0165D"/>
    <w:rsid w:val="00D016D7"/>
    <w:rsid w:val="00D01888"/>
    <w:rsid w:val="00D029B1"/>
    <w:rsid w:val="00D02B86"/>
    <w:rsid w:val="00D04573"/>
    <w:rsid w:val="00D049AD"/>
    <w:rsid w:val="00D05480"/>
    <w:rsid w:val="00D05AC3"/>
    <w:rsid w:val="00D06AB9"/>
    <w:rsid w:val="00D06D5D"/>
    <w:rsid w:val="00D06F34"/>
    <w:rsid w:val="00D06F94"/>
    <w:rsid w:val="00D10125"/>
    <w:rsid w:val="00D10134"/>
    <w:rsid w:val="00D10868"/>
    <w:rsid w:val="00D10984"/>
    <w:rsid w:val="00D11211"/>
    <w:rsid w:val="00D1145F"/>
    <w:rsid w:val="00D1158A"/>
    <w:rsid w:val="00D11651"/>
    <w:rsid w:val="00D119CD"/>
    <w:rsid w:val="00D11CF6"/>
    <w:rsid w:val="00D121D9"/>
    <w:rsid w:val="00D12368"/>
    <w:rsid w:val="00D12C54"/>
    <w:rsid w:val="00D12D47"/>
    <w:rsid w:val="00D1324F"/>
    <w:rsid w:val="00D13E47"/>
    <w:rsid w:val="00D13F42"/>
    <w:rsid w:val="00D14C22"/>
    <w:rsid w:val="00D15125"/>
    <w:rsid w:val="00D15B5B"/>
    <w:rsid w:val="00D16E05"/>
    <w:rsid w:val="00D170FF"/>
    <w:rsid w:val="00D172C3"/>
    <w:rsid w:val="00D17D68"/>
    <w:rsid w:val="00D17F23"/>
    <w:rsid w:val="00D2092F"/>
    <w:rsid w:val="00D2128B"/>
    <w:rsid w:val="00D22058"/>
    <w:rsid w:val="00D22885"/>
    <w:rsid w:val="00D22A73"/>
    <w:rsid w:val="00D22B3B"/>
    <w:rsid w:val="00D22BE3"/>
    <w:rsid w:val="00D22D90"/>
    <w:rsid w:val="00D22E97"/>
    <w:rsid w:val="00D22F6A"/>
    <w:rsid w:val="00D23483"/>
    <w:rsid w:val="00D23630"/>
    <w:rsid w:val="00D23A5F"/>
    <w:rsid w:val="00D24467"/>
    <w:rsid w:val="00D244FE"/>
    <w:rsid w:val="00D24FF4"/>
    <w:rsid w:val="00D25193"/>
    <w:rsid w:val="00D26E4E"/>
    <w:rsid w:val="00D27602"/>
    <w:rsid w:val="00D301B4"/>
    <w:rsid w:val="00D3068E"/>
    <w:rsid w:val="00D31601"/>
    <w:rsid w:val="00D3186D"/>
    <w:rsid w:val="00D32045"/>
    <w:rsid w:val="00D3289B"/>
    <w:rsid w:val="00D32A27"/>
    <w:rsid w:val="00D32ADB"/>
    <w:rsid w:val="00D32E61"/>
    <w:rsid w:val="00D337FB"/>
    <w:rsid w:val="00D33DC4"/>
    <w:rsid w:val="00D33F2B"/>
    <w:rsid w:val="00D34052"/>
    <w:rsid w:val="00D3446F"/>
    <w:rsid w:val="00D34A7D"/>
    <w:rsid w:val="00D35121"/>
    <w:rsid w:val="00D35E27"/>
    <w:rsid w:val="00D360F7"/>
    <w:rsid w:val="00D36AB3"/>
    <w:rsid w:val="00D3758F"/>
    <w:rsid w:val="00D37957"/>
    <w:rsid w:val="00D4033E"/>
    <w:rsid w:val="00D4050A"/>
    <w:rsid w:val="00D40646"/>
    <w:rsid w:val="00D406A4"/>
    <w:rsid w:val="00D408C9"/>
    <w:rsid w:val="00D41065"/>
    <w:rsid w:val="00D41ED3"/>
    <w:rsid w:val="00D423D4"/>
    <w:rsid w:val="00D4270A"/>
    <w:rsid w:val="00D42858"/>
    <w:rsid w:val="00D43825"/>
    <w:rsid w:val="00D43D5F"/>
    <w:rsid w:val="00D43EB3"/>
    <w:rsid w:val="00D45542"/>
    <w:rsid w:val="00D45695"/>
    <w:rsid w:val="00D45A3D"/>
    <w:rsid w:val="00D46016"/>
    <w:rsid w:val="00D46184"/>
    <w:rsid w:val="00D467A0"/>
    <w:rsid w:val="00D46C65"/>
    <w:rsid w:val="00D46DD7"/>
    <w:rsid w:val="00D46FB5"/>
    <w:rsid w:val="00D46FBD"/>
    <w:rsid w:val="00D479C9"/>
    <w:rsid w:val="00D50142"/>
    <w:rsid w:val="00D50905"/>
    <w:rsid w:val="00D519E9"/>
    <w:rsid w:val="00D51B1C"/>
    <w:rsid w:val="00D51D10"/>
    <w:rsid w:val="00D52006"/>
    <w:rsid w:val="00D522C8"/>
    <w:rsid w:val="00D52431"/>
    <w:rsid w:val="00D52D72"/>
    <w:rsid w:val="00D52DF2"/>
    <w:rsid w:val="00D533C3"/>
    <w:rsid w:val="00D535AF"/>
    <w:rsid w:val="00D5396C"/>
    <w:rsid w:val="00D54774"/>
    <w:rsid w:val="00D54AD0"/>
    <w:rsid w:val="00D54E09"/>
    <w:rsid w:val="00D54E62"/>
    <w:rsid w:val="00D552D7"/>
    <w:rsid w:val="00D5589F"/>
    <w:rsid w:val="00D55CD6"/>
    <w:rsid w:val="00D55D84"/>
    <w:rsid w:val="00D56130"/>
    <w:rsid w:val="00D5626A"/>
    <w:rsid w:val="00D56381"/>
    <w:rsid w:val="00D56690"/>
    <w:rsid w:val="00D571B1"/>
    <w:rsid w:val="00D57DD8"/>
    <w:rsid w:val="00D60620"/>
    <w:rsid w:val="00D61602"/>
    <w:rsid w:val="00D61708"/>
    <w:rsid w:val="00D625D0"/>
    <w:rsid w:val="00D62C3D"/>
    <w:rsid w:val="00D62E6A"/>
    <w:rsid w:val="00D63022"/>
    <w:rsid w:val="00D63EEA"/>
    <w:rsid w:val="00D64C9D"/>
    <w:rsid w:val="00D65652"/>
    <w:rsid w:val="00D664E3"/>
    <w:rsid w:val="00D66BD0"/>
    <w:rsid w:val="00D66EE4"/>
    <w:rsid w:val="00D66F69"/>
    <w:rsid w:val="00D67B03"/>
    <w:rsid w:val="00D70042"/>
    <w:rsid w:val="00D7068F"/>
    <w:rsid w:val="00D709B9"/>
    <w:rsid w:val="00D70F21"/>
    <w:rsid w:val="00D71059"/>
    <w:rsid w:val="00D71188"/>
    <w:rsid w:val="00D71EA2"/>
    <w:rsid w:val="00D71FE2"/>
    <w:rsid w:val="00D720EE"/>
    <w:rsid w:val="00D726F0"/>
    <w:rsid w:val="00D7284E"/>
    <w:rsid w:val="00D74110"/>
    <w:rsid w:val="00D74225"/>
    <w:rsid w:val="00D75207"/>
    <w:rsid w:val="00D75CFE"/>
    <w:rsid w:val="00D760E7"/>
    <w:rsid w:val="00D760E9"/>
    <w:rsid w:val="00D76257"/>
    <w:rsid w:val="00D767FE"/>
    <w:rsid w:val="00D76E31"/>
    <w:rsid w:val="00D7726A"/>
    <w:rsid w:val="00D77A27"/>
    <w:rsid w:val="00D77ECD"/>
    <w:rsid w:val="00D80127"/>
    <w:rsid w:val="00D807C8"/>
    <w:rsid w:val="00D83077"/>
    <w:rsid w:val="00D831DC"/>
    <w:rsid w:val="00D83B34"/>
    <w:rsid w:val="00D83CFC"/>
    <w:rsid w:val="00D8488C"/>
    <w:rsid w:val="00D848F3"/>
    <w:rsid w:val="00D84A8E"/>
    <w:rsid w:val="00D84C59"/>
    <w:rsid w:val="00D84ECC"/>
    <w:rsid w:val="00D85027"/>
    <w:rsid w:val="00D857B8"/>
    <w:rsid w:val="00D85894"/>
    <w:rsid w:val="00D85D02"/>
    <w:rsid w:val="00D860FD"/>
    <w:rsid w:val="00D86B96"/>
    <w:rsid w:val="00D875A3"/>
    <w:rsid w:val="00D87D48"/>
    <w:rsid w:val="00D87D65"/>
    <w:rsid w:val="00D87FD9"/>
    <w:rsid w:val="00D903FF"/>
    <w:rsid w:val="00D90482"/>
    <w:rsid w:val="00D90586"/>
    <w:rsid w:val="00D90A53"/>
    <w:rsid w:val="00D90A94"/>
    <w:rsid w:val="00D90DED"/>
    <w:rsid w:val="00D90E54"/>
    <w:rsid w:val="00D90F58"/>
    <w:rsid w:val="00D910C1"/>
    <w:rsid w:val="00D92030"/>
    <w:rsid w:val="00D9275D"/>
    <w:rsid w:val="00D92883"/>
    <w:rsid w:val="00D931F9"/>
    <w:rsid w:val="00D939DE"/>
    <w:rsid w:val="00D93FF7"/>
    <w:rsid w:val="00D9419F"/>
    <w:rsid w:val="00D94560"/>
    <w:rsid w:val="00D950C8"/>
    <w:rsid w:val="00D959C0"/>
    <w:rsid w:val="00D95B55"/>
    <w:rsid w:val="00D95C29"/>
    <w:rsid w:val="00D9640A"/>
    <w:rsid w:val="00D9651A"/>
    <w:rsid w:val="00D96603"/>
    <w:rsid w:val="00D96611"/>
    <w:rsid w:val="00D967BE"/>
    <w:rsid w:val="00D9694E"/>
    <w:rsid w:val="00D96A42"/>
    <w:rsid w:val="00D96A59"/>
    <w:rsid w:val="00D97514"/>
    <w:rsid w:val="00D978B2"/>
    <w:rsid w:val="00DA0ADE"/>
    <w:rsid w:val="00DA1412"/>
    <w:rsid w:val="00DA1882"/>
    <w:rsid w:val="00DA1A64"/>
    <w:rsid w:val="00DA1B5D"/>
    <w:rsid w:val="00DA2260"/>
    <w:rsid w:val="00DA23B2"/>
    <w:rsid w:val="00DA2689"/>
    <w:rsid w:val="00DA2975"/>
    <w:rsid w:val="00DA2A1F"/>
    <w:rsid w:val="00DA2A2B"/>
    <w:rsid w:val="00DA2D03"/>
    <w:rsid w:val="00DA32C2"/>
    <w:rsid w:val="00DA33BE"/>
    <w:rsid w:val="00DA4390"/>
    <w:rsid w:val="00DA4554"/>
    <w:rsid w:val="00DA47E7"/>
    <w:rsid w:val="00DA4ACD"/>
    <w:rsid w:val="00DA4FEB"/>
    <w:rsid w:val="00DA578A"/>
    <w:rsid w:val="00DA5EA8"/>
    <w:rsid w:val="00DA6053"/>
    <w:rsid w:val="00DA626A"/>
    <w:rsid w:val="00DA6B3A"/>
    <w:rsid w:val="00DA6D10"/>
    <w:rsid w:val="00DA752C"/>
    <w:rsid w:val="00DB0821"/>
    <w:rsid w:val="00DB1D7C"/>
    <w:rsid w:val="00DB221F"/>
    <w:rsid w:val="00DB2408"/>
    <w:rsid w:val="00DB2722"/>
    <w:rsid w:val="00DB2AC4"/>
    <w:rsid w:val="00DB3383"/>
    <w:rsid w:val="00DB3D47"/>
    <w:rsid w:val="00DB43E0"/>
    <w:rsid w:val="00DB50C4"/>
    <w:rsid w:val="00DB5916"/>
    <w:rsid w:val="00DB6161"/>
    <w:rsid w:val="00DB6651"/>
    <w:rsid w:val="00DB6704"/>
    <w:rsid w:val="00DB6768"/>
    <w:rsid w:val="00DB6971"/>
    <w:rsid w:val="00DC02FB"/>
    <w:rsid w:val="00DC1BEF"/>
    <w:rsid w:val="00DC1DDF"/>
    <w:rsid w:val="00DC1F14"/>
    <w:rsid w:val="00DC23EA"/>
    <w:rsid w:val="00DC2794"/>
    <w:rsid w:val="00DC2ED8"/>
    <w:rsid w:val="00DC30D0"/>
    <w:rsid w:val="00DC4A00"/>
    <w:rsid w:val="00DC4DFF"/>
    <w:rsid w:val="00DC53D9"/>
    <w:rsid w:val="00DC5C1B"/>
    <w:rsid w:val="00DC5CC5"/>
    <w:rsid w:val="00DC5D40"/>
    <w:rsid w:val="00DC5E42"/>
    <w:rsid w:val="00DC5EE7"/>
    <w:rsid w:val="00DC670B"/>
    <w:rsid w:val="00DC6D0C"/>
    <w:rsid w:val="00DC74F2"/>
    <w:rsid w:val="00DC7CA5"/>
    <w:rsid w:val="00DD0DD1"/>
    <w:rsid w:val="00DD0F81"/>
    <w:rsid w:val="00DD1908"/>
    <w:rsid w:val="00DD27BF"/>
    <w:rsid w:val="00DD3C44"/>
    <w:rsid w:val="00DD407A"/>
    <w:rsid w:val="00DD409D"/>
    <w:rsid w:val="00DD4532"/>
    <w:rsid w:val="00DD4568"/>
    <w:rsid w:val="00DD4713"/>
    <w:rsid w:val="00DD4829"/>
    <w:rsid w:val="00DD56A9"/>
    <w:rsid w:val="00DD57C2"/>
    <w:rsid w:val="00DD6126"/>
    <w:rsid w:val="00DD6153"/>
    <w:rsid w:val="00DD69C8"/>
    <w:rsid w:val="00DD6C71"/>
    <w:rsid w:val="00DD774B"/>
    <w:rsid w:val="00DD7A27"/>
    <w:rsid w:val="00DD7FF9"/>
    <w:rsid w:val="00DE07C4"/>
    <w:rsid w:val="00DE093F"/>
    <w:rsid w:val="00DE0C57"/>
    <w:rsid w:val="00DE0D25"/>
    <w:rsid w:val="00DE14CB"/>
    <w:rsid w:val="00DE1B80"/>
    <w:rsid w:val="00DE3166"/>
    <w:rsid w:val="00DE3E91"/>
    <w:rsid w:val="00DE46A7"/>
    <w:rsid w:val="00DE4A9F"/>
    <w:rsid w:val="00DE4B23"/>
    <w:rsid w:val="00DE522F"/>
    <w:rsid w:val="00DE5497"/>
    <w:rsid w:val="00DE609F"/>
    <w:rsid w:val="00DE648C"/>
    <w:rsid w:val="00DE6607"/>
    <w:rsid w:val="00DE66ED"/>
    <w:rsid w:val="00DE6A63"/>
    <w:rsid w:val="00DE7C69"/>
    <w:rsid w:val="00DE7CE3"/>
    <w:rsid w:val="00DF0450"/>
    <w:rsid w:val="00DF073D"/>
    <w:rsid w:val="00DF0763"/>
    <w:rsid w:val="00DF16B5"/>
    <w:rsid w:val="00DF247F"/>
    <w:rsid w:val="00DF2519"/>
    <w:rsid w:val="00DF26D0"/>
    <w:rsid w:val="00DF270B"/>
    <w:rsid w:val="00DF2A06"/>
    <w:rsid w:val="00DF2D20"/>
    <w:rsid w:val="00DF2E61"/>
    <w:rsid w:val="00DF367C"/>
    <w:rsid w:val="00DF40C1"/>
    <w:rsid w:val="00DF45EA"/>
    <w:rsid w:val="00DF51A9"/>
    <w:rsid w:val="00DF5B32"/>
    <w:rsid w:val="00DF6384"/>
    <w:rsid w:val="00DF63CF"/>
    <w:rsid w:val="00DF6E63"/>
    <w:rsid w:val="00DF783E"/>
    <w:rsid w:val="00DF7E85"/>
    <w:rsid w:val="00E00C5C"/>
    <w:rsid w:val="00E00CCC"/>
    <w:rsid w:val="00E00DA3"/>
    <w:rsid w:val="00E01402"/>
    <w:rsid w:val="00E0144A"/>
    <w:rsid w:val="00E01A3F"/>
    <w:rsid w:val="00E02E86"/>
    <w:rsid w:val="00E02FC1"/>
    <w:rsid w:val="00E030DF"/>
    <w:rsid w:val="00E0403E"/>
    <w:rsid w:val="00E04313"/>
    <w:rsid w:val="00E048DC"/>
    <w:rsid w:val="00E0525E"/>
    <w:rsid w:val="00E0540F"/>
    <w:rsid w:val="00E0569F"/>
    <w:rsid w:val="00E06475"/>
    <w:rsid w:val="00E069E7"/>
    <w:rsid w:val="00E07570"/>
    <w:rsid w:val="00E07A9B"/>
    <w:rsid w:val="00E10611"/>
    <w:rsid w:val="00E1064A"/>
    <w:rsid w:val="00E106E5"/>
    <w:rsid w:val="00E10CC3"/>
    <w:rsid w:val="00E10CC9"/>
    <w:rsid w:val="00E10F2C"/>
    <w:rsid w:val="00E110C0"/>
    <w:rsid w:val="00E11C10"/>
    <w:rsid w:val="00E120FC"/>
    <w:rsid w:val="00E12722"/>
    <w:rsid w:val="00E127CD"/>
    <w:rsid w:val="00E12BE7"/>
    <w:rsid w:val="00E12F08"/>
    <w:rsid w:val="00E134D3"/>
    <w:rsid w:val="00E13676"/>
    <w:rsid w:val="00E13C06"/>
    <w:rsid w:val="00E13F37"/>
    <w:rsid w:val="00E14A11"/>
    <w:rsid w:val="00E14AAC"/>
    <w:rsid w:val="00E14DEB"/>
    <w:rsid w:val="00E14F5D"/>
    <w:rsid w:val="00E14F72"/>
    <w:rsid w:val="00E1503D"/>
    <w:rsid w:val="00E15655"/>
    <w:rsid w:val="00E16673"/>
    <w:rsid w:val="00E1767E"/>
    <w:rsid w:val="00E17D93"/>
    <w:rsid w:val="00E21004"/>
    <w:rsid w:val="00E211FF"/>
    <w:rsid w:val="00E21433"/>
    <w:rsid w:val="00E219DE"/>
    <w:rsid w:val="00E221E8"/>
    <w:rsid w:val="00E222B8"/>
    <w:rsid w:val="00E24F90"/>
    <w:rsid w:val="00E262BD"/>
    <w:rsid w:val="00E26844"/>
    <w:rsid w:val="00E26FE2"/>
    <w:rsid w:val="00E27024"/>
    <w:rsid w:val="00E27506"/>
    <w:rsid w:val="00E27822"/>
    <w:rsid w:val="00E27943"/>
    <w:rsid w:val="00E302C2"/>
    <w:rsid w:val="00E3042E"/>
    <w:rsid w:val="00E3063A"/>
    <w:rsid w:val="00E30934"/>
    <w:rsid w:val="00E311A9"/>
    <w:rsid w:val="00E313A5"/>
    <w:rsid w:val="00E31EDB"/>
    <w:rsid w:val="00E32001"/>
    <w:rsid w:val="00E34281"/>
    <w:rsid w:val="00E349B7"/>
    <w:rsid w:val="00E34C15"/>
    <w:rsid w:val="00E350FA"/>
    <w:rsid w:val="00E35B7C"/>
    <w:rsid w:val="00E361D8"/>
    <w:rsid w:val="00E36969"/>
    <w:rsid w:val="00E37854"/>
    <w:rsid w:val="00E37EAA"/>
    <w:rsid w:val="00E4046C"/>
    <w:rsid w:val="00E405E6"/>
    <w:rsid w:val="00E406CC"/>
    <w:rsid w:val="00E415DA"/>
    <w:rsid w:val="00E417D5"/>
    <w:rsid w:val="00E41829"/>
    <w:rsid w:val="00E41E25"/>
    <w:rsid w:val="00E42167"/>
    <w:rsid w:val="00E42512"/>
    <w:rsid w:val="00E42960"/>
    <w:rsid w:val="00E42A2A"/>
    <w:rsid w:val="00E42BC3"/>
    <w:rsid w:val="00E42DC6"/>
    <w:rsid w:val="00E42FF3"/>
    <w:rsid w:val="00E43616"/>
    <w:rsid w:val="00E43BBD"/>
    <w:rsid w:val="00E45630"/>
    <w:rsid w:val="00E47BE1"/>
    <w:rsid w:val="00E47D3A"/>
    <w:rsid w:val="00E50B18"/>
    <w:rsid w:val="00E50D34"/>
    <w:rsid w:val="00E51238"/>
    <w:rsid w:val="00E51445"/>
    <w:rsid w:val="00E516A8"/>
    <w:rsid w:val="00E51EF9"/>
    <w:rsid w:val="00E52072"/>
    <w:rsid w:val="00E521BC"/>
    <w:rsid w:val="00E53031"/>
    <w:rsid w:val="00E53BFC"/>
    <w:rsid w:val="00E54766"/>
    <w:rsid w:val="00E54DBD"/>
    <w:rsid w:val="00E55E4B"/>
    <w:rsid w:val="00E55EA0"/>
    <w:rsid w:val="00E564A2"/>
    <w:rsid w:val="00E565D4"/>
    <w:rsid w:val="00E56B44"/>
    <w:rsid w:val="00E56F9B"/>
    <w:rsid w:val="00E56FF6"/>
    <w:rsid w:val="00E57931"/>
    <w:rsid w:val="00E57FD6"/>
    <w:rsid w:val="00E60293"/>
    <w:rsid w:val="00E61E6F"/>
    <w:rsid w:val="00E6223A"/>
    <w:rsid w:val="00E624CA"/>
    <w:rsid w:val="00E62BE8"/>
    <w:rsid w:val="00E63F32"/>
    <w:rsid w:val="00E64231"/>
    <w:rsid w:val="00E6459E"/>
    <w:rsid w:val="00E64CF3"/>
    <w:rsid w:val="00E64E22"/>
    <w:rsid w:val="00E6514C"/>
    <w:rsid w:val="00E6556A"/>
    <w:rsid w:val="00E65AE9"/>
    <w:rsid w:val="00E66166"/>
    <w:rsid w:val="00E66685"/>
    <w:rsid w:val="00E6698C"/>
    <w:rsid w:val="00E66AFA"/>
    <w:rsid w:val="00E66DE3"/>
    <w:rsid w:val="00E66E61"/>
    <w:rsid w:val="00E67A06"/>
    <w:rsid w:val="00E67AC5"/>
    <w:rsid w:val="00E67ED1"/>
    <w:rsid w:val="00E7030A"/>
    <w:rsid w:val="00E71244"/>
    <w:rsid w:val="00E7151E"/>
    <w:rsid w:val="00E7160E"/>
    <w:rsid w:val="00E7184C"/>
    <w:rsid w:val="00E71CDF"/>
    <w:rsid w:val="00E72220"/>
    <w:rsid w:val="00E7259D"/>
    <w:rsid w:val="00E731E2"/>
    <w:rsid w:val="00E73304"/>
    <w:rsid w:val="00E7374E"/>
    <w:rsid w:val="00E737E0"/>
    <w:rsid w:val="00E73B66"/>
    <w:rsid w:val="00E74376"/>
    <w:rsid w:val="00E74705"/>
    <w:rsid w:val="00E74D37"/>
    <w:rsid w:val="00E75353"/>
    <w:rsid w:val="00E753AA"/>
    <w:rsid w:val="00E75781"/>
    <w:rsid w:val="00E75BC4"/>
    <w:rsid w:val="00E75E7F"/>
    <w:rsid w:val="00E75F4B"/>
    <w:rsid w:val="00E75F58"/>
    <w:rsid w:val="00E7610F"/>
    <w:rsid w:val="00E7692B"/>
    <w:rsid w:val="00E76B4E"/>
    <w:rsid w:val="00E7710E"/>
    <w:rsid w:val="00E77981"/>
    <w:rsid w:val="00E77D62"/>
    <w:rsid w:val="00E80105"/>
    <w:rsid w:val="00E80563"/>
    <w:rsid w:val="00E80D2E"/>
    <w:rsid w:val="00E8115C"/>
    <w:rsid w:val="00E814B2"/>
    <w:rsid w:val="00E82DE1"/>
    <w:rsid w:val="00E83638"/>
    <w:rsid w:val="00E83B41"/>
    <w:rsid w:val="00E8439F"/>
    <w:rsid w:val="00E8470B"/>
    <w:rsid w:val="00E84AD3"/>
    <w:rsid w:val="00E84B39"/>
    <w:rsid w:val="00E85050"/>
    <w:rsid w:val="00E85BFD"/>
    <w:rsid w:val="00E85D61"/>
    <w:rsid w:val="00E85F61"/>
    <w:rsid w:val="00E861A4"/>
    <w:rsid w:val="00E86DE3"/>
    <w:rsid w:val="00E87692"/>
    <w:rsid w:val="00E87827"/>
    <w:rsid w:val="00E87DA9"/>
    <w:rsid w:val="00E87DB1"/>
    <w:rsid w:val="00E90BF5"/>
    <w:rsid w:val="00E9105C"/>
    <w:rsid w:val="00E917CB"/>
    <w:rsid w:val="00E91DB5"/>
    <w:rsid w:val="00E91EA9"/>
    <w:rsid w:val="00E91F47"/>
    <w:rsid w:val="00E92135"/>
    <w:rsid w:val="00E92774"/>
    <w:rsid w:val="00E9367E"/>
    <w:rsid w:val="00E93785"/>
    <w:rsid w:val="00E94091"/>
    <w:rsid w:val="00E940B5"/>
    <w:rsid w:val="00E9423B"/>
    <w:rsid w:val="00E94AD6"/>
    <w:rsid w:val="00E950A8"/>
    <w:rsid w:val="00E95253"/>
    <w:rsid w:val="00E95A28"/>
    <w:rsid w:val="00E95C6E"/>
    <w:rsid w:val="00E95E7B"/>
    <w:rsid w:val="00E96257"/>
    <w:rsid w:val="00E9672E"/>
    <w:rsid w:val="00E97691"/>
    <w:rsid w:val="00E977D0"/>
    <w:rsid w:val="00E97BF2"/>
    <w:rsid w:val="00E97D62"/>
    <w:rsid w:val="00E97DBE"/>
    <w:rsid w:val="00EA0115"/>
    <w:rsid w:val="00EA0FE0"/>
    <w:rsid w:val="00EA1117"/>
    <w:rsid w:val="00EA28BF"/>
    <w:rsid w:val="00EA290B"/>
    <w:rsid w:val="00EA2A64"/>
    <w:rsid w:val="00EA2D82"/>
    <w:rsid w:val="00EA2E63"/>
    <w:rsid w:val="00EA315F"/>
    <w:rsid w:val="00EA3CAF"/>
    <w:rsid w:val="00EA4647"/>
    <w:rsid w:val="00EA48C9"/>
    <w:rsid w:val="00EA4A3E"/>
    <w:rsid w:val="00EA4F91"/>
    <w:rsid w:val="00EA52E8"/>
    <w:rsid w:val="00EA5655"/>
    <w:rsid w:val="00EA57FA"/>
    <w:rsid w:val="00EA5B1E"/>
    <w:rsid w:val="00EA665F"/>
    <w:rsid w:val="00EA77DA"/>
    <w:rsid w:val="00EB02E2"/>
    <w:rsid w:val="00EB0A42"/>
    <w:rsid w:val="00EB0F6C"/>
    <w:rsid w:val="00EB2414"/>
    <w:rsid w:val="00EB2781"/>
    <w:rsid w:val="00EB3457"/>
    <w:rsid w:val="00EB36B8"/>
    <w:rsid w:val="00EB382F"/>
    <w:rsid w:val="00EB3B11"/>
    <w:rsid w:val="00EB3E1D"/>
    <w:rsid w:val="00EB46A5"/>
    <w:rsid w:val="00EB49AD"/>
    <w:rsid w:val="00EB536E"/>
    <w:rsid w:val="00EB53B4"/>
    <w:rsid w:val="00EB5A39"/>
    <w:rsid w:val="00EB6E75"/>
    <w:rsid w:val="00EC0525"/>
    <w:rsid w:val="00EC0C01"/>
    <w:rsid w:val="00EC1065"/>
    <w:rsid w:val="00EC1A1F"/>
    <w:rsid w:val="00EC1B24"/>
    <w:rsid w:val="00EC1F24"/>
    <w:rsid w:val="00EC2A65"/>
    <w:rsid w:val="00EC2C64"/>
    <w:rsid w:val="00EC2CCC"/>
    <w:rsid w:val="00EC2E4D"/>
    <w:rsid w:val="00EC32D4"/>
    <w:rsid w:val="00EC3752"/>
    <w:rsid w:val="00EC37D4"/>
    <w:rsid w:val="00EC3B6F"/>
    <w:rsid w:val="00EC425F"/>
    <w:rsid w:val="00EC4D3A"/>
    <w:rsid w:val="00EC5B10"/>
    <w:rsid w:val="00EC60FB"/>
    <w:rsid w:val="00EC665A"/>
    <w:rsid w:val="00EC74B2"/>
    <w:rsid w:val="00EC781D"/>
    <w:rsid w:val="00EC794A"/>
    <w:rsid w:val="00EC7B8F"/>
    <w:rsid w:val="00ED01E5"/>
    <w:rsid w:val="00ED126A"/>
    <w:rsid w:val="00ED1766"/>
    <w:rsid w:val="00ED177F"/>
    <w:rsid w:val="00ED240A"/>
    <w:rsid w:val="00ED31F6"/>
    <w:rsid w:val="00ED3778"/>
    <w:rsid w:val="00ED4141"/>
    <w:rsid w:val="00ED4250"/>
    <w:rsid w:val="00ED49B5"/>
    <w:rsid w:val="00ED4C75"/>
    <w:rsid w:val="00ED5121"/>
    <w:rsid w:val="00ED534B"/>
    <w:rsid w:val="00ED539D"/>
    <w:rsid w:val="00ED7AD5"/>
    <w:rsid w:val="00EE057F"/>
    <w:rsid w:val="00EE0F6B"/>
    <w:rsid w:val="00EE15B8"/>
    <w:rsid w:val="00EE2F4D"/>
    <w:rsid w:val="00EE3A22"/>
    <w:rsid w:val="00EE3A3D"/>
    <w:rsid w:val="00EE4815"/>
    <w:rsid w:val="00EE4BAF"/>
    <w:rsid w:val="00EE5887"/>
    <w:rsid w:val="00EE5BC8"/>
    <w:rsid w:val="00EE5EE1"/>
    <w:rsid w:val="00EE5F71"/>
    <w:rsid w:val="00EE6D75"/>
    <w:rsid w:val="00EE72A7"/>
    <w:rsid w:val="00EE7869"/>
    <w:rsid w:val="00EF039D"/>
    <w:rsid w:val="00EF17FD"/>
    <w:rsid w:val="00EF1BE5"/>
    <w:rsid w:val="00EF1F0B"/>
    <w:rsid w:val="00EF2D31"/>
    <w:rsid w:val="00EF2E49"/>
    <w:rsid w:val="00EF3507"/>
    <w:rsid w:val="00EF351A"/>
    <w:rsid w:val="00EF38B2"/>
    <w:rsid w:val="00EF54A1"/>
    <w:rsid w:val="00EF655F"/>
    <w:rsid w:val="00EF68DC"/>
    <w:rsid w:val="00EF6DED"/>
    <w:rsid w:val="00EF7448"/>
    <w:rsid w:val="00EF767B"/>
    <w:rsid w:val="00EF7703"/>
    <w:rsid w:val="00F00695"/>
    <w:rsid w:val="00F00868"/>
    <w:rsid w:val="00F014A4"/>
    <w:rsid w:val="00F016B4"/>
    <w:rsid w:val="00F0175F"/>
    <w:rsid w:val="00F01879"/>
    <w:rsid w:val="00F019FC"/>
    <w:rsid w:val="00F01C54"/>
    <w:rsid w:val="00F01CAE"/>
    <w:rsid w:val="00F02335"/>
    <w:rsid w:val="00F028E7"/>
    <w:rsid w:val="00F029AA"/>
    <w:rsid w:val="00F02B82"/>
    <w:rsid w:val="00F030CF"/>
    <w:rsid w:val="00F031BC"/>
    <w:rsid w:val="00F03575"/>
    <w:rsid w:val="00F03E37"/>
    <w:rsid w:val="00F042E7"/>
    <w:rsid w:val="00F0525A"/>
    <w:rsid w:val="00F10AD1"/>
    <w:rsid w:val="00F11353"/>
    <w:rsid w:val="00F121EB"/>
    <w:rsid w:val="00F127E9"/>
    <w:rsid w:val="00F130CA"/>
    <w:rsid w:val="00F135ED"/>
    <w:rsid w:val="00F13C22"/>
    <w:rsid w:val="00F13F37"/>
    <w:rsid w:val="00F14192"/>
    <w:rsid w:val="00F14967"/>
    <w:rsid w:val="00F14F07"/>
    <w:rsid w:val="00F15625"/>
    <w:rsid w:val="00F159EA"/>
    <w:rsid w:val="00F16526"/>
    <w:rsid w:val="00F16CDA"/>
    <w:rsid w:val="00F17256"/>
    <w:rsid w:val="00F179B0"/>
    <w:rsid w:val="00F17DAE"/>
    <w:rsid w:val="00F17F52"/>
    <w:rsid w:val="00F20CD8"/>
    <w:rsid w:val="00F20D9A"/>
    <w:rsid w:val="00F20FEA"/>
    <w:rsid w:val="00F2194E"/>
    <w:rsid w:val="00F21F11"/>
    <w:rsid w:val="00F22A2B"/>
    <w:rsid w:val="00F22AC4"/>
    <w:rsid w:val="00F23C27"/>
    <w:rsid w:val="00F23FB1"/>
    <w:rsid w:val="00F24050"/>
    <w:rsid w:val="00F2417C"/>
    <w:rsid w:val="00F242CF"/>
    <w:rsid w:val="00F25B3B"/>
    <w:rsid w:val="00F26AF9"/>
    <w:rsid w:val="00F26C36"/>
    <w:rsid w:val="00F276F2"/>
    <w:rsid w:val="00F2791D"/>
    <w:rsid w:val="00F301BF"/>
    <w:rsid w:val="00F3134B"/>
    <w:rsid w:val="00F3138D"/>
    <w:rsid w:val="00F3192E"/>
    <w:rsid w:val="00F31DBF"/>
    <w:rsid w:val="00F32904"/>
    <w:rsid w:val="00F32B45"/>
    <w:rsid w:val="00F32CF4"/>
    <w:rsid w:val="00F33274"/>
    <w:rsid w:val="00F33398"/>
    <w:rsid w:val="00F34205"/>
    <w:rsid w:val="00F3478A"/>
    <w:rsid w:val="00F3526D"/>
    <w:rsid w:val="00F35E06"/>
    <w:rsid w:val="00F35FBD"/>
    <w:rsid w:val="00F360CC"/>
    <w:rsid w:val="00F3696D"/>
    <w:rsid w:val="00F36F04"/>
    <w:rsid w:val="00F37391"/>
    <w:rsid w:val="00F37461"/>
    <w:rsid w:val="00F375CD"/>
    <w:rsid w:val="00F37D77"/>
    <w:rsid w:val="00F40278"/>
    <w:rsid w:val="00F40BA0"/>
    <w:rsid w:val="00F40D82"/>
    <w:rsid w:val="00F40F03"/>
    <w:rsid w:val="00F41880"/>
    <w:rsid w:val="00F41CC0"/>
    <w:rsid w:val="00F42461"/>
    <w:rsid w:val="00F42557"/>
    <w:rsid w:val="00F430A8"/>
    <w:rsid w:val="00F4377F"/>
    <w:rsid w:val="00F4554F"/>
    <w:rsid w:val="00F45969"/>
    <w:rsid w:val="00F45B4E"/>
    <w:rsid w:val="00F45F7E"/>
    <w:rsid w:val="00F462FD"/>
    <w:rsid w:val="00F475A5"/>
    <w:rsid w:val="00F4765C"/>
    <w:rsid w:val="00F47C1C"/>
    <w:rsid w:val="00F50145"/>
    <w:rsid w:val="00F5052D"/>
    <w:rsid w:val="00F5052F"/>
    <w:rsid w:val="00F5059B"/>
    <w:rsid w:val="00F50A97"/>
    <w:rsid w:val="00F51045"/>
    <w:rsid w:val="00F510EB"/>
    <w:rsid w:val="00F5136C"/>
    <w:rsid w:val="00F51787"/>
    <w:rsid w:val="00F5243E"/>
    <w:rsid w:val="00F52543"/>
    <w:rsid w:val="00F5359F"/>
    <w:rsid w:val="00F53648"/>
    <w:rsid w:val="00F538FD"/>
    <w:rsid w:val="00F5399E"/>
    <w:rsid w:val="00F54619"/>
    <w:rsid w:val="00F5498B"/>
    <w:rsid w:val="00F54FA0"/>
    <w:rsid w:val="00F55555"/>
    <w:rsid w:val="00F561E5"/>
    <w:rsid w:val="00F566B0"/>
    <w:rsid w:val="00F568B5"/>
    <w:rsid w:val="00F56C7B"/>
    <w:rsid w:val="00F56E7D"/>
    <w:rsid w:val="00F5722F"/>
    <w:rsid w:val="00F57441"/>
    <w:rsid w:val="00F57789"/>
    <w:rsid w:val="00F577C5"/>
    <w:rsid w:val="00F578D4"/>
    <w:rsid w:val="00F57B7E"/>
    <w:rsid w:val="00F6011A"/>
    <w:rsid w:val="00F60563"/>
    <w:rsid w:val="00F605F6"/>
    <w:rsid w:val="00F608DD"/>
    <w:rsid w:val="00F60F9E"/>
    <w:rsid w:val="00F61057"/>
    <w:rsid w:val="00F613F0"/>
    <w:rsid w:val="00F619A9"/>
    <w:rsid w:val="00F62086"/>
    <w:rsid w:val="00F6213D"/>
    <w:rsid w:val="00F624E2"/>
    <w:rsid w:val="00F628C9"/>
    <w:rsid w:val="00F629C4"/>
    <w:rsid w:val="00F62A86"/>
    <w:rsid w:val="00F62B50"/>
    <w:rsid w:val="00F62DA2"/>
    <w:rsid w:val="00F62F70"/>
    <w:rsid w:val="00F62F91"/>
    <w:rsid w:val="00F645E3"/>
    <w:rsid w:val="00F64601"/>
    <w:rsid w:val="00F65183"/>
    <w:rsid w:val="00F65FF7"/>
    <w:rsid w:val="00F6606C"/>
    <w:rsid w:val="00F6657E"/>
    <w:rsid w:val="00F67647"/>
    <w:rsid w:val="00F700C0"/>
    <w:rsid w:val="00F7052D"/>
    <w:rsid w:val="00F70F1C"/>
    <w:rsid w:val="00F715FB"/>
    <w:rsid w:val="00F71B03"/>
    <w:rsid w:val="00F72953"/>
    <w:rsid w:val="00F72D22"/>
    <w:rsid w:val="00F72FE8"/>
    <w:rsid w:val="00F73CA4"/>
    <w:rsid w:val="00F7439F"/>
    <w:rsid w:val="00F74450"/>
    <w:rsid w:val="00F74802"/>
    <w:rsid w:val="00F74F7D"/>
    <w:rsid w:val="00F752E7"/>
    <w:rsid w:val="00F76BF0"/>
    <w:rsid w:val="00F770B6"/>
    <w:rsid w:val="00F77105"/>
    <w:rsid w:val="00F775A0"/>
    <w:rsid w:val="00F77B2D"/>
    <w:rsid w:val="00F80801"/>
    <w:rsid w:val="00F80E68"/>
    <w:rsid w:val="00F81F8A"/>
    <w:rsid w:val="00F82F70"/>
    <w:rsid w:val="00F83622"/>
    <w:rsid w:val="00F83DB7"/>
    <w:rsid w:val="00F83DC2"/>
    <w:rsid w:val="00F8409F"/>
    <w:rsid w:val="00F8424A"/>
    <w:rsid w:val="00F8430A"/>
    <w:rsid w:val="00F84A2C"/>
    <w:rsid w:val="00F84BE6"/>
    <w:rsid w:val="00F85283"/>
    <w:rsid w:val="00F86E45"/>
    <w:rsid w:val="00F870D8"/>
    <w:rsid w:val="00F8720E"/>
    <w:rsid w:val="00F901B1"/>
    <w:rsid w:val="00F90BDE"/>
    <w:rsid w:val="00F91C1E"/>
    <w:rsid w:val="00F91F27"/>
    <w:rsid w:val="00F921EC"/>
    <w:rsid w:val="00F92349"/>
    <w:rsid w:val="00F92BC8"/>
    <w:rsid w:val="00F935DA"/>
    <w:rsid w:val="00F935FE"/>
    <w:rsid w:val="00F93707"/>
    <w:rsid w:val="00F938D4"/>
    <w:rsid w:val="00F94146"/>
    <w:rsid w:val="00F94304"/>
    <w:rsid w:val="00F944F8"/>
    <w:rsid w:val="00F94574"/>
    <w:rsid w:val="00F945F4"/>
    <w:rsid w:val="00F94A15"/>
    <w:rsid w:val="00F94E50"/>
    <w:rsid w:val="00F960DC"/>
    <w:rsid w:val="00F96832"/>
    <w:rsid w:val="00F96879"/>
    <w:rsid w:val="00F974B7"/>
    <w:rsid w:val="00F97CA3"/>
    <w:rsid w:val="00F97D8F"/>
    <w:rsid w:val="00FA071F"/>
    <w:rsid w:val="00FA084E"/>
    <w:rsid w:val="00FA0D2B"/>
    <w:rsid w:val="00FA10E9"/>
    <w:rsid w:val="00FA11E1"/>
    <w:rsid w:val="00FA19BE"/>
    <w:rsid w:val="00FA1BD4"/>
    <w:rsid w:val="00FA33C2"/>
    <w:rsid w:val="00FA375F"/>
    <w:rsid w:val="00FA3932"/>
    <w:rsid w:val="00FA3AA0"/>
    <w:rsid w:val="00FA3C2B"/>
    <w:rsid w:val="00FA48D0"/>
    <w:rsid w:val="00FA4C8C"/>
    <w:rsid w:val="00FA4D0A"/>
    <w:rsid w:val="00FA51EB"/>
    <w:rsid w:val="00FA5BD5"/>
    <w:rsid w:val="00FA5E3F"/>
    <w:rsid w:val="00FA5F66"/>
    <w:rsid w:val="00FA6051"/>
    <w:rsid w:val="00FA614B"/>
    <w:rsid w:val="00FA666C"/>
    <w:rsid w:val="00FA6A32"/>
    <w:rsid w:val="00FA70A5"/>
    <w:rsid w:val="00FA7162"/>
    <w:rsid w:val="00FA7F98"/>
    <w:rsid w:val="00FB0010"/>
    <w:rsid w:val="00FB0130"/>
    <w:rsid w:val="00FB024E"/>
    <w:rsid w:val="00FB03D9"/>
    <w:rsid w:val="00FB0495"/>
    <w:rsid w:val="00FB0EC4"/>
    <w:rsid w:val="00FB0ED2"/>
    <w:rsid w:val="00FB0F48"/>
    <w:rsid w:val="00FB17AE"/>
    <w:rsid w:val="00FB1A4C"/>
    <w:rsid w:val="00FB1D00"/>
    <w:rsid w:val="00FB23A0"/>
    <w:rsid w:val="00FB25A9"/>
    <w:rsid w:val="00FB2BB4"/>
    <w:rsid w:val="00FB2F20"/>
    <w:rsid w:val="00FB3544"/>
    <w:rsid w:val="00FB395E"/>
    <w:rsid w:val="00FB473D"/>
    <w:rsid w:val="00FB4E0E"/>
    <w:rsid w:val="00FB50C0"/>
    <w:rsid w:val="00FB528B"/>
    <w:rsid w:val="00FB553E"/>
    <w:rsid w:val="00FB5A09"/>
    <w:rsid w:val="00FB64F3"/>
    <w:rsid w:val="00FB6F1C"/>
    <w:rsid w:val="00FB7699"/>
    <w:rsid w:val="00FB7BE6"/>
    <w:rsid w:val="00FB7EE8"/>
    <w:rsid w:val="00FC124B"/>
    <w:rsid w:val="00FC1509"/>
    <w:rsid w:val="00FC15CC"/>
    <w:rsid w:val="00FC239E"/>
    <w:rsid w:val="00FC3B56"/>
    <w:rsid w:val="00FC3F7D"/>
    <w:rsid w:val="00FC40EF"/>
    <w:rsid w:val="00FC414E"/>
    <w:rsid w:val="00FC4865"/>
    <w:rsid w:val="00FC4D4B"/>
    <w:rsid w:val="00FC5D66"/>
    <w:rsid w:val="00FC5FE3"/>
    <w:rsid w:val="00FC70FA"/>
    <w:rsid w:val="00FC7576"/>
    <w:rsid w:val="00FD0402"/>
    <w:rsid w:val="00FD16D6"/>
    <w:rsid w:val="00FD16DF"/>
    <w:rsid w:val="00FD18D1"/>
    <w:rsid w:val="00FD24E2"/>
    <w:rsid w:val="00FD2731"/>
    <w:rsid w:val="00FD2B69"/>
    <w:rsid w:val="00FD32C8"/>
    <w:rsid w:val="00FD36B9"/>
    <w:rsid w:val="00FD3AF5"/>
    <w:rsid w:val="00FD3DA1"/>
    <w:rsid w:val="00FD40C1"/>
    <w:rsid w:val="00FD49D4"/>
    <w:rsid w:val="00FD4D61"/>
    <w:rsid w:val="00FD5191"/>
    <w:rsid w:val="00FD51D2"/>
    <w:rsid w:val="00FD5E0B"/>
    <w:rsid w:val="00FD61F1"/>
    <w:rsid w:val="00FD65E8"/>
    <w:rsid w:val="00FD669D"/>
    <w:rsid w:val="00FD670C"/>
    <w:rsid w:val="00FD7AB6"/>
    <w:rsid w:val="00FD7C46"/>
    <w:rsid w:val="00FE0CA2"/>
    <w:rsid w:val="00FE0DE3"/>
    <w:rsid w:val="00FE2245"/>
    <w:rsid w:val="00FE2779"/>
    <w:rsid w:val="00FE2E94"/>
    <w:rsid w:val="00FE315D"/>
    <w:rsid w:val="00FE32A7"/>
    <w:rsid w:val="00FE3355"/>
    <w:rsid w:val="00FE34B6"/>
    <w:rsid w:val="00FE3D0B"/>
    <w:rsid w:val="00FE48A6"/>
    <w:rsid w:val="00FE4A44"/>
    <w:rsid w:val="00FE5ABD"/>
    <w:rsid w:val="00FE5B8E"/>
    <w:rsid w:val="00FE5C92"/>
    <w:rsid w:val="00FE5CAF"/>
    <w:rsid w:val="00FE5D95"/>
    <w:rsid w:val="00FE5FDB"/>
    <w:rsid w:val="00FE6366"/>
    <w:rsid w:val="00FE6DFF"/>
    <w:rsid w:val="00FE73F1"/>
    <w:rsid w:val="00FE745F"/>
    <w:rsid w:val="00FE79C6"/>
    <w:rsid w:val="00FE7F32"/>
    <w:rsid w:val="00FF04D4"/>
    <w:rsid w:val="00FF0BA5"/>
    <w:rsid w:val="00FF1BDB"/>
    <w:rsid w:val="00FF1DC6"/>
    <w:rsid w:val="00FF1E56"/>
    <w:rsid w:val="00FF209E"/>
    <w:rsid w:val="00FF4379"/>
    <w:rsid w:val="00FF474B"/>
    <w:rsid w:val="00FF58A3"/>
    <w:rsid w:val="00FF64D5"/>
    <w:rsid w:val="00FF68FF"/>
    <w:rsid w:val="00FF7017"/>
    <w:rsid w:val="00FF72A9"/>
    <w:rsid w:val="00FF75C4"/>
    <w:rsid w:val="00FF7B82"/>
    <w:rsid w:val="016793EA"/>
    <w:rsid w:val="022A3F6E"/>
    <w:rsid w:val="0248A5A1"/>
    <w:rsid w:val="02A1CCE6"/>
    <w:rsid w:val="02B13569"/>
    <w:rsid w:val="02F93DA6"/>
    <w:rsid w:val="0330101E"/>
    <w:rsid w:val="0337B090"/>
    <w:rsid w:val="0430C898"/>
    <w:rsid w:val="043ACEEA"/>
    <w:rsid w:val="04623DC1"/>
    <w:rsid w:val="04950E07"/>
    <w:rsid w:val="04AA3B59"/>
    <w:rsid w:val="04C235FA"/>
    <w:rsid w:val="04E0750B"/>
    <w:rsid w:val="051CEDB5"/>
    <w:rsid w:val="0588A328"/>
    <w:rsid w:val="05B2D0D1"/>
    <w:rsid w:val="05FC4BA3"/>
    <w:rsid w:val="06A61BFD"/>
    <w:rsid w:val="06B680E2"/>
    <w:rsid w:val="06EB95B5"/>
    <w:rsid w:val="06F7B4FF"/>
    <w:rsid w:val="06F95F9E"/>
    <w:rsid w:val="070C8EE4"/>
    <w:rsid w:val="072DC0DA"/>
    <w:rsid w:val="072E10F9"/>
    <w:rsid w:val="073BBFD6"/>
    <w:rsid w:val="07747E58"/>
    <w:rsid w:val="07B3866C"/>
    <w:rsid w:val="07BEBDB8"/>
    <w:rsid w:val="07EEC3D4"/>
    <w:rsid w:val="081788BD"/>
    <w:rsid w:val="0849C34C"/>
    <w:rsid w:val="08A2F3E0"/>
    <w:rsid w:val="08A4ED40"/>
    <w:rsid w:val="08E9FB64"/>
    <w:rsid w:val="0913E47A"/>
    <w:rsid w:val="095AB5B0"/>
    <w:rsid w:val="09749401"/>
    <w:rsid w:val="0988A351"/>
    <w:rsid w:val="0996D93C"/>
    <w:rsid w:val="09A427C6"/>
    <w:rsid w:val="09F1B9B0"/>
    <w:rsid w:val="0A2097D6"/>
    <w:rsid w:val="0A49C9A5"/>
    <w:rsid w:val="0AA29B03"/>
    <w:rsid w:val="0AEBAA6F"/>
    <w:rsid w:val="0AF73C05"/>
    <w:rsid w:val="0B142DA0"/>
    <w:rsid w:val="0B205AFD"/>
    <w:rsid w:val="0B2F8A34"/>
    <w:rsid w:val="0B5448B1"/>
    <w:rsid w:val="0BD9DC28"/>
    <w:rsid w:val="0BE36532"/>
    <w:rsid w:val="0BF0BE69"/>
    <w:rsid w:val="0C0514BF"/>
    <w:rsid w:val="0C0D3EA5"/>
    <w:rsid w:val="0C1A004B"/>
    <w:rsid w:val="0C48ECBB"/>
    <w:rsid w:val="0C501D19"/>
    <w:rsid w:val="0C51EBD7"/>
    <w:rsid w:val="0CE09929"/>
    <w:rsid w:val="0CE9FF8F"/>
    <w:rsid w:val="0CF881E7"/>
    <w:rsid w:val="0D05D5B8"/>
    <w:rsid w:val="0D1BC9CA"/>
    <w:rsid w:val="0D555519"/>
    <w:rsid w:val="0D5AFF95"/>
    <w:rsid w:val="0D6C03B7"/>
    <w:rsid w:val="0D90AB08"/>
    <w:rsid w:val="0DA89935"/>
    <w:rsid w:val="0DC81B1F"/>
    <w:rsid w:val="0DE99C94"/>
    <w:rsid w:val="0DFFC26A"/>
    <w:rsid w:val="0E105D33"/>
    <w:rsid w:val="0E3DC56D"/>
    <w:rsid w:val="0E9DB72C"/>
    <w:rsid w:val="0EE9331C"/>
    <w:rsid w:val="0F3263B9"/>
    <w:rsid w:val="0F3BC817"/>
    <w:rsid w:val="0F79BB79"/>
    <w:rsid w:val="0F90E93F"/>
    <w:rsid w:val="0FE2B1C9"/>
    <w:rsid w:val="0FEF5EEC"/>
    <w:rsid w:val="1014E270"/>
    <w:rsid w:val="106100AD"/>
    <w:rsid w:val="10758A22"/>
    <w:rsid w:val="107D608E"/>
    <w:rsid w:val="10D44911"/>
    <w:rsid w:val="10D79878"/>
    <w:rsid w:val="10F4B581"/>
    <w:rsid w:val="1109665E"/>
    <w:rsid w:val="1127986C"/>
    <w:rsid w:val="11707F0E"/>
    <w:rsid w:val="11844405"/>
    <w:rsid w:val="119C1DFB"/>
    <w:rsid w:val="119D6C62"/>
    <w:rsid w:val="11E69476"/>
    <w:rsid w:val="11F93834"/>
    <w:rsid w:val="11FDDC01"/>
    <w:rsid w:val="131A54D0"/>
    <w:rsid w:val="1337BB8B"/>
    <w:rsid w:val="136827B3"/>
    <w:rsid w:val="136C4F68"/>
    <w:rsid w:val="13B7ABC6"/>
    <w:rsid w:val="13D4511F"/>
    <w:rsid w:val="13DBB58C"/>
    <w:rsid w:val="140A0426"/>
    <w:rsid w:val="14436F98"/>
    <w:rsid w:val="148D1AE8"/>
    <w:rsid w:val="14EAFE2E"/>
    <w:rsid w:val="14FD646E"/>
    <w:rsid w:val="1500FA24"/>
    <w:rsid w:val="1550D1B1"/>
    <w:rsid w:val="15B0E89C"/>
    <w:rsid w:val="15D08A6D"/>
    <w:rsid w:val="15D91E78"/>
    <w:rsid w:val="15FF6F47"/>
    <w:rsid w:val="16282FB7"/>
    <w:rsid w:val="164CD4A7"/>
    <w:rsid w:val="1654C25A"/>
    <w:rsid w:val="165BEB16"/>
    <w:rsid w:val="16973068"/>
    <w:rsid w:val="16ACFDCA"/>
    <w:rsid w:val="16D566BC"/>
    <w:rsid w:val="172CFCCB"/>
    <w:rsid w:val="172F6DF2"/>
    <w:rsid w:val="173636AB"/>
    <w:rsid w:val="179118A7"/>
    <w:rsid w:val="17940408"/>
    <w:rsid w:val="1827F111"/>
    <w:rsid w:val="184E3B3E"/>
    <w:rsid w:val="1853AF72"/>
    <w:rsid w:val="188F3B45"/>
    <w:rsid w:val="18F6B9AD"/>
    <w:rsid w:val="1904C7C1"/>
    <w:rsid w:val="192E7EEC"/>
    <w:rsid w:val="195A0E3C"/>
    <w:rsid w:val="1967132D"/>
    <w:rsid w:val="1993B362"/>
    <w:rsid w:val="19C227D5"/>
    <w:rsid w:val="19D31DE9"/>
    <w:rsid w:val="1A0AE42D"/>
    <w:rsid w:val="1A6CBCE9"/>
    <w:rsid w:val="1A73E600"/>
    <w:rsid w:val="1B009AA0"/>
    <w:rsid w:val="1B19F2CE"/>
    <w:rsid w:val="1B3C3CC7"/>
    <w:rsid w:val="1B43B564"/>
    <w:rsid w:val="1B4D007D"/>
    <w:rsid w:val="1C035FE6"/>
    <w:rsid w:val="1C10E6C1"/>
    <w:rsid w:val="1C750ECF"/>
    <w:rsid w:val="1CE8A30C"/>
    <w:rsid w:val="1D2860F3"/>
    <w:rsid w:val="1D42BB39"/>
    <w:rsid w:val="1D49271F"/>
    <w:rsid w:val="1D5D7570"/>
    <w:rsid w:val="1D60E80D"/>
    <w:rsid w:val="1D824A1C"/>
    <w:rsid w:val="1D90E179"/>
    <w:rsid w:val="1DBB13AE"/>
    <w:rsid w:val="1DC62D68"/>
    <w:rsid w:val="1DD16E74"/>
    <w:rsid w:val="1E70E9EC"/>
    <w:rsid w:val="1E8988C4"/>
    <w:rsid w:val="1E962EB9"/>
    <w:rsid w:val="1E9FB057"/>
    <w:rsid w:val="1EF8C4C3"/>
    <w:rsid w:val="1F0810A8"/>
    <w:rsid w:val="1F138650"/>
    <w:rsid w:val="1F2A72F5"/>
    <w:rsid w:val="1F4AAD8D"/>
    <w:rsid w:val="1F5CB45A"/>
    <w:rsid w:val="2038C355"/>
    <w:rsid w:val="2083021D"/>
    <w:rsid w:val="20C9F1F5"/>
    <w:rsid w:val="20E31F1F"/>
    <w:rsid w:val="20EB94CC"/>
    <w:rsid w:val="20FDB2DD"/>
    <w:rsid w:val="2181071E"/>
    <w:rsid w:val="2243C478"/>
    <w:rsid w:val="224B2712"/>
    <w:rsid w:val="2271DCC6"/>
    <w:rsid w:val="229686D7"/>
    <w:rsid w:val="22C38453"/>
    <w:rsid w:val="23BFD359"/>
    <w:rsid w:val="24168392"/>
    <w:rsid w:val="24243948"/>
    <w:rsid w:val="244B21FD"/>
    <w:rsid w:val="24A4C391"/>
    <w:rsid w:val="24A7EA20"/>
    <w:rsid w:val="24D838C3"/>
    <w:rsid w:val="24F3B4F1"/>
    <w:rsid w:val="24FE067B"/>
    <w:rsid w:val="253B6D6C"/>
    <w:rsid w:val="254FF78E"/>
    <w:rsid w:val="255E4F05"/>
    <w:rsid w:val="2569E3D6"/>
    <w:rsid w:val="25D12400"/>
    <w:rsid w:val="25D41C0A"/>
    <w:rsid w:val="26209AB3"/>
    <w:rsid w:val="26297C8D"/>
    <w:rsid w:val="2670DAA1"/>
    <w:rsid w:val="26845BF1"/>
    <w:rsid w:val="268F8552"/>
    <w:rsid w:val="26DBCA76"/>
    <w:rsid w:val="26E0E663"/>
    <w:rsid w:val="26F0DCC3"/>
    <w:rsid w:val="26F3B575"/>
    <w:rsid w:val="2711E7F3"/>
    <w:rsid w:val="276CF461"/>
    <w:rsid w:val="27834845"/>
    <w:rsid w:val="279AB661"/>
    <w:rsid w:val="279D8B50"/>
    <w:rsid w:val="279DDB74"/>
    <w:rsid w:val="27AA9072"/>
    <w:rsid w:val="27B415E1"/>
    <w:rsid w:val="27DA0ACF"/>
    <w:rsid w:val="27DD8981"/>
    <w:rsid w:val="27E7BB86"/>
    <w:rsid w:val="27FAFBBD"/>
    <w:rsid w:val="27FBE955"/>
    <w:rsid w:val="2802BBB4"/>
    <w:rsid w:val="2871E25D"/>
    <w:rsid w:val="2873247D"/>
    <w:rsid w:val="288083F7"/>
    <w:rsid w:val="288EE724"/>
    <w:rsid w:val="28A4C268"/>
    <w:rsid w:val="28B92661"/>
    <w:rsid w:val="28EA7D98"/>
    <w:rsid w:val="29202700"/>
    <w:rsid w:val="294A33B8"/>
    <w:rsid w:val="296DC18D"/>
    <w:rsid w:val="2975B2D6"/>
    <w:rsid w:val="29780FF8"/>
    <w:rsid w:val="297FF97E"/>
    <w:rsid w:val="299A290F"/>
    <w:rsid w:val="29BA3C5C"/>
    <w:rsid w:val="29CD9D80"/>
    <w:rsid w:val="29D655D0"/>
    <w:rsid w:val="2A305919"/>
    <w:rsid w:val="2A806E59"/>
    <w:rsid w:val="2A8D9AD5"/>
    <w:rsid w:val="2AAB2099"/>
    <w:rsid w:val="2AF7DC98"/>
    <w:rsid w:val="2B1D554A"/>
    <w:rsid w:val="2B1F5C48"/>
    <w:rsid w:val="2B30AC05"/>
    <w:rsid w:val="2B5773A7"/>
    <w:rsid w:val="2B59FEDA"/>
    <w:rsid w:val="2B60E88F"/>
    <w:rsid w:val="2B62F675"/>
    <w:rsid w:val="2BA6AAC1"/>
    <w:rsid w:val="2BB4DE27"/>
    <w:rsid w:val="2BC0BF8F"/>
    <w:rsid w:val="2BD807A3"/>
    <w:rsid w:val="2BF446B8"/>
    <w:rsid w:val="2C0AED55"/>
    <w:rsid w:val="2C1C3EBA"/>
    <w:rsid w:val="2C9C3152"/>
    <w:rsid w:val="2CA8E40F"/>
    <w:rsid w:val="2CB29EE2"/>
    <w:rsid w:val="2D084802"/>
    <w:rsid w:val="2D0B097F"/>
    <w:rsid w:val="2D68DAE3"/>
    <w:rsid w:val="2DA4A6C2"/>
    <w:rsid w:val="2DB21AF5"/>
    <w:rsid w:val="2DF3F596"/>
    <w:rsid w:val="2DF504C4"/>
    <w:rsid w:val="2E300B33"/>
    <w:rsid w:val="2E540240"/>
    <w:rsid w:val="2E5D0C62"/>
    <w:rsid w:val="2E83C2CE"/>
    <w:rsid w:val="2EA103F1"/>
    <w:rsid w:val="2EC96D80"/>
    <w:rsid w:val="2F0215E2"/>
    <w:rsid w:val="2F3B5F83"/>
    <w:rsid w:val="2F885FC7"/>
    <w:rsid w:val="2F8E5A2A"/>
    <w:rsid w:val="2F936F81"/>
    <w:rsid w:val="2F9781AC"/>
    <w:rsid w:val="2FA0FADB"/>
    <w:rsid w:val="2FFBA7CD"/>
    <w:rsid w:val="306F8257"/>
    <w:rsid w:val="308F5A75"/>
    <w:rsid w:val="30BB80AC"/>
    <w:rsid w:val="30CD6801"/>
    <w:rsid w:val="30E39594"/>
    <w:rsid w:val="30E92C25"/>
    <w:rsid w:val="3121B133"/>
    <w:rsid w:val="312A2A8B"/>
    <w:rsid w:val="3171E306"/>
    <w:rsid w:val="317B273D"/>
    <w:rsid w:val="31A790F4"/>
    <w:rsid w:val="31ECE1AF"/>
    <w:rsid w:val="3260ADCB"/>
    <w:rsid w:val="326ED7B9"/>
    <w:rsid w:val="32A33B06"/>
    <w:rsid w:val="32F68B9D"/>
    <w:rsid w:val="33272554"/>
    <w:rsid w:val="33527E71"/>
    <w:rsid w:val="338F48B0"/>
    <w:rsid w:val="33B57D1D"/>
    <w:rsid w:val="33B91020"/>
    <w:rsid w:val="33F87E8A"/>
    <w:rsid w:val="33FBF560"/>
    <w:rsid w:val="3428B7B2"/>
    <w:rsid w:val="34542013"/>
    <w:rsid w:val="346AC8E6"/>
    <w:rsid w:val="348629F9"/>
    <w:rsid w:val="3499FBE0"/>
    <w:rsid w:val="34C2A2A3"/>
    <w:rsid w:val="34C8EF07"/>
    <w:rsid w:val="35045D8F"/>
    <w:rsid w:val="352E315B"/>
    <w:rsid w:val="35398DB4"/>
    <w:rsid w:val="3574F9E9"/>
    <w:rsid w:val="3587B0C7"/>
    <w:rsid w:val="35B4C474"/>
    <w:rsid w:val="35D81333"/>
    <w:rsid w:val="35FD9BAE"/>
    <w:rsid w:val="36BBB672"/>
    <w:rsid w:val="372E74D0"/>
    <w:rsid w:val="37457227"/>
    <w:rsid w:val="374D3FFA"/>
    <w:rsid w:val="3773E394"/>
    <w:rsid w:val="37A14ED9"/>
    <w:rsid w:val="37AB8DB9"/>
    <w:rsid w:val="37D14064"/>
    <w:rsid w:val="381E4CE0"/>
    <w:rsid w:val="38731E7D"/>
    <w:rsid w:val="3876DB1E"/>
    <w:rsid w:val="38A5A11A"/>
    <w:rsid w:val="38A998BE"/>
    <w:rsid w:val="38CD14CE"/>
    <w:rsid w:val="39010B2C"/>
    <w:rsid w:val="3915CD11"/>
    <w:rsid w:val="399DE7D7"/>
    <w:rsid w:val="39CFAE36"/>
    <w:rsid w:val="39DC0C53"/>
    <w:rsid w:val="39E9FD51"/>
    <w:rsid w:val="3A092265"/>
    <w:rsid w:val="3A0EEEDE"/>
    <w:rsid w:val="3A688E3B"/>
    <w:rsid w:val="3ACBE92C"/>
    <w:rsid w:val="3AE32E7B"/>
    <w:rsid w:val="3B5157E3"/>
    <w:rsid w:val="3B7DDFE4"/>
    <w:rsid w:val="3B87FB4B"/>
    <w:rsid w:val="3B89FB07"/>
    <w:rsid w:val="3BA88D45"/>
    <w:rsid w:val="3BC4274F"/>
    <w:rsid w:val="3BE53C8F"/>
    <w:rsid w:val="3C124389"/>
    <w:rsid w:val="3C5070D1"/>
    <w:rsid w:val="3C59BECA"/>
    <w:rsid w:val="3CB19ED8"/>
    <w:rsid w:val="3CD0CFEC"/>
    <w:rsid w:val="3D25CB68"/>
    <w:rsid w:val="3D283F2E"/>
    <w:rsid w:val="3D68BE31"/>
    <w:rsid w:val="3DDA4597"/>
    <w:rsid w:val="3E04F54C"/>
    <w:rsid w:val="3E6FD14D"/>
    <w:rsid w:val="3EC894C9"/>
    <w:rsid w:val="3EE52083"/>
    <w:rsid w:val="3EE63BFA"/>
    <w:rsid w:val="3EE93528"/>
    <w:rsid w:val="3EE941B8"/>
    <w:rsid w:val="3EFBC2C7"/>
    <w:rsid w:val="3F1A9F56"/>
    <w:rsid w:val="3F24D754"/>
    <w:rsid w:val="3F92EDD0"/>
    <w:rsid w:val="402AF25C"/>
    <w:rsid w:val="40322EF8"/>
    <w:rsid w:val="40373DF8"/>
    <w:rsid w:val="4081C1A1"/>
    <w:rsid w:val="409C82C3"/>
    <w:rsid w:val="40BE7C7C"/>
    <w:rsid w:val="40D17C80"/>
    <w:rsid w:val="40D32F38"/>
    <w:rsid w:val="40D6BAF0"/>
    <w:rsid w:val="40DC61E1"/>
    <w:rsid w:val="40DFD66B"/>
    <w:rsid w:val="4102C383"/>
    <w:rsid w:val="4107A543"/>
    <w:rsid w:val="411822F6"/>
    <w:rsid w:val="411A3C40"/>
    <w:rsid w:val="413947A2"/>
    <w:rsid w:val="4148B5D0"/>
    <w:rsid w:val="4186F21C"/>
    <w:rsid w:val="418CA2FE"/>
    <w:rsid w:val="41DD7A68"/>
    <w:rsid w:val="41FCCD92"/>
    <w:rsid w:val="421DBD64"/>
    <w:rsid w:val="424F328F"/>
    <w:rsid w:val="42CDC3CD"/>
    <w:rsid w:val="42D174AD"/>
    <w:rsid w:val="43B6E71E"/>
    <w:rsid w:val="441DDD06"/>
    <w:rsid w:val="4461A505"/>
    <w:rsid w:val="44818FCC"/>
    <w:rsid w:val="44AD0812"/>
    <w:rsid w:val="45226EDF"/>
    <w:rsid w:val="458D9E83"/>
    <w:rsid w:val="45A14581"/>
    <w:rsid w:val="45A3EECC"/>
    <w:rsid w:val="45C28031"/>
    <w:rsid w:val="45E411CE"/>
    <w:rsid w:val="46132E5F"/>
    <w:rsid w:val="46A85C8F"/>
    <w:rsid w:val="46B9BF00"/>
    <w:rsid w:val="46BA0AB4"/>
    <w:rsid w:val="46BD92C2"/>
    <w:rsid w:val="47CF9478"/>
    <w:rsid w:val="4801AFF2"/>
    <w:rsid w:val="48120AB2"/>
    <w:rsid w:val="4812A658"/>
    <w:rsid w:val="4836B0BF"/>
    <w:rsid w:val="48608821"/>
    <w:rsid w:val="487A67EE"/>
    <w:rsid w:val="487D5815"/>
    <w:rsid w:val="48EBED61"/>
    <w:rsid w:val="48F03646"/>
    <w:rsid w:val="49139334"/>
    <w:rsid w:val="491BB223"/>
    <w:rsid w:val="4950648F"/>
    <w:rsid w:val="49B479AD"/>
    <w:rsid w:val="49BFFE48"/>
    <w:rsid w:val="4A6B9B29"/>
    <w:rsid w:val="4A7A3793"/>
    <w:rsid w:val="4A8C70E7"/>
    <w:rsid w:val="4A8D1E8A"/>
    <w:rsid w:val="4A955F2C"/>
    <w:rsid w:val="4AACE777"/>
    <w:rsid w:val="4AB0062D"/>
    <w:rsid w:val="4ACBD159"/>
    <w:rsid w:val="4B27EE95"/>
    <w:rsid w:val="4BA430CD"/>
    <w:rsid w:val="4BFF4C9B"/>
    <w:rsid w:val="4C5352E5"/>
    <w:rsid w:val="4C626B8E"/>
    <w:rsid w:val="4C631B38"/>
    <w:rsid w:val="4C69C77F"/>
    <w:rsid w:val="4C6C4AF9"/>
    <w:rsid w:val="4CAAB128"/>
    <w:rsid w:val="4CB939E7"/>
    <w:rsid w:val="4CC805F9"/>
    <w:rsid w:val="4CCFA8E9"/>
    <w:rsid w:val="4CCFD08B"/>
    <w:rsid w:val="4CD4FC98"/>
    <w:rsid w:val="4CD7376B"/>
    <w:rsid w:val="4CDF13C8"/>
    <w:rsid w:val="4CF0B09D"/>
    <w:rsid w:val="4CFD1527"/>
    <w:rsid w:val="4D145867"/>
    <w:rsid w:val="4D603A9D"/>
    <w:rsid w:val="4D69E580"/>
    <w:rsid w:val="4D6FBD3C"/>
    <w:rsid w:val="4D7319FB"/>
    <w:rsid w:val="4D7700A6"/>
    <w:rsid w:val="4DA0F188"/>
    <w:rsid w:val="4E25A696"/>
    <w:rsid w:val="4E721595"/>
    <w:rsid w:val="4ED5E17D"/>
    <w:rsid w:val="4EDCCB1B"/>
    <w:rsid w:val="4F0999A6"/>
    <w:rsid w:val="4F19D417"/>
    <w:rsid w:val="4F240C04"/>
    <w:rsid w:val="4F420456"/>
    <w:rsid w:val="4F42DC3D"/>
    <w:rsid w:val="4F50D69D"/>
    <w:rsid w:val="4F9FA2FB"/>
    <w:rsid w:val="4FF2443D"/>
    <w:rsid w:val="4FF70171"/>
    <w:rsid w:val="50541706"/>
    <w:rsid w:val="508A12F3"/>
    <w:rsid w:val="5092324F"/>
    <w:rsid w:val="50981A9F"/>
    <w:rsid w:val="514C52AF"/>
    <w:rsid w:val="5158E479"/>
    <w:rsid w:val="51592913"/>
    <w:rsid w:val="5161A262"/>
    <w:rsid w:val="51B0086E"/>
    <w:rsid w:val="51D73324"/>
    <w:rsid w:val="51EE1000"/>
    <w:rsid w:val="51FF38F5"/>
    <w:rsid w:val="52656C6C"/>
    <w:rsid w:val="5284451F"/>
    <w:rsid w:val="52A46622"/>
    <w:rsid w:val="52AAF75E"/>
    <w:rsid w:val="53425F1A"/>
    <w:rsid w:val="53C79DC7"/>
    <w:rsid w:val="53CCDD16"/>
    <w:rsid w:val="53CDF0E9"/>
    <w:rsid w:val="53D72C24"/>
    <w:rsid w:val="5419BC1B"/>
    <w:rsid w:val="544135C6"/>
    <w:rsid w:val="545E7C01"/>
    <w:rsid w:val="54843DFA"/>
    <w:rsid w:val="54994324"/>
    <w:rsid w:val="54A336EA"/>
    <w:rsid w:val="54D2064E"/>
    <w:rsid w:val="54E17721"/>
    <w:rsid w:val="54EB68A6"/>
    <w:rsid w:val="5512CAB0"/>
    <w:rsid w:val="558015CB"/>
    <w:rsid w:val="55F3B994"/>
    <w:rsid w:val="5616CC5B"/>
    <w:rsid w:val="563AF82A"/>
    <w:rsid w:val="56404C30"/>
    <w:rsid w:val="5640BBC5"/>
    <w:rsid w:val="568C216A"/>
    <w:rsid w:val="56BFA412"/>
    <w:rsid w:val="56C498E7"/>
    <w:rsid w:val="56E50E79"/>
    <w:rsid w:val="57516152"/>
    <w:rsid w:val="578BB33B"/>
    <w:rsid w:val="57AE0C9F"/>
    <w:rsid w:val="57B4368E"/>
    <w:rsid w:val="581804EB"/>
    <w:rsid w:val="5880448C"/>
    <w:rsid w:val="58D53BB6"/>
    <w:rsid w:val="58F386A3"/>
    <w:rsid w:val="593720D0"/>
    <w:rsid w:val="595C8BD6"/>
    <w:rsid w:val="5963179B"/>
    <w:rsid w:val="597264CC"/>
    <w:rsid w:val="59992683"/>
    <w:rsid w:val="59A46E73"/>
    <w:rsid w:val="59AC8BCA"/>
    <w:rsid w:val="59B7BBD4"/>
    <w:rsid w:val="59BA6E0A"/>
    <w:rsid w:val="59E9C73E"/>
    <w:rsid w:val="5A35C4AB"/>
    <w:rsid w:val="5B439E4E"/>
    <w:rsid w:val="5B669589"/>
    <w:rsid w:val="5B67B5E2"/>
    <w:rsid w:val="5B7B2C71"/>
    <w:rsid w:val="5B84861B"/>
    <w:rsid w:val="5BB02843"/>
    <w:rsid w:val="5BB06040"/>
    <w:rsid w:val="5BB640F5"/>
    <w:rsid w:val="5BB6EC05"/>
    <w:rsid w:val="5BC62E9E"/>
    <w:rsid w:val="5C156FF8"/>
    <w:rsid w:val="5C593864"/>
    <w:rsid w:val="5C5A4218"/>
    <w:rsid w:val="5C60A8EA"/>
    <w:rsid w:val="5C6664CD"/>
    <w:rsid w:val="5C689A74"/>
    <w:rsid w:val="5C8BF9F5"/>
    <w:rsid w:val="5C9A210C"/>
    <w:rsid w:val="5CE751F2"/>
    <w:rsid w:val="5D40D160"/>
    <w:rsid w:val="5D6D2EE4"/>
    <w:rsid w:val="5D6FF18C"/>
    <w:rsid w:val="5D88A460"/>
    <w:rsid w:val="5D9BA754"/>
    <w:rsid w:val="5D9DC881"/>
    <w:rsid w:val="5DE90CD1"/>
    <w:rsid w:val="5DF19768"/>
    <w:rsid w:val="5E19BEE4"/>
    <w:rsid w:val="5E4D71F1"/>
    <w:rsid w:val="5E50324C"/>
    <w:rsid w:val="5E77C6D9"/>
    <w:rsid w:val="5E988F2D"/>
    <w:rsid w:val="5EFE6238"/>
    <w:rsid w:val="5F2ECC5B"/>
    <w:rsid w:val="5F34DFAC"/>
    <w:rsid w:val="5FBA0F85"/>
    <w:rsid w:val="5FD12FC8"/>
    <w:rsid w:val="5FDA3DD4"/>
    <w:rsid w:val="5FFF3D72"/>
    <w:rsid w:val="60647D18"/>
    <w:rsid w:val="60A9CA8D"/>
    <w:rsid w:val="60CCA074"/>
    <w:rsid w:val="61023880"/>
    <w:rsid w:val="610AAB1A"/>
    <w:rsid w:val="6158400B"/>
    <w:rsid w:val="61891653"/>
    <w:rsid w:val="61ED1E6E"/>
    <w:rsid w:val="61FD73A7"/>
    <w:rsid w:val="6207CE78"/>
    <w:rsid w:val="6212FAE1"/>
    <w:rsid w:val="6235F5A8"/>
    <w:rsid w:val="6284B17C"/>
    <w:rsid w:val="62923845"/>
    <w:rsid w:val="62AA46FE"/>
    <w:rsid w:val="62BC7DF4"/>
    <w:rsid w:val="62C05A8C"/>
    <w:rsid w:val="631B5B14"/>
    <w:rsid w:val="63498098"/>
    <w:rsid w:val="63689C2B"/>
    <w:rsid w:val="637016AF"/>
    <w:rsid w:val="63B2B1D2"/>
    <w:rsid w:val="63D0AA73"/>
    <w:rsid w:val="64075980"/>
    <w:rsid w:val="640D0A05"/>
    <w:rsid w:val="64461BF1"/>
    <w:rsid w:val="64576E19"/>
    <w:rsid w:val="646DCB66"/>
    <w:rsid w:val="649AF480"/>
    <w:rsid w:val="64FBC582"/>
    <w:rsid w:val="65346B3F"/>
    <w:rsid w:val="654F04C1"/>
    <w:rsid w:val="65549BDF"/>
    <w:rsid w:val="6598FEC9"/>
    <w:rsid w:val="65A8DA66"/>
    <w:rsid w:val="65C2EBF7"/>
    <w:rsid w:val="65CD3D85"/>
    <w:rsid w:val="65EACAC6"/>
    <w:rsid w:val="664C821F"/>
    <w:rsid w:val="666C7A15"/>
    <w:rsid w:val="6679D3FB"/>
    <w:rsid w:val="66A89426"/>
    <w:rsid w:val="66AB7FE6"/>
    <w:rsid w:val="671BDA9E"/>
    <w:rsid w:val="6728A06C"/>
    <w:rsid w:val="673366E2"/>
    <w:rsid w:val="6782374F"/>
    <w:rsid w:val="67B06ADF"/>
    <w:rsid w:val="67C6CC1B"/>
    <w:rsid w:val="67E03E82"/>
    <w:rsid w:val="682F4C45"/>
    <w:rsid w:val="6888A335"/>
    <w:rsid w:val="68D598B9"/>
    <w:rsid w:val="68F6FC9A"/>
    <w:rsid w:val="690179C9"/>
    <w:rsid w:val="69074F1C"/>
    <w:rsid w:val="6908E739"/>
    <w:rsid w:val="6949BD0C"/>
    <w:rsid w:val="69718BE4"/>
    <w:rsid w:val="698B0C89"/>
    <w:rsid w:val="69910C99"/>
    <w:rsid w:val="69B6C8FF"/>
    <w:rsid w:val="69CEA404"/>
    <w:rsid w:val="69E0A0B8"/>
    <w:rsid w:val="6A011054"/>
    <w:rsid w:val="6ADDEB9A"/>
    <w:rsid w:val="6B4D451E"/>
    <w:rsid w:val="6B563CAC"/>
    <w:rsid w:val="6B77591E"/>
    <w:rsid w:val="6B84FF51"/>
    <w:rsid w:val="6B939A89"/>
    <w:rsid w:val="6BCFC71B"/>
    <w:rsid w:val="6BCFEE36"/>
    <w:rsid w:val="6C916BE2"/>
    <w:rsid w:val="6C927AB5"/>
    <w:rsid w:val="6CBC91A4"/>
    <w:rsid w:val="6D0764EA"/>
    <w:rsid w:val="6D5A350F"/>
    <w:rsid w:val="6E4EDA02"/>
    <w:rsid w:val="6E6956FF"/>
    <w:rsid w:val="6EBE95E9"/>
    <w:rsid w:val="6EDE9EAB"/>
    <w:rsid w:val="6EE58F29"/>
    <w:rsid w:val="6F0D11B4"/>
    <w:rsid w:val="6F2609FF"/>
    <w:rsid w:val="6F4FFFE1"/>
    <w:rsid w:val="6F51F9AD"/>
    <w:rsid w:val="6F5ECABE"/>
    <w:rsid w:val="6F65EE42"/>
    <w:rsid w:val="6F925010"/>
    <w:rsid w:val="6FB66A29"/>
    <w:rsid w:val="6FC56027"/>
    <w:rsid w:val="703428D1"/>
    <w:rsid w:val="703914D9"/>
    <w:rsid w:val="703B592F"/>
    <w:rsid w:val="703BD6E6"/>
    <w:rsid w:val="706F5F5D"/>
    <w:rsid w:val="7089258D"/>
    <w:rsid w:val="70A808D6"/>
    <w:rsid w:val="70AE6D01"/>
    <w:rsid w:val="70DB1D29"/>
    <w:rsid w:val="713F5BF4"/>
    <w:rsid w:val="71502CE7"/>
    <w:rsid w:val="71615EB3"/>
    <w:rsid w:val="7181AB56"/>
    <w:rsid w:val="719DFCBA"/>
    <w:rsid w:val="71BC86A2"/>
    <w:rsid w:val="723FCE25"/>
    <w:rsid w:val="725F9089"/>
    <w:rsid w:val="731EF454"/>
    <w:rsid w:val="73453F99"/>
    <w:rsid w:val="735ECB88"/>
    <w:rsid w:val="737585A2"/>
    <w:rsid w:val="739B8765"/>
    <w:rsid w:val="73B55CAB"/>
    <w:rsid w:val="73EAC81E"/>
    <w:rsid w:val="7438A1FE"/>
    <w:rsid w:val="7445979F"/>
    <w:rsid w:val="744779BF"/>
    <w:rsid w:val="74B5521F"/>
    <w:rsid w:val="74B5F4F2"/>
    <w:rsid w:val="74BA0066"/>
    <w:rsid w:val="74BEC39D"/>
    <w:rsid w:val="74CD46D5"/>
    <w:rsid w:val="74E98B6C"/>
    <w:rsid w:val="751C3FB9"/>
    <w:rsid w:val="7537EF63"/>
    <w:rsid w:val="7574D95A"/>
    <w:rsid w:val="7575A0E3"/>
    <w:rsid w:val="7591E233"/>
    <w:rsid w:val="75AB2B16"/>
    <w:rsid w:val="75FB7CE7"/>
    <w:rsid w:val="75FC198B"/>
    <w:rsid w:val="762E83EA"/>
    <w:rsid w:val="76466F39"/>
    <w:rsid w:val="7659D8B5"/>
    <w:rsid w:val="76688F40"/>
    <w:rsid w:val="7687DA6E"/>
    <w:rsid w:val="7692F5CC"/>
    <w:rsid w:val="77281727"/>
    <w:rsid w:val="772AD146"/>
    <w:rsid w:val="777A056F"/>
    <w:rsid w:val="77899EA2"/>
    <w:rsid w:val="77903D52"/>
    <w:rsid w:val="77A34645"/>
    <w:rsid w:val="77C782B7"/>
    <w:rsid w:val="77F2A753"/>
    <w:rsid w:val="783C074B"/>
    <w:rsid w:val="78591370"/>
    <w:rsid w:val="789C0B7B"/>
    <w:rsid w:val="78F04C18"/>
    <w:rsid w:val="7933BA4D"/>
    <w:rsid w:val="794414E5"/>
    <w:rsid w:val="79A8ADE8"/>
    <w:rsid w:val="79CDE269"/>
    <w:rsid w:val="79F57A41"/>
    <w:rsid w:val="7A1641A3"/>
    <w:rsid w:val="7A29908A"/>
    <w:rsid w:val="7A2C874B"/>
    <w:rsid w:val="7A34C808"/>
    <w:rsid w:val="7A3886AE"/>
    <w:rsid w:val="7A5EBFCE"/>
    <w:rsid w:val="7AC31C0E"/>
    <w:rsid w:val="7AE5A129"/>
    <w:rsid w:val="7B06E40D"/>
    <w:rsid w:val="7B71E0A5"/>
    <w:rsid w:val="7B8DD2A5"/>
    <w:rsid w:val="7BA730E7"/>
    <w:rsid w:val="7BBA7881"/>
    <w:rsid w:val="7C016144"/>
    <w:rsid w:val="7C39A202"/>
    <w:rsid w:val="7C6F3A94"/>
    <w:rsid w:val="7CA2B46E"/>
    <w:rsid w:val="7CB866C2"/>
    <w:rsid w:val="7D044E1D"/>
    <w:rsid w:val="7D0C13D7"/>
    <w:rsid w:val="7D143E30"/>
    <w:rsid w:val="7D658A56"/>
    <w:rsid w:val="7D7C61DD"/>
    <w:rsid w:val="7D83040F"/>
    <w:rsid w:val="7D8B9A7A"/>
    <w:rsid w:val="7DB6CE40"/>
    <w:rsid w:val="7E0708EE"/>
    <w:rsid w:val="7E79DEA6"/>
    <w:rsid w:val="7ED08A69"/>
    <w:rsid w:val="7EE40249"/>
    <w:rsid w:val="7EFE10C8"/>
    <w:rsid w:val="7F5D3D20"/>
    <w:rsid w:val="7F7D89A7"/>
    <w:rsid w:val="7FC89316"/>
    <w:rsid w:val="7FF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9CE327"/>
  <w15:docId w15:val="{433EABCD-0A46-4DF9-89D2-F6F942DBD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06"/>
    <w:pPr>
      <w:spacing w:after="0" w:line="360" w:lineRule="auto"/>
      <w:ind w:firstLine="708"/>
      <w:jc w:val="both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aliases w:val="Table Grid Lancet"/>
    <w:basedOn w:val="Tabelanormal"/>
    <w:uiPriority w:val="39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87F3C"/>
    <w:pPr>
      <w:tabs>
        <w:tab w:val="left" w:pos="1100"/>
        <w:tab w:val="right" w:leader="dot" w:pos="9488"/>
      </w:tabs>
      <w:spacing w:after="100"/>
      <w:jc w:val="center"/>
    </w:pPr>
    <w:rPr>
      <w:rFonts w:cs="Calibri"/>
      <w:noProof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B42FBD"/>
    <w:pPr>
      <w:jc w:val="center"/>
    </w:pPr>
    <w:rPr>
      <w:rFonts w:asciiTheme="minorHAnsi" w:hAnsiTheme="minorHAnsi"/>
      <w:b/>
      <w:sz w:val="22"/>
      <w:lang w:val="pt-BR"/>
    </w:rPr>
  </w:style>
  <w:style w:type="character" w:customStyle="1" w:styleId="CommentsChar">
    <w:name w:val="Comments Char"/>
    <w:basedOn w:val="Fontepargpadro"/>
    <w:link w:val="Comments"/>
    <w:rsid w:val="00B42FBD"/>
    <w:rPr>
      <w:rFonts w:eastAsia="Times" w:cs="Times New Roman"/>
      <w:b/>
      <w:szCs w:val="20"/>
      <w:lang w:eastAsia="pt-BR"/>
    </w:rPr>
  </w:style>
  <w:style w:type="character" w:customStyle="1" w:styleId="CartaTexto">
    <w:name w:val="CartaTexto"/>
    <w:basedOn w:val="Fontepargpadro"/>
    <w:uiPriority w:val="1"/>
    <w:rsid w:val="00223936"/>
    <w:rPr>
      <w:rFonts w:asciiTheme="minorHAnsi" w:hAnsiTheme="minorHAnsi"/>
      <w:color w:val="171B1B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D17F2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17F2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17F23"/>
    <w:rPr>
      <w:rFonts w:ascii="Calibri" w:hAnsi="Calibri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17F2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17F23"/>
    <w:rPr>
      <w:rFonts w:ascii="Calibri" w:hAnsi="Calibri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4F5822"/>
    <w:pPr>
      <w:numPr>
        <w:numId w:val="2"/>
      </w:numPr>
      <w:contextualSpacing/>
    </w:pPr>
    <w:rPr>
      <w:rFonts w:asciiTheme="minorHAnsi" w:eastAsia="Arial" w:hAnsiTheme="minorHAnsi" w:cstheme="minorHAnsi"/>
      <w:lang w:eastAsia="pt-BR"/>
    </w:rPr>
  </w:style>
  <w:style w:type="character" w:customStyle="1" w:styleId="Corpo1-Projeto">
    <w:name w:val="Corpo1-Projeto"/>
    <w:basedOn w:val="Fontepargpadro"/>
    <w:uiPriority w:val="1"/>
    <w:rsid w:val="00E16673"/>
    <w:rPr>
      <w:rFonts w:asciiTheme="minorHAnsi" w:hAnsiTheme="minorHAnsi"/>
      <w:b w:val="0"/>
      <w:spacing w:val="10"/>
      <w:sz w:val="22"/>
    </w:rPr>
  </w:style>
  <w:style w:type="character" w:styleId="HiperlinkVisitado">
    <w:name w:val="FollowedHyperlink"/>
    <w:basedOn w:val="Fontepargpadro"/>
    <w:uiPriority w:val="99"/>
    <w:semiHidden/>
    <w:unhideWhenUsed/>
    <w:rsid w:val="003E2029"/>
    <w:rPr>
      <w:color w:val="800080" w:themeColor="followedHyperlink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E2029"/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E2029"/>
    <w:pPr>
      <w:widowControl w:val="0"/>
      <w:suppressAutoHyphens/>
    </w:pPr>
    <w:rPr>
      <w:rFonts w:ascii="Thorndale" w:eastAsia="Calibri" w:hAnsi="Thorndale" w:cs="Times New Roman"/>
      <w:b/>
      <w:color w:val="000000"/>
      <w:sz w:val="24"/>
      <w:szCs w:val="20"/>
      <w:lang w:eastAsia="pt-BR"/>
    </w:rPr>
  </w:style>
  <w:style w:type="paragraph" w:styleId="Subttulo">
    <w:name w:val="Subtitle"/>
    <w:basedOn w:val="Normal"/>
    <w:link w:val="SubttuloChar"/>
    <w:uiPriority w:val="99"/>
    <w:qFormat/>
    <w:rsid w:val="003E2029"/>
    <w:pPr>
      <w:jc w:val="center"/>
    </w:pPr>
    <w:rPr>
      <w:rFonts w:ascii="Tahoma" w:eastAsia="Calibri" w:hAnsi="Tahoma" w:cs="Tahoma"/>
      <w:b/>
      <w:bCs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uiPriority w:val="99"/>
    <w:rsid w:val="003E2029"/>
    <w:rPr>
      <w:rFonts w:ascii="Tahoma" w:eastAsia="Calibri" w:hAnsi="Tahoma" w:cs="Tahoma"/>
      <w:b/>
      <w:bCs/>
      <w:sz w:val="24"/>
      <w:szCs w:val="24"/>
      <w:lang w:eastAsia="pt-BR"/>
    </w:rPr>
  </w:style>
  <w:style w:type="paragraph" w:customStyle="1" w:styleId="PargrafodaLista1">
    <w:name w:val="Parágrafo da Lista1"/>
    <w:basedOn w:val="Normal"/>
    <w:uiPriority w:val="99"/>
    <w:semiHidden/>
    <w:rsid w:val="003E2029"/>
    <w:pPr>
      <w:spacing w:after="200" w:line="276" w:lineRule="auto"/>
      <w:ind w:left="720"/>
    </w:pPr>
    <w:rPr>
      <w:rFonts w:eastAsia="Times New Roman" w:cs="Calibri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3E2029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E2029"/>
    <w:pPr>
      <w:spacing w:after="120" w:line="276" w:lineRule="auto"/>
      <w:ind w:left="283"/>
    </w:pPr>
    <w:rPr>
      <w:rFonts w:asciiTheme="minorHAnsi" w:hAnsiTheme="minorHAnsi"/>
    </w:rPr>
  </w:style>
  <w:style w:type="character" w:customStyle="1" w:styleId="apple-converted-space">
    <w:name w:val="apple-converted-space"/>
    <w:basedOn w:val="Fontepargpadro"/>
    <w:rsid w:val="003E2029"/>
  </w:style>
  <w:style w:type="character" w:customStyle="1" w:styleId="no-conversion">
    <w:name w:val="no-conversion"/>
    <w:basedOn w:val="Fontepargpadro"/>
    <w:rsid w:val="003E2029"/>
  </w:style>
  <w:style w:type="character" w:customStyle="1" w:styleId="amapywcrun75">
    <w:name w:val="amapywcrun75"/>
    <w:basedOn w:val="Fontepargpadro"/>
    <w:rsid w:val="003E2029"/>
  </w:style>
  <w:style w:type="table" w:styleId="ListaClara-nfase2">
    <w:name w:val="Light List Accent 2"/>
    <w:basedOn w:val="Tabelanormal"/>
    <w:uiPriority w:val="61"/>
    <w:rsid w:val="003E2029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uloProjeto">
    <w:name w:val="TituloProjeto"/>
    <w:basedOn w:val="Fontepargpadro"/>
    <w:uiPriority w:val="1"/>
    <w:rsid w:val="003E2029"/>
    <w:rPr>
      <w:rFonts w:asciiTheme="minorHAnsi" w:hAnsiTheme="minorHAnsi"/>
      <w:b/>
      <w:sz w:val="28"/>
    </w:rPr>
  </w:style>
  <w:style w:type="character" w:customStyle="1" w:styleId="Corpo-Projeto">
    <w:name w:val="Corpo-Projeto"/>
    <w:basedOn w:val="Corpo1-Projeto"/>
    <w:uiPriority w:val="1"/>
    <w:rsid w:val="003E2029"/>
    <w:rPr>
      <w:rFonts w:asciiTheme="minorHAnsi" w:hAnsiTheme="minorHAnsi"/>
      <w:b w:val="0"/>
      <w:spacing w:val="10"/>
      <w:sz w:val="22"/>
    </w:rPr>
  </w:style>
  <w:style w:type="character" w:customStyle="1" w:styleId="Corpo-Negrito-Projeto">
    <w:name w:val="Corpo-Negrito-Projeto"/>
    <w:basedOn w:val="Corpo1-Projeto"/>
    <w:uiPriority w:val="1"/>
    <w:rsid w:val="003E2029"/>
    <w:rPr>
      <w:rFonts w:asciiTheme="minorHAnsi" w:hAnsiTheme="minorHAnsi"/>
      <w:b/>
      <w:spacing w:val="10"/>
      <w:sz w:val="22"/>
    </w:rPr>
  </w:style>
  <w:style w:type="character" w:customStyle="1" w:styleId="Corpo1-Tab">
    <w:name w:val="Corpo1-Tab"/>
    <w:basedOn w:val="Corpo1-Projeto"/>
    <w:uiPriority w:val="1"/>
    <w:rsid w:val="003E2029"/>
    <w:rPr>
      <w:rFonts w:asciiTheme="minorHAnsi" w:hAnsiTheme="minorHAnsi"/>
      <w:b w:val="0"/>
      <w:color w:val="auto"/>
      <w:spacing w:val="10"/>
      <w:sz w:val="16"/>
    </w:rPr>
  </w:style>
  <w:style w:type="character" w:styleId="TtulodoLivro">
    <w:name w:val="Book Title"/>
    <w:basedOn w:val="Fontepargpadro"/>
    <w:uiPriority w:val="33"/>
    <w:qFormat/>
    <w:rsid w:val="003E2029"/>
    <w:rPr>
      <w:b/>
      <w:bCs/>
      <w:smallCaps/>
      <w:spacing w:val="5"/>
    </w:rPr>
  </w:style>
  <w:style w:type="paragraph" w:styleId="Legenda">
    <w:name w:val="caption"/>
    <w:basedOn w:val="Normal"/>
    <w:next w:val="Normal"/>
    <w:unhideWhenUsed/>
    <w:qFormat/>
    <w:rsid w:val="00DA2A1F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4F5CDB"/>
    <w:pPr>
      <w:spacing w:after="0" w:line="240" w:lineRule="auto"/>
    </w:pPr>
    <w:rPr>
      <w:rFonts w:ascii="Calibri" w:hAnsi="Calibri"/>
    </w:rPr>
  </w:style>
  <w:style w:type="paragraph" w:styleId="Sumrio3">
    <w:name w:val="toc 3"/>
    <w:basedOn w:val="Normal"/>
    <w:next w:val="Normal"/>
    <w:autoRedefine/>
    <w:uiPriority w:val="39"/>
    <w:unhideWhenUsed/>
    <w:rsid w:val="00DB2722"/>
    <w:pPr>
      <w:spacing w:after="100"/>
      <w:ind w:left="440"/>
    </w:pPr>
  </w:style>
  <w:style w:type="paragraph" w:customStyle="1" w:styleId="msonormal0">
    <w:name w:val="msonormal"/>
    <w:basedOn w:val="Normal"/>
    <w:rsid w:val="00524F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nt0">
    <w:name w:val="font0"/>
    <w:basedOn w:val="Normal"/>
    <w:rsid w:val="00524F0B"/>
    <w:pPr>
      <w:spacing w:before="100" w:beforeAutospacing="1" w:after="100" w:afterAutospacing="1"/>
    </w:pPr>
    <w:rPr>
      <w:rFonts w:eastAsia="Times New Roman" w:cs="Calibri"/>
      <w:color w:val="000000"/>
      <w:lang w:eastAsia="pt-BR"/>
    </w:rPr>
  </w:style>
  <w:style w:type="paragraph" w:customStyle="1" w:styleId="xl65">
    <w:name w:val="xl65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6">
    <w:name w:val="xl66"/>
    <w:basedOn w:val="Normal"/>
    <w:rsid w:val="00524F0B"/>
    <w:pPr>
      <w:pBdr>
        <w:top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7">
    <w:name w:val="xl67"/>
    <w:basedOn w:val="Normal"/>
    <w:rsid w:val="00524F0B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8">
    <w:name w:val="xl68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69">
    <w:name w:val="xl69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0">
    <w:name w:val="xl70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1">
    <w:name w:val="xl71"/>
    <w:basedOn w:val="Normal"/>
    <w:rsid w:val="00524F0B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2">
    <w:name w:val="xl72"/>
    <w:basedOn w:val="Normal"/>
    <w:rsid w:val="00524F0B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3">
    <w:name w:val="xl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4">
    <w:name w:val="xl7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75">
    <w:name w:val="xl75"/>
    <w:basedOn w:val="Normal"/>
    <w:rsid w:val="00524F0B"/>
    <w:pPr>
      <w:pBdr>
        <w:left w:val="single" w:sz="8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6">
    <w:name w:val="xl76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7">
    <w:name w:val="xl77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8">
    <w:name w:val="xl78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79">
    <w:name w:val="xl7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0">
    <w:name w:val="xl80"/>
    <w:basedOn w:val="Normal"/>
    <w:rsid w:val="00524F0B"/>
    <w:pP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1">
    <w:name w:val="xl8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2">
    <w:name w:val="xl8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3">
    <w:name w:val="xl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84">
    <w:name w:val="xl8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85">
    <w:name w:val="xl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6">
    <w:name w:val="xl8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87">
    <w:name w:val="xl8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88">
    <w:name w:val="xl8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89">
    <w:name w:val="xl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pt-BR"/>
    </w:rPr>
  </w:style>
  <w:style w:type="paragraph" w:customStyle="1" w:styleId="xl90">
    <w:name w:val="xl9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1">
    <w:name w:val="xl91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2">
    <w:name w:val="xl9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3">
    <w:name w:val="xl9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94">
    <w:name w:val="xl94"/>
    <w:basedOn w:val="Normal"/>
    <w:rsid w:val="00524F0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xl96">
    <w:name w:val="xl96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7">
    <w:name w:val="xl97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98">
    <w:name w:val="xl98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99">
    <w:name w:val="xl9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0">
    <w:name w:val="xl100"/>
    <w:basedOn w:val="Normal"/>
    <w:rsid w:val="00524F0B"/>
    <w:pP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1">
    <w:name w:val="xl101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2">
    <w:name w:val="xl10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3">
    <w:name w:val="xl103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4">
    <w:name w:val="xl10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20"/>
      <w:szCs w:val="20"/>
      <w:lang w:eastAsia="pt-BR"/>
    </w:rPr>
  </w:style>
  <w:style w:type="paragraph" w:customStyle="1" w:styleId="xl105">
    <w:name w:val="xl10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Verdana" w:eastAsia="Times New Roman" w:hAnsi="Verdana" w:cs="Times New Roman"/>
      <w:sz w:val="20"/>
      <w:szCs w:val="20"/>
      <w:lang w:eastAsia="pt-BR"/>
    </w:rPr>
  </w:style>
  <w:style w:type="paragraph" w:customStyle="1" w:styleId="xl106">
    <w:name w:val="xl106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Verdana" w:eastAsia="Times New Roman" w:hAnsi="Verdana" w:cs="Times New Roman"/>
      <w:color w:val="FF0000"/>
      <w:sz w:val="20"/>
      <w:szCs w:val="20"/>
      <w:lang w:eastAsia="pt-BR"/>
    </w:rPr>
  </w:style>
  <w:style w:type="paragraph" w:customStyle="1" w:styleId="xl107">
    <w:name w:val="xl10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8">
    <w:name w:val="xl10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09">
    <w:name w:val="xl10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0">
    <w:name w:val="xl11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1">
    <w:name w:val="xl11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2">
    <w:name w:val="xl11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3">
    <w:name w:val="xl11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4">
    <w:name w:val="xl11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5">
    <w:name w:val="xl11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6">
    <w:name w:val="xl11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7">
    <w:name w:val="xl11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18">
    <w:name w:val="xl11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19">
    <w:name w:val="xl119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0">
    <w:name w:val="xl120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1">
    <w:name w:val="xl121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2">
    <w:name w:val="xl12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3">
    <w:name w:val="xl123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4">
    <w:name w:val="xl124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5">
    <w:name w:val="xl12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26">
    <w:name w:val="xl12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7">
    <w:name w:val="xl12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8">
    <w:name w:val="xl12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29">
    <w:name w:val="xl12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0">
    <w:name w:val="xl13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1">
    <w:name w:val="xl13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2">
    <w:name w:val="xl13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3">
    <w:name w:val="xl13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4">
    <w:name w:val="xl13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5">
    <w:name w:val="xl135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36">
    <w:name w:val="xl13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7">
    <w:name w:val="xl13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8">
    <w:name w:val="xl13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39">
    <w:name w:val="xl13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0">
    <w:name w:val="xl14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1">
    <w:name w:val="xl14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2">
    <w:name w:val="xl14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3">
    <w:name w:val="xl14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4">
    <w:name w:val="xl14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5">
    <w:name w:val="xl14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46">
    <w:name w:val="xl14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ECECE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sz w:val="16"/>
      <w:szCs w:val="16"/>
      <w:lang w:eastAsia="pt-BR"/>
    </w:rPr>
  </w:style>
  <w:style w:type="paragraph" w:customStyle="1" w:styleId="xl147">
    <w:name w:val="xl14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8">
    <w:name w:val="xl148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49">
    <w:name w:val="xl14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0">
    <w:name w:val="xl15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1">
    <w:name w:val="xl15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2">
    <w:name w:val="xl152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3">
    <w:name w:val="xl153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4">
    <w:name w:val="xl15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5">
    <w:name w:val="xl15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6">
    <w:name w:val="xl156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7">
    <w:name w:val="xl15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58">
    <w:name w:val="xl15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59">
    <w:name w:val="xl15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0">
    <w:name w:val="xl160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1">
    <w:name w:val="xl16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2">
    <w:name w:val="xl162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3">
    <w:name w:val="xl16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4">
    <w:name w:val="xl164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5">
    <w:name w:val="xl165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66">
    <w:name w:val="xl166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7">
    <w:name w:val="xl167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8">
    <w:name w:val="xl16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sz w:val="18"/>
      <w:szCs w:val="18"/>
      <w:lang w:eastAsia="pt-BR"/>
    </w:rPr>
  </w:style>
  <w:style w:type="paragraph" w:customStyle="1" w:styleId="xl169">
    <w:name w:val="xl169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0">
    <w:name w:val="xl170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1">
    <w:name w:val="xl17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E699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72">
    <w:name w:val="xl172"/>
    <w:basedOn w:val="Normal"/>
    <w:rsid w:val="00524F0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3">
    <w:name w:val="xl17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4">
    <w:name w:val="xl174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5">
    <w:name w:val="xl175"/>
    <w:basedOn w:val="Normal"/>
    <w:rsid w:val="00524F0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6">
    <w:name w:val="xl176"/>
    <w:basedOn w:val="Normal"/>
    <w:rsid w:val="00524F0B"/>
    <w:pPr>
      <w:pBdr>
        <w:left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7">
    <w:name w:val="xl177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customStyle="1" w:styleId="xl178">
    <w:name w:val="xl178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48235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79">
    <w:name w:val="xl179"/>
    <w:basedOn w:val="Normal"/>
    <w:rsid w:val="00524F0B"/>
    <w:pPr>
      <w:pBdr>
        <w:left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0">
    <w:name w:val="xl180"/>
    <w:basedOn w:val="Normal"/>
    <w:rsid w:val="00524F0B"/>
    <w:pP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color w:val="FFFFFF"/>
      <w:sz w:val="40"/>
      <w:szCs w:val="40"/>
      <w:lang w:eastAsia="pt-BR"/>
    </w:rPr>
  </w:style>
  <w:style w:type="paragraph" w:customStyle="1" w:styleId="xl181">
    <w:name w:val="xl181"/>
    <w:basedOn w:val="Normal"/>
    <w:rsid w:val="00524F0B"/>
    <w:pPr>
      <w:pBdr>
        <w:left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2">
    <w:name w:val="xl182"/>
    <w:basedOn w:val="Normal"/>
    <w:rsid w:val="00524F0B"/>
    <w:pPr>
      <w:pBdr>
        <w:bottom w:val="single" w:sz="4" w:space="0" w:color="auto"/>
      </w:pBdr>
      <w:shd w:val="clear" w:color="000000" w:fill="00B050"/>
      <w:spacing w:before="100" w:beforeAutospacing="1" w:after="100" w:afterAutospacing="1"/>
      <w:textAlignment w:val="top"/>
    </w:pPr>
    <w:rPr>
      <w:rFonts w:ascii="Arial" w:eastAsia="Times New Roman" w:hAnsi="Arial" w:cs="Arial"/>
      <w:color w:val="FFFFFF"/>
      <w:sz w:val="24"/>
      <w:szCs w:val="24"/>
      <w:lang w:eastAsia="pt-BR"/>
    </w:rPr>
  </w:style>
  <w:style w:type="paragraph" w:customStyle="1" w:styleId="xl183">
    <w:name w:val="xl183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eastAsia="pt-BR"/>
    </w:rPr>
  </w:style>
  <w:style w:type="paragraph" w:customStyle="1" w:styleId="xl184">
    <w:name w:val="xl184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5">
    <w:name w:val="xl185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333F4F"/>
      <w:spacing w:before="100" w:beforeAutospacing="1" w:after="100" w:afterAutospacing="1"/>
      <w:jc w:val="center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6">
    <w:name w:val="xl186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333F4F"/>
      <w:spacing w:before="100" w:beforeAutospacing="1" w:after="100" w:afterAutospacing="1"/>
    </w:pPr>
    <w:rPr>
      <w:rFonts w:ascii="Arial" w:eastAsia="Times New Roman" w:hAnsi="Arial" w:cs="Arial"/>
      <w:b/>
      <w:bCs/>
      <w:color w:val="FFFFFF"/>
      <w:sz w:val="20"/>
      <w:szCs w:val="20"/>
      <w:lang w:eastAsia="pt-BR"/>
    </w:rPr>
  </w:style>
  <w:style w:type="paragraph" w:customStyle="1" w:styleId="xl187">
    <w:name w:val="xl187"/>
    <w:basedOn w:val="Normal"/>
    <w:rsid w:val="00524F0B"/>
    <w:pPr>
      <w:pBdr>
        <w:top w:val="single" w:sz="4" w:space="0" w:color="auto"/>
      </w:pBd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8">
    <w:name w:val="xl188"/>
    <w:basedOn w:val="Normal"/>
    <w:rsid w:val="00524F0B"/>
    <w:pPr>
      <w:shd w:val="clear" w:color="000000" w:fill="4AAB6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b/>
      <w:bCs/>
      <w:color w:val="000000"/>
      <w:sz w:val="20"/>
      <w:szCs w:val="20"/>
      <w:lang w:eastAsia="pt-BR"/>
    </w:rPr>
  </w:style>
  <w:style w:type="paragraph" w:customStyle="1" w:styleId="xl189">
    <w:name w:val="xl189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0">
    <w:name w:val="xl190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4242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color w:val="FFFFFF"/>
      <w:sz w:val="16"/>
      <w:szCs w:val="16"/>
      <w:lang w:eastAsia="pt-BR"/>
    </w:rPr>
  </w:style>
  <w:style w:type="paragraph" w:customStyle="1" w:styleId="xl191">
    <w:name w:val="xl191"/>
    <w:basedOn w:val="Normal"/>
    <w:rsid w:val="00524F0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2">
    <w:name w:val="xl192"/>
    <w:basedOn w:val="Normal"/>
    <w:rsid w:val="00524F0B"/>
    <w:pPr>
      <w:pBdr>
        <w:top w:val="single" w:sz="4" w:space="0" w:color="auto"/>
        <w:bottom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customStyle="1" w:styleId="xl193">
    <w:name w:val="xl193"/>
    <w:basedOn w:val="Normal"/>
    <w:rsid w:val="00524F0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/>
      <w:jc w:val="center"/>
      <w:textAlignment w:val="center"/>
    </w:pPr>
    <w:rPr>
      <w:rFonts w:ascii="Verdana" w:eastAsia="Times New Roman" w:hAnsi="Verdana" w:cs="Times New Roman"/>
      <w:color w:val="000000"/>
      <w:sz w:val="18"/>
      <w:szCs w:val="1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4F0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customStyle="1" w:styleId="ListaClara-nfase51">
    <w:name w:val="Lista Clara - Ênfase 51"/>
    <w:basedOn w:val="Tabelanormal"/>
    <w:next w:val="ListaClara-nfase5"/>
    <w:uiPriority w:val="61"/>
    <w:rsid w:val="00FF68FF"/>
    <w:pPr>
      <w:spacing w:beforeAutospacing="1" w:after="0" w:afterAutospacing="1" w:line="240" w:lineRule="auto"/>
      <w:ind w:left="924"/>
      <w:jc w:val="both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Tabelacomgrade1">
    <w:name w:val="Tabela com grade1"/>
    <w:basedOn w:val="Tabelanormal"/>
    <w:next w:val="Tabelacomgrade"/>
    <w:uiPriority w:val="59"/>
    <w:rsid w:val="00FF68FF"/>
    <w:pPr>
      <w:spacing w:beforeAutospacing="1" w:after="0" w:afterAutospacing="1" w:line="240" w:lineRule="auto"/>
      <w:ind w:left="284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semiHidden/>
    <w:unhideWhenUsed/>
    <w:rsid w:val="00FF68F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ProjectScopeTable">
    <w:name w:val="Project Scope Table"/>
    <w:basedOn w:val="Tabelanormal"/>
    <w:uiPriority w:val="99"/>
    <w:rsid w:val="00B406DB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BE5F1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SemEspaamento">
    <w:name w:val="No Spacing"/>
    <w:uiPriority w:val="1"/>
    <w:qFormat/>
    <w:rsid w:val="00A479B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C1A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i-text">
    <w:name w:val="ui-text"/>
    <w:basedOn w:val="Fontepargpadro"/>
    <w:rsid w:val="00CD39D5"/>
  </w:style>
  <w:style w:type="paragraph" w:customStyle="1" w:styleId="Bullets2">
    <w:name w:val="Bullets 2"/>
    <w:basedOn w:val="Normal"/>
    <w:link w:val="Bullets2Char"/>
    <w:qFormat/>
    <w:rsid w:val="00BB0AC0"/>
    <w:pPr>
      <w:spacing w:after="60" w:line="300" w:lineRule="auto"/>
      <w:ind w:left="3888" w:hanging="360"/>
    </w:pPr>
    <w:rPr>
      <w:rFonts w:asciiTheme="minorHAnsi" w:eastAsia="Calibri" w:hAnsiTheme="minorHAnsi" w:cs="Arial"/>
      <w:color w:val="000000" w:themeColor="text1"/>
    </w:rPr>
  </w:style>
  <w:style w:type="paragraph" w:customStyle="1" w:styleId="Pa1">
    <w:name w:val="Pa1"/>
    <w:basedOn w:val="Normal"/>
    <w:next w:val="Normal"/>
    <w:rsid w:val="00BB0AC0"/>
    <w:pPr>
      <w:spacing w:line="141" w:lineRule="atLeast"/>
    </w:pPr>
    <w:rPr>
      <w:rFonts w:ascii="IRCVRN+Cambria" w:eastAsiaTheme="minorEastAsia" w:hAnsi="IRCVRN+Cambria"/>
      <w:sz w:val="24"/>
      <w:szCs w:val="24"/>
    </w:rPr>
  </w:style>
  <w:style w:type="character" w:customStyle="1" w:styleId="Bullets2Char">
    <w:name w:val="Bullets 2 Char"/>
    <w:link w:val="Bullets2"/>
    <w:rsid w:val="00BB0AC0"/>
    <w:rPr>
      <w:rFonts w:eastAsia="Calibri" w:cs="Arial"/>
      <w:color w:val="000000" w:themeColor="text1"/>
    </w:rPr>
  </w:style>
  <w:style w:type="character" w:customStyle="1" w:styleId="normaltextrun">
    <w:name w:val="normaltextrun"/>
    <w:rsid w:val="00BB0AC0"/>
  </w:style>
  <w:style w:type="character" w:customStyle="1" w:styleId="eop">
    <w:name w:val="eop"/>
    <w:rsid w:val="00BB0AC0"/>
  </w:style>
  <w:style w:type="character" w:customStyle="1" w:styleId="Meno1">
    <w:name w:val="Menção1"/>
    <w:basedOn w:val="Fontepargpadro"/>
    <w:uiPriority w:val="99"/>
    <w:unhideWhenUsed/>
    <w:rsid w:val="00BB0AC0"/>
    <w:rPr>
      <w:color w:val="2B579A"/>
      <w:shd w:val="clear" w:color="auto" w:fill="E6E6E6"/>
    </w:rPr>
  </w:style>
  <w:style w:type="character" w:customStyle="1" w:styleId="MenoPendente1">
    <w:name w:val="Menção Pendente1"/>
    <w:basedOn w:val="Fontepargpadro"/>
    <w:uiPriority w:val="99"/>
    <w:unhideWhenUsed/>
    <w:rsid w:val="00BB0AC0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B0A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Simples1">
    <w:name w:val="Plain Table 1"/>
    <w:basedOn w:val="Tabelanormal"/>
    <w:uiPriority w:val="41"/>
    <w:rsid w:val="00BB0A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11">
    <w:name w:val="Tabela Simples 11"/>
    <w:basedOn w:val="Tabelanormal"/>
    <w:uiPriority w:val="41"/>
    <w:rsid w:val="00C76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rpoTabela">
    <w:name w:val="CorpoTabela"/>
    <w:basedOn w:val="Normal"/>
    <w:link w:val="CorpoTabelaChar"/>
    <w:rsid w:val="007B6AF9"/>
    <w:rPr>
      <w:rFonts w:asciiTheme="minorHAnsi" w:hAnsiTheme="minorHAnsi" w:cstheme="minorHAnsi"/>
      <w:sz w:val="16"/>
      <w:szCs w:val="16"/>
    </w:rPr>
  </w:style>
  <w:style w:type="character" w:customStyle="1" w:styleId="CorpoTabelaChar">
    <w:name w:val="CorpoTabela Char"/>
    <w:basedOn w:val="Fontepargpadro"/>
    <w:link w:val="CorpoTabela"/>
    <w:rsid w:val="007B6AF9"/>
    <w:rPr>
      <w:rFonts w:cstheme="minorHAnsi"/>
      <w:sz w:val="16"/>
      <w:szCs w:val="16"/>
    </w:rPr>
  </w:style>
  <w:style w:type="paragraph" w:customStyle="1" w:styleId="Comentrios">
    <w:name w:val="Comentários"/>
    <w:basedOn w:val="Normal"/>
    <w:link w:val="ComentriosChar"/>
    <w:qFormat/>
    <w:rsid w:val="007B6AF9"/>
    <w:pPr>
      <w:shd w:val="clear" w:color="auto" w:fill="F2F2F2" w:themeFill="background1" w:themeFillShade="F2"/>
    </w:pPr>
    <w:rPr>
      <w:rFonts w:asciiTheme="minorHAnsi" w:hAnsiTheme="minorHAnsi"/>
      <w:i/>
      <w:iCs/>
      <w:color w:val="7F7F7F" w:themeColor="text1" w:themeTint="80"/>
      <w:sz w:val="20"/>
      <w:szCs w:val="20"/>
    </w:rPr>
  </w:style>
  <w:style w:type="character" w:customStyle="1" w:styleId="ComentriosChar">
    <w:name w:val="Comentários Char"/>
    <w:basedOn w:val="Fontepargpadro"/>
    <w:link w:val="Comentrios"/>
    <w:rsid w:val="007B6AF9"/>
    <w:rPr>
      <w:i/>
      <w:iCs/>
      <w:color w:val="7F7F7F" w:themeColor="text1" w:themeTint="80"/>
      <w:sz w:val="20"/>
      <w:szCs w:val="20"/>
      <w:shd w:val="clear" w:color="auto" w:fill="F2F2F2" w:themeFill="background1" w:themeFillShade="F2"/>
    </w:rPr>
  </w:style>
  <w:style w:type="character" w:customStyle="1" w:styleId="Mention1">
    <w:name w:val="Mention1"/>
    <w:basedOn w:val="Fontepargpadro"/>
    <w:uiPriority w:val="99"/>
    <w:unhideWhenUsed/>
    <w:rPr>
      <w:color w:val="2B579A"/>
      <w:shd w:val="clear" w:color="auto" w:fill="E6E6E6"/>
    </w:rPr>
  </w:style>
  <w:style w:type="character" w:customStyle="1" w:styleId="UnresolvedMention1">
    <w:name w:val="Unresolved Mention1"/>
    <w:basedOn w:val="Fontepargpadro"/>
    <w:uiPriority w:val="99"/>
    <w:semiHidden/>
    <w:unhideWhenUsed/>
    <w:rsid w:val="00C9322D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286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286A"/>
    <w:rPr>
      <w:rFonts w:ascii="Calibri" w:hAnsi="Calibri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1286A"/>
    <w:rPr>
      <w:vertAlign w:val="superscript"/>
    </w:rPr>
  </w:style>
  <w:style w:type="character" w:customStyle="1" w:styleId="UnresolvedMention2">
    <w:name w:val="Unresolved Mention2"/>
    <w:basedOn w:val="Fontepargpadro"/>
    <w:uiPriority w:val="99"/>
    <w:semiHidden/>
    <w:unhideWhenUsed/>
    <w:rsid w:val="008876CC"/>
    <w:rPr>
      <w:color w:val="605E5C"/>
      <w:shd w:val="clear" w:color="auto" w:fill="E1DFDD"/>
    </w:rPr>
  </w:style>
  <w:style w:type="character" w:customStyle="1" w:styleId="Mention2">
    <w:name w:val="Mention2"/>
    <w:basedOn w:val="Fontepargpadro"/>
    <w:uiPriority w:val="99"/>
    <w:unhideWhenUsed/>
    <w:rsid w:val="002F5953"/>
    <w:rPr>
      <w:color w:val="2B579A"/>
      <w:shd w:val="clear" w:color="auto" w:fill="E1DFDD"/>
    </w:rPr>
  </w:style>
  <w:style w:type="character" w:customStyle="1" w:styleId="Mention3">
    <w:name w:val="Mention3"/>
    <w:basedOn w:val="Fontepargpadro"/>
    <w:uiPriority w:val="99"/>
    <w:unhideWhenUsed/>
    <w:rsid w:val="008876CC"/>
    <w:rPr>
      <w:color w:val="2B579A"/>
      <w:shd w:val="clear" w:color="auto" w:fill="E1DFDD"/>
    </w:rPr>
  </w:style>
  <w:style w:type="character" w:customStyle="1" w:styleId="Mention">
    <w:name w:val="Mention"/>
    <w:basedOn w:val="Fontepargpadro"/>
    <w:uiPriority w:val="99"/>
    <w:unhideWhenUsed/>
    <w:rsid w:val="00C95A3C"/>
    <w:rPr>
      <w:color w:val="2B579A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B0E80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790EF3"/>
  </w:style>
  <w:style w:type="paragraph" w:customStyle="1" w:styleId="Pargrafo11pt">
    <w:name w:val="Parágrafo 11 pt"/>
    <w:uiPriority w:val="99"/>
    <w:rsid w:val="00811C0B"/>
    <w:pPr>
      <w:widowControl w:val="0"/>
      <w:tabs>
        <w:tab w:val="left" w:pos="10773"/>
      </w:tabs>
      <w:spacing w:after="240" w:line="230" w:lineRule="atLeast"/>
      <w:jc w:val="both"/>
    </w:pPr>
    <w:rPr>
      <w:rFonts w:ascii="Arial" w:eastAsia="Times New Roman" w:hAnsi="Arial" w:cs="Times New Roman"/>
      <w:noProof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93042"/>
    <w:rPr>
      <w:b/>
      <w:bCs/>
    </w:rPr>
  </w:style>
  <w:style w:type="paragraph" w:customStyle="1" w:styleId="Ttulo10">
    <w:name w:val="Título1"/>
    <w:next w:val="Normal"/>
    <w:qFormat/>
    <w:rsid w:val="005B7CD4"/>
    <w:pPr>
      <w:spacing w:before="200"/>
      <w:ind w:left="567" w:hanging="505"/>
      <w:jc w:val="both"/>
    </w:pPr>
    <w:rPr>
      <w:rFonts w:eastAsiaTheme="majorEastAsia" w:cstheme="minorHAnsi"/>
      <w:b/>
      <w:bCs/>
      <w:color w:val="18284C"/>
      <w:sz w:val="24"/>
      <w:szCs w:val="24"/>
      <w:lang w:eastAsia="ja-JP"/>
    </w:rPr>
  </w:style>
  <w:style w:type="paragraph" w:customStyle="1" w:styleId="TableContents">
    <w:name w:val="Table Contents"/>
    <w:basedOn w:val="Normal"/>
    <w:autoRedefine/>
    <w:qFormat/>
    <w:rsid w:val="00457F48"/>
    <w:pPr>
      <w:spacing w:line="240" w:lineRule="auto"/>
      <w:ind w:left="132" w:right="128" w:firstLine="0"/>
      <w:jc w:val="left"/>
    </w:pPr>
    <w:rPr>
      <w:rFonts w:asciiTheme="minorHAnsi" w:eastAsia="Arial" w:hAnsiTheme="minorHAnsi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8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11973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61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32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1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1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625EBEAB62DA438180CD0344175DCD" ma:contentTypeVersion="12" ma:contentTypeDescription="Crie um novo documento." ma:contentTypeScope="" ma:versionID="1690ecb29041e9f6a7dfaf88f080078d">
  <xsd:schema xmlns:xsd="http://www.w3.org/2001/XMLSchema" xmlns:xs="http://www.w3.org/2001/XMLSchema" xmlns:p="http://schemas.microsoft.com/office/2006/metadata/properties" xmlns:ns2="343baba5-3cff-45e4-9347-222e64391087" xmlns:ns3="ac44d7d8-a149-432c-a72c-2d3b3d2b8d35" targetNamespace="http://schemas.microsoft.com/office/2006/metadata/properties" ma:root="true" ma:fieldsID="44533d7be1c9bbb20987e261cad24f5f" ns2:_="" ns3:_="">
    <xsd:import namespace="343baba5-3cff-45e4-9347-222e64391087"/>
    <xsd:import namespace="ac44d7d8-a149-432c-a72c-2d3b3d2b8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baba5-3cff-45e4-9347-222e64391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7314af4-d308-44cd-9263-95fda59d53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4d7d8-a149-432c-a72c-2d3b3d2b8d3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c758b0-97d6-4bbd-bebf-7688bcd0aa73}" ma:internalName="TaxCatchAll" ma:showField="CatchAllData" ma:web="ac44d7d8-a149-432c-a72c-2d3b3d2b8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3baba5-3cff-45e4-9347-222e64391087">
      <Terms xmlns="http://schemas.microsoft.com/office/infopath/2007/PartnerControls"/>
    </lcf76f155ced4ddcb4097134ff3c332f>
    <TaxCatchAll xmlns="ac44d7d8-a149-432c-a72c-2d3b3d2b8d3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314E4-719E-41AD-B6E7-B9DF260BE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3baba5-3cff-45e4-9347-222e64391087"/>
    <ds:schemaRef ds:uri="ac44d7d8-a149-432c-a72c-2d3b3d2b8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4979E6-C1E0-4C90-AFC8-03B39BCF82AC}">
  <ds:schemaRefs>
    <ds:schemaRef ds:uri="http://schemas.microsoft.com/office/2006/metadata/properties"/>
    <ds:schemaRef ds:uri="http://schemas.microsoft.com/office/infopath/2007/PartnerControls"/>
    <ds:schemaRef ds:uri="343baba5-3cff-45e4-9347-222e64391087"/>
    <ds:schemaRef ds:uri="ac44d7d8-a149-432c-a72c-2d3b3d2b8d35"/>
  </ds:schemaRefs>
</ds:datastoreItem>
</file>

<file path=customXml/itemProps3.xml><?xml version="1.0" encoding="utf-8"?>
<ds:datastoreItem xmlns:ds="http://schemas.openxmlformats.org/officeDocument/2006/customXml" ds:itemID="{FBD84525-AFC9-4B29-A3BC-9EB89E13CA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61EE57-5217-4D72-8E7E-B44AF5515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2066</TotalTime>
  <Pages>15</Pages>
  <Words>1932</Words>
  <Characters>10434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12342</CharactersWithSpaces>
  <SharedDoc>false</SharedDoc>
  <HyperlinkBase>http://escritoriodeprojetos.com.br/SharedFiles/Download.aspx?pageid=18&amp;mid=24&amp;fileid=19</HyperlinkBase>
  <HLinks>
    <vt:vector size="174" baseType="variant">
      <vt:variant>
        <vt:i4>8257631</vt:i4>
      </vt:variant>
      <vt:variant>
        <vt:i4>66</vt:i4>
      </vt:variant>
      <vt:variant>
        <vt:i4>0</vt:i4>
      </vt:variant>
      <vt:variant>
        <vt:i4>5</vt:i4>
      </vt:variant>
      <vt:variant>
        <vt:lpwstr>mailto:vania.bezerra@hsl.org.br</vt:lpwstr>
      </vt:variant>
      <vt:variant>
        <vt:lpwstr/>
      </vt:variant>
      <vt:variant>
        <vt:i4>6291514</vt:i4>
      </vt:variant>
      <vt:variant>
        <vt:i4>63</vt:i4>
      </vt:variant>
      <vt:variant>
        <vt:i4>0</vt:i4>
      </vt:variant>
      <vt:variant>
        <vt:i4>5</vt:i4>
      </vt:variant>
      <vt:variant>
        <vt:lpwstr>https://www.iso.org/standard/51344.html</vt:lpwstr>
      </vt:variant>
      <vt:variant>
        <vt:lpwstr/>
      </vt:variant>
      <vt:variant>
        <vt:i4>1048656</vt:i4>
      </vt:variant>
      <vt:variant>
        <vt:i4>60</vt:i4>
      </vt:variant>
      <vt:variant>
        <vt:i4>0</vt:i4>
      </vt:variant>
      <vt:variant>
        <vt:i4>5</vt:i4>
      </vt:variant>
      <vt:variant>
        <vt:lpwstr>https://www.omg.org/cts2/</vt:lpwstr>
      </vt:variant>
      <vt:variant>
        <vt:lpwstr/>
      </vt:variant>
      <vt:variant>
        <vt:i4>6750327</vt:i4>
      </vt:variant>
      <vt:variant>
        <vt:i4>57</vt:i4>
      </vt:variant>
      <vt:variant>
        <vt:i4>0</vt:i4>
      </vt:variant>
      <vt:variant>
        <vt:i4>5</vt:i4>
      </vt:variant>
      <vt:variant>
        <vt:lpwstr>https://bvsms.saude.gov.br/bvs/publicacoes/relatorio_monitoramento_estrategia_saude_digital.pdf</vt:lpwstr>
      </vt:variant>
      <vt:variant>
        <vt:lpwstr/>
      </vt:variant>
      <vt:variant>
        <vt:i4>7798829</vt:i4>
      </vt:variant>
      <vt:variant>
        <vt:i4>54</vt:i4>
      </vt:variant>
      <vt:variant>
        <vt:i4>0</vt:i4>
      </vt:variant>
      <vt:variant>
        <vt:i4>5</vt:i4>
      </vt:variant>
      <vt:variant>
        <vt:lpwstr>https://confluence.hl7.org/display/FHIR/IG+Publisher+Documentation</vt:lpwstr>
      </vt:variant>
      <vt:variant>
        <vt:lpwstr/>
      </vt:variant>
      <vt:variant>
        <vt:i4>7798829</vt:i4>
      </vt:variant>
      <vt:variant>
        <vt:i4>51</vt:i4>
      </vt:variant>
      <vt:variant>
        <vt:i4>0</vt:i4>
      </vt:variant>
      <vt:variant>
        <vt:i4>5</vt:i4>
      </vt:variant>
      <vt:variant>
        <vt:lpwstr>https://confluence.hl7.org/display/FHIR/IG+Publisher+Documentation</vt:lpwstr>
      </vt:variant>
      <vt:variant>
        <vt:lpwstr/>
      </vt:variant>
      <vt:variant>
        <vt:i4>262172</vt:i4>
      </vt:variant>
      <vt:variant>
        <vt:i4>48</vt:i4>
      </vt:variant>
      <vt:variant>
        <vt:i4>0</vt:i4>
      </vt:variant>
      <vt:variant>
        <vt:i4>5</vt:i4>
      </vt:variant>
      <vt:variant>
        <vt:lpwstr>https://doi.org/10.1038/s41746-019-0158-1</vt:lpwstr>
      </vt:variant>
      <vt:variant>
        <vt:lpwstr/>
      </vt:variant>
      <vt:variant>
        <vt:i4>7143522</vt:i4>
      </vt:variant>
      <vt:variant>
        <vt:i4>45</vt:i4>
      </vt:variant>
      <vt:variant>
        <vt:i4>0</vt:i4>
      </vt:variant>
      <vt:variant>
        <vt:i4>5</vt:i4>
      </vt:variant>
      <vt:variant>
        <vt:lpwstr>https://www.in.gov.br/web/dou/-/resolucao-n-588-de-12-de-julho-de-2018-36469431</vt:lpwstr>
      </vt:variant>
      <vt:variant>
        <vt:lpwstr/>
      </vt:variant>
      <vt:variant>
        <vt:i4>4325413</vt:i4>
      </vt:variant>
      <vt:variant>
        <vt:i4>42</vt:i4>
      </vt:variant>
      <vt:variant>
        <vt:i4>0</vt:i4>
      </vt:variant>
      <vt:variant>
        <vt:i4>5</vt:i4>
      </vt:variant>
      <vt:variant>
        <vt:lpwstr>https://www.in.gov.br/materia/-/asset_publisher/Kujrw0TZC2Mb/content/id/19308123/do1-2017-09-22-portaria-n-2-436-de-21-de-setembro-de-2017-19308031</vt:lpwstr>
      </vt:variant>
      <vt:variant>
        <vt:lpwstr/>
      </vt:variant>
      <vt:variant>
        <vt:i4>2097270</vt:i4>
      </vt:variant>
      <vt:variant>
        <vt:i4>39</vt:i4>
      </vt:variant>
      <vt:variant>
        <vt:i4>0</vt:i4>
      </vt:variant>
      <vt:variant>
        <vt:i4>5</vt:i4>
      </vt:variant>
      <vt:variant>
        <vt:lpwstr>https://www.in.gov.br/en/web/dou/-/portaria-gm/ms-n-1.768-de-30-de-julho-de-2021-335472332</vt:lpwstr>
      </vt:variant>
      <vt:variant>
        <vt:lpwstr/>
      </vt:variant>
      <vt:variant>
        <vt:i4>7274614</vt:i4>
      </vt:variant>
      <vt:variant>
        <vt:i4>36</vt:i4>
      </vt:variant>
      <vt:variant>
        <vt:i4>0</vt:i4>
      </vt:variant>
      <vt:variant>
        <vt:i4>5</vt:i4>
      </vt:variant>
      <vt:variant>
        <vt:lpwstr>https://www.in.gov.br/en/web/dou/-/portaria-n1.434-de-28-de-maio-de-2020-259143327</vt:lpwstr>
      </vt:variant>
      <vt:variant>
        <vt:lpwstr/>
      </vt:variant>
      <vt:variant>
        <vt:i4>1441885</vt:i4>
      </vt:variant>
      <vt:variant>
        <vt:i4>33</vt:i4>
      </vt:variant>
      <vt:variant>
        <vt:i4>0</vt:i4>
      </vt:variant>
      <vt:variant>
        <vt:i4>5</vt:i4>
      </vt:variant>
      <vt:variant>
        <vt:lpwstr>http://www.jointinitiativecouncil.org/images/pdf/jic.setting.the.stage.for.the.future.pdf</vt:lpwstr>
      </vt:variant>
      <vt:variant>
        <vt:lpwstr/>
      </vt:variant>
      <vt:variant>
        <vt:i4>2162746</vt:i4>
      </vt:variant>
      <vt:variant>
        <vt:i4>21</vt:i4>
      </vt:variant>
      <vt:variant>
        <vt:i4>0</vt:i4>
      </vt:variant>
      <vt:variant>
        <vt:i4>5</vt:i4>
      </vt:variant>
      <vt:variant>
        <vt:lpwstr>https://simplifier.net/redenacionaldedadosemsaude/04e15b9e-7dc5-4455-ae70-d3f8e677b7f8</vt:lpwstr>
      </vt:variant>
      <vt:variant>
        <vt:lpwstr/>
      </vt:variant>
      <vt:variant>
        <vt:i4>2293795</vt:i4>
      </vt:variant>
      <vt:variant>
        <vt:i4>12</vt:i4>
      </vt:variant>
      <vt:variant>
        <vt:i4>0</vt:i4>
      </vt:variant>
      <vt:variant>
        <vt:i4>5</vt:i4>
      </vt:variant>
      <vt:variant>
        <vt:lpwstr>https://build.fhir.org/ig/HL7/fhir-ips/toc.html</vt:lpwstr>
      </vt:variant>
      <vt:variant>
        <vt:lpwstr/>
      </vt:variant>
      <vt:variant>
        <vt:i4>7995455</vt:i4>
      </vt:variant>
      <vt:variant>
        <vt:i4>9</vt:i4>
      </vt:variant>
      <vt:variant>
        <vt:i4>0</vt:i4>
      </vt:variant>
      <vt:variant>
        <vt:i4>5</vt:i4>
      </vt:variant>
      <vt:variant>
        <vt:lpwstr>https://www.omg.org/spec/CTS2/</vt:lpwstr>
      </vt:variant>
      <vt:variant>
        <vt:lpwstr/>
      </vt:variant>
      <vt:variant>
        <vt:i4>5374067</vt:i4>
      </vt:variant>
      <vt:variant>
        <vt:i4>3</vt:i4>
      </vt:variant>
      <vt:variant>
        <vt:i4>0</vt:i4>
      </vt:variant>
      <vt:variant>
        <vt:i4>5</vt:i4>
      </vt:variant>
      <vt:variant>
        <vt:lpwstr>mailto:paula.pietri@hsl.org.br</vt:lpwstr>
      </vt:variant>
      <vt:variant>
        <vt:lpwstr/>
      </vt:variant>
      <vt:variant>
        <vt:i4>8257631</vt:i4>
      </vt:variant>
      <vt:variant>
        <vt:i4>0</vt:i4>
      </vt:variant>
      <vt:variant>
        <vt:i4>0</vt:i4>
      </vt:variant>
      <vt:variant>
        <vt:i4>5</vt:i4>
      </vt:variant>
      <vt:variant>
        <vt:lpwstr>mailto:vania.bezerra@hsl.org.br</vt:lpwstr>
      </vt:variant>
      <vt:variant>
        <vt:lpwstr/>
      </vt:variant>
      <vt:variant>
        <vt:i4>3866670</vt:i4>
      </vt:variant>
      <vt:variant>
        <vt:i4>18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3866670</vt:i4>
      </vt:variant>
      <vt:variant>
        <vt:i4>9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3866670</vt:i4>
      </vt:variant>
      <vt:variant>
        <vt:i4>0</vt:i4>
      </vt:variant>
      <vt:variant>
        <vt:i4>0</vt:i4>
      </vt:variant>
      <vt:variant>
        <vt:i4>5</vt:i4>
      </vt:variant>
      <vt:variant>
        <vt:lpwstr>http://www.hospitalsiriolibanes.org.br/</vt:lpwstr>
      </vt:variant>
      <vt:variant>
        <vt:lpwstr/>
      </vt:variant>
      <vt:variant>
        <vt:i4>5701752</vt:i4>
      </vt:variant>
      <vt:variant>
        <vt:i4>24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21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2555919</vt:i4>
      </vt:variant>
      <vt:variant>
        <vt:i4>18</vt:i4>
      </vt:variant>
      <vt:variant>
        <vt:i4>0</vt:i4>
      </vt:variant>
      <vt:variant>
        <vt:i4>5</vt:i4>
      </vt:variant>
      <vt:variant>
        <vt:lpwstr>mailto:gabriel.gaoliveira@hsl.org.br</vt:lpwstr>
      </vt:variant>
      <vt:variant>
        <vt:lpwstr/>
      </vt:variant>
      <vt:variant>
        <vt:i4>5701752</vt:i4>
      </vt:variant>
      <vt:variant>
        <vt:i4>15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12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5701752</vt:i4>
      </vt:variant>
      <vt:variant>
        <vt:i4>9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2555919</vt:i4>
      </vt:variant>
      <vt:variant>
        <vt:i4>6</vt:i4>
      </vt:variant>
      <vt:variant>
        <vt:i4>0</vt:i4>
      </vt:variant>
      <vt:variant>
        <vt:i4>5</vt:i4>
      </vt:variant>
      <vt:variant>
        <vt:lpwstr>mailto:gabriel.gaoliveira@hsl.org.br</vt:lpwstr>
      </vt:variant>
      <vt:variant>
        <vt:lpwstr/>
      </vt:variant>
      <vt:variant>
        <vt:i4>5701752</vt:i4>
      </vt:variant>
      <vt:variant>
        <vt:i4>3</vt:i4>
      </vt:variant>
      <vt:variant>
        <vt:i4>0</vt:i4>
      </vt:variant>
      <vt:variant>
        <vt:i4>5</vt:i4>
      </vt:variant>
      <vt:variant>
        <vt:lpwstr>mailto:beatriz.leao@hsl.org.br</vt:lpwstr>
      </vt:variant>
      <vt:variant>
        <vt:lpwstr/>
      </vt:variant>
      <vt:variant>
        <vt:i4>5439510</vt:i4>
      </vt:variant>
      <vt:variant>
        <vt:i4>0</vt:i4>
      </vt:variant>
      <vt:variant>
        <vt:i4>0</vt:i4>
      </vt:variant>
      <vt:variant>
        <vt:i4>5</vt:i4>
      </vt:variant>
      <vt:variant>
        <vt:lpwstr>http://fhir.org/conformance-testing/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Gabriel Gausmann Oliveira</dc:creator>
  <cp:keywords>Template Gerenciamento de Projetos</cp:keywords>
  <dc:description/>
  <cp:lastModifiedBy>Monalisa</cp:lastModifiedBy>
  <cp:revision>21</cp:revision>
  <cp:lastPrinted>2021-01-28T11:38:00Z</cp:lastPrinted>
  <dcterms:created xsi:type="dcterms:W3CDTF">2023-05-05T18:32:00Z</dcterms:created>
  <dcterms:modified xsi:type="dcterms:W3CDTF">2023-12-19T20:39:00Z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0x010100DB625EBEAB62DA438180CD0344175DCD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