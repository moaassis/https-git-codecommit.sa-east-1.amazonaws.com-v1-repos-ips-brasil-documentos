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36F7A" w14:textId="77777777" w:rsidR="008A32E4" w:rsidRPr="003D6BDE" w:rsidRDefault="008A32E4" w:rsidP="003D6BDE">
      <w:bookmarkStart w:id="0" w:name="_GoBack"/>
      <w:bookmarkEnd w:id="0"/>
    </w:p>
    <w:sectPr w:rsidR="008A32E4" w:rsidRPr="003D6BDE" w:rsidSect="008A32E4">
      <w:headerReference w:type="default" r:id="rId11"/>
      <w:footerReference w:type="default" r:id="rId12"/>
      <w:pgSz w:w="11906" w:h="16838"/>
      <w:pgMar w:top="1908" w:right="1133" w:bottom="1418" w:left="1701" w:header="426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26E36" w14:textId="77777777" w:rsidR="00216077" w:rsidRDefault="00216077" w:rsidP="005E1593">
      <w:r>
        <w:separator/>
      </w:r>
    </w:p>
  </w:endnote>
  <w:endnote w:type="continuationSeparator" w:id="0">
    <w:p w14:paraId="4353BE73" w14:textId="77777777" w:rsidR="00216077" w:rsidRDefault="0021607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2F45B" w14:textId="24367EE8" w:rsidR="00671E05" w:rsidRDefault="00671E05" w:rsidP="00D978B2">
    <w:pPr>
      <w:pStyle w:val="Rodap"/>
      <w:tabs>
        <w:tab w:val="center" w:pos="4536"/>
        <w:tab w:val="right" w:pos="9072"/>
      </w:tabs>
      <w:ind w:left="-567"/>
      <w:rPr>
        <w:color w:val="404040" w:themeColor="text1" w:themeTint="BF"/>
        <w:sz w:val="14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8B3B64" wp14:editId="719B9399">
              <wp:simplePos x="0" y="0"/>
              <wp:positionH relativeFrom="column">
                <wp:posOffset>-809625</wp:posOffset>
              </wp:positionH>
              <wp:positionV relativeFrom="paragraph">
                <wp:posOffset>216535</wp:posOffset>
              </wp:positionV>
              <wp:extent cx="7077075" cy="0"/>
              <wp:effectExtent l="0" t="0" r="28575" b="19050"/>
              <wp:wrapNone/>
              <wp:docPr id="31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581ED35" id="Conector reto 3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5pt,17.05pt" to="493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" strokecolor="#00b0f0"/>
          </w:pict>
        </mc:Fallback>
      </mc:AlternateContent>
    </w:r>
  </w:p>
  <w:p w14:paraId="3278EF6C" w14:textId="6B858ED0" w:rsidR="00671E05" w:rsidRDefault="00671E05" w:rsidP="00D978B2">
    <w:pPr>
      <w:pStyle w:val="Rodap"/>
      <w:tabs>
        <w:tab w:val="center" w:pos="4536"/>
        <w:tab w:val="right" w:pos="9072"/>
      </w:tabs>
      <w:ind w:left="-567"/>
      <w:rPr>
        <w:color w:val="404040" w:themeColor="text1" w:themeTint="BF"/>
        <w:sz w:val="14"/>
        <w:szCs w:val="16"/>
      </w:rPr>
    </w:pPr>
  </w:p>
  <w:p w14:paraId="1CCADF8F" w14:textId="49DFA7D5" w:rsidR="00671E05" w:rsidRDefault="00671E05" w:rsidP="00D978B2">
    <w:pPr>
      <w:pStyle w:val="Rodap"/>
      <w:tabs>
        <w:tab w:val="center" w:pos="4536"/>
        <w:tab w:val="right" w:pos="9072"/>
      </w:tabs>
      <w:ind w:left="-567"/>
      <w:rPr>
        <w:color w:val="404040" w:themeColor="text1" w:themeTint="BF"/>
        <w:sz w:val="14"/>
        <w:szCs w:val="16"/>
      </w:rPr>
    </w:pPr>
  </w:p>
  <w:p w14:paraId="55198EE5" w14:textId="5086BD82" w:rsidR="00671E05" w:rsidRPr="007900CA" w:rsidRDefault="00671E05" w:rsidP="00D978B2">
    <w:pPr>
      <w:pStyle w:val="Rodap"/>
      <w:tabs>
        <w:tab w:val="center" w:pos="4536"/>
        <w:tab w:val="right" w:pos="9072"/>
      </w:tabs>
      <w:ind w:left="-567"/>
      <w:rPr>
        <w:rFonts w:cs="Calibri"/>
        <w:color w:val="002060"/>
        <w:sz w:val="14"/>
        <w:szCs w:val="16"/>
      </w:rPr>
    </w:pPr>
    <w:r w:rsidRPr="007900CA">
      <w:rPr>
        <w:color w:val="404040" w:themeColor="text1" w:themeTint="BF"/>
        <w:sz w:val="14"/>
        <w:szCs w:val="16"/>
      </w:rPr>
      <w:t xml:space="preserve">Escritório de Projetos de Responsabilidade Social - Rua: Barata Ribeiro, 142 - 3º andar - 01308-000 - São Paulo    Tel.: 55 11 3394-5724 </w:t>
    </w:r>
    <w:hyperlink r:id="rId1" w:history="1">
      <w:r w:rsidRPr="007900CA">
        <w:rPr>
          <w:rStyle w:val="Hyperlink"/>
          <w:rFonts w:eastAsia="Batang"/>
          <w:color w:val="002060"/>
          <w:sz w:val="14"/>
          <w:szCs w:val="16"/>
        </w:rPr>
        <w:t>www.hospitalsiriolibanes.org.br</w:t>
      </w:r>
    </w:hyperlink>
    <w:r w:rsidRPr="007900CA">
      <w:rPr>
        <w:color w:val="002060"/>
        <w:sz w:val="14"/>
        <w:szCs w:val="16"/>
      </w:rPr>
      <w:t xml:space="preserve"> </w:t>
    </w:r>
    <w:r w:rsidRPr="007900CA">
      <w:rPr>
        <w:color w:val="002060"/>
        <w:sz w:val="14"/>
        <w:szCs w:val="16"/>
      </w:rPr>
      <w:tab/>
    </w:r>
    <w:r w:rsidRPr="007900CA">
      <w:rPr>
        <w:color w:val="002060"/>
        <w:sz w:val="14"/>
        <w:szCs w:val="16"/>
      </w:rPr>
      <w:tab/>
    </w:r>
    <w:r w:rsidRPr="007900CA">
      <w:rPr>
        <w:color w:val="002060"/>
        <w:sz w:val="14"/>
        <w:szCs w:val="16"/>
      </w:rPr>
      <w:tab/>
    </w:r>
    <w:r w:rsidRPr="007900CA">
      <w:rPr>
        <w:rFonts w:cs="Calibri"/>
        <w:color w:val="002060"/>
        <w:sz w:val="14"/>
        <w:szCs w:val="16"/>
      </w:rPr>
      <w:t xml:space="preserve">Página </w:t>
    </w:r>
    <w:r w:rsidRPr="007900CA">
      <w:rPr>
        <w:rFonts w:cs="Calibri"/>
        <w:b/>
        <w:bCs/>
        <w:color w:val="002060"/>
        <w:sz w:val="14"/>
        <w:szCs w:val="16"/>
      </w:rPr>
      <w:fldChar w:fldCharType="begin"/>
    </w:r>
    <w:r w:rsidRPr="007900CA">
      <w:rPr>
        <w:rFonts w:cs="Calibri"/>
        <w:b/>
        <w:bCs/>
        <w:color w:val="002060"/>
        <w:sz w:val="14"/>
        <w:szCs w:val="16"/>
      </w:rPr>
      <w:instrText>PAGE  \* Arabic  \* MERGEFORMAT</w:instrText>
    </w:r>
    <w:r w:rsidRPr="007900CA">
      <w:rPr>
        <w:rFonts w:cs="Calibri"/>
        <w:b/>
        <w:bCs/>
        <w:color w:val="002060"/>
        <w:sz w:val="14"/>
        <w:szCs w:val="16"/>
      </w:rPr>
      <w:fldChar w:fldCharType="separate"/>
    </w:r>
    <w:r w:rsidR="003D6BDE">
      <w:rPr>
        <w:rFonts w:cs="Calibri"/>
        <w:b/>
        <w:bCs/>
        <w:noProof/>
        <w:color w:val="002060"/>
        <w:sz w:val="14"/>
        <w:szCs w:val="16"/>
      </w:rPr>
      <w:t>1</w:t>
    </w:r>
    <w:r w:rsidRPr="007900CA">
      <w:rPr>
        <w:rFonts w:cs="Calibri"/>
        <w:b/>
        <w:bCs/>
        <w:color w:val="002060"/>
        <w:sz w:val="14"/>
        <w:szCs w:val="16"/>
      </w:rPr>
      <w:fldChar w:fldCharType="end"/>
    </w:r>
    <w:r w:rsidRPr="007900CA">
      <w:rPr>
        <w:rFonts w:cs="Calibri"/>
        <w:color w:val="002060"/>
        <w:sz w:val="14"/>
        <w:szCs w:val="16"/>
      </w:rPr>
      <w:t xml:space="preserve"> de </w:t>
    </w:r>
    <w:r w:rsidRPr="007900CA">
      <w:rPr>
        <w:rFonts w:cs="Calibri"/>
        <w:b/>
        <w:bCs/>
        <w:color w:val="002060"/>
        <w:sz w:val="14"/>
        <w:szCs w:val="16"/>
      </w:rPr>
      <w:fldChar w:fldCharType="begin"/>
    </w:r>
    <w:r w:rsidRPr="007900CA">
      <w:rPr>
        <w:rFonts w:cs="Calibri"/>
        <w:b/>
        <w:bCs/>
        <w:color w:val="002060"/>
        <w:sz w:val="14"/>
        <w:szCs w:val="16"/>
      </w:rPr>
      <w:instrText>NUMPAGES  \* Arabic  \* MERGEFORMAT</w:instrText>
    </w:r>
    <w:r w:rsidRPr="007900CA">
      <w:rPr>
        <w:rFonts w:cs="Calibri"/>
        <w:b/>
        <w:bCs/>
        <w:color w:val="002060"/>
        <w:sz w:val="14"/>
        <w:szCs w:val="16"/>
      </w:rPr>
      <w:fldChar w:fldCharType="separate"/>
    </w:r>
    <w:r w:rsidR="003D6BDE">
      <w:rPr>
        <w:rFonts w:cs="Calibri"/>
        <w:b/>
        <w:bCs/>
        <w:noProof/>
        <w:color w:val="002060"/>
        <w:sz w:val="14"/>
        <w:szCs w:val="16"/>
      </w:rPr>
      <w:t>1</w:t>
    </w:r>
    <w:r w:rsidRPr="007900CA">
      <w:rPr>
        <w:rFonts w:cs="Calibri"/>
        <w:b/>
        <w:bCs/>
        <w:color w:val="002060"/>
        <w:sz w:val="14"/>
        <w:szCs w:val="16"/>
      </w:rPr>
      <w:fldChar w:fldCharType="end"/>
    </w:r>
  </w:p>
  <w:p w14:paraId="61F266C4" w14:textId="0015A8F1" w:rsidR="00671E05" w:rsidRPr="007900CA" w:rsidRDefault="00671E05" w:rsidP="00D978B2">
    <w:pPr>
      <w:pStyle w:val="Rodap"/>
      <w:ind w:left="-567"/>
      <w:rPr>
        <w:color w:val="7F7F7F" w:themeColor="text1" w:themeTint="80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D8429" w14:textId="77777777" w:rsidR="00216077" w:rsidRDefault="00216077" w:rsidP="005E1593">
      <w:r>
        <w:separator/>
      </w:r>
    </w:p>
  </w:footnote>
  <w:footnote w:type="continuationSeparator" w:id="0">
    <w:p w14:paraId="4CC62C41" w14:textId="77777777" w:rsidR="00216077" w:rsidRDefault="0021607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18E08" w14:textId="4E145FA5" w:rsidR="00671E05" w:rsidRDefault="00671E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41EF3B" wp14:editId="4651767B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24" name="Imagem 24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lang w:eastAsia="pt-BR"/>
      </w:rPr>
      <w:drawing>
        <wp:inline distT="0" distB="0" distL="0" distR="0" wp14:anchorId="4D0EEF42" wp14:editId="50FDA6D8">
          <wp:extent cx="676275" cy="571183"/>
          <wp:effectExtent l="0" t="0" r="0" b="635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B8A187" w14:textId="151868AC" w:rsidR="00671E05" w:rsidRDefault="00671E05">
    <w:pPr>
      <w:pStyle w:val="Cabealho"/>
    </w:pPr>
  </w:p>
  <w:p w14:paraId="0511D983" w14:textId="7FFD3691" w:rsidR="00671E05" w:rsidRDefault="00671E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6E0"/>
    <w:multiLevelType w:val="hybridMultilevel"/>
    <w:tmpl w:val="D94E17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FD50C2"/>
    <w:multiLevelType w:val="hybridMultilevel"/>
    <w:tmpl w:val="BD1C57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3B3795"/>
    <w:multiLevelType w:val="hybridMultilevel"/>
    <w:tmpl w:val="225EC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2CF72B2"/>
    <w:multiLevelType w:val="hybridMultilevel"/>
    <w:tmpl w:val="CD0C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A1FA3"/>
    <w:multiLevelType w:val="hybridMultilevel"/>
    <w:tmpl w:val="D7101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696E"/>
    <w:multiLevelType w:val="multilevel"/>
    <w:tmpl w:val="F26E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2D1F"/>
    <w:rsid w:val="0000320B"/>
    <w:rsid w:val="00003E57"/>
    <w:rsid w:val="0000420F"/>
    <w:rsid w:val="00006191"/>
    <w:rsid w:val="00023504"/>
    <w:rsid w:val="00025B0D"/>
    <w:rsid w:val="00030E9A"/>
    <w:rsid w:val="00033F97"/>
    <w:rsid w:val="000340B5"/>
    <w:rsid w:val="000350C9"/>
    <w:rsid w:val="00037ABE"/>
    <w:rsid w:val="00040015"/>
    <w:rsid w:val="000426C3"/>
    <w:rsid w:val="00043A43"/>
    <w:rsid w:val="00044BE9"/>
    <w:rsid w:val="00044EA8"/>
    <w:rsid w:val="00051887"/>
    <w:rsid w:val="00054A50"/>
    <w:rsid w:val="00062FDA"/>
    <w:rsid w:val="0006515B"/>
    <w:rsid w:val="00071BF9"/>
    <w:rsid w:val="00074600"/>
    <w:rsid w:val="00075DB8"/>
    <w:rsid w:val="00076D12"/>
    <w:rsid w:val="0008027B"/>
    <w:rsid w:val="00081BC9"/>
    <w:rsid w:val="00085B8F"/>
    <w:rsid w:val="000862DB"/>
    <w:rsid w:val="00086916"/>
    <w:rsid w:val="000870EB"/>
    <w:rsid w:val="00094956"/>
    <w:rsid w:val="000A1799"/>
    <w:rsid w:val="000A55DE"/>
    <w:rsid w:val="000B029A"/>
    <w:rsid w:val="000B08AA"/>
    <w:rsid w:val="000B694B"/>
    <w:rsid w:val="000C0A3F"/>
    <w:rsid w:val="000C1AC0"/>
    <w:rsid w:val="000C3976"/>
    <w:rsid w:val="000C3FF5"/>
    <w:rsid w:val="000C4987"/>
    <w:rsid w:val="000D2DC4"/>
    <w:rsid w:val="000D5CB5"/>
    <w:rsid w:val="000D69A8"/>
    <w:rsid w:val="000E2777"/>
    <w:rsid w:val="000E2853"/>
    <w:rsid w:val="000E3FBC"/>
    <w:rsid w:val="000E4DF1"/>
    <w:rsid w:val="000F3F8F"/>
    <w:rsid w:val="000F5883"/>
    <w:rsid w:val="000F7E79"/>
    <w:rsid w:val="00104F1C"/>
    <w:rsid w:val="001061EB"/>
    <w:rsid w:val="00107E35"/>
    <w:rsid w:val="00111DA4"/>
    <w:rsid w:val="00114AD9"/>
    <w:rsid w:val="0011578C"/>
    <w:rsid w:val="00117293"/>
    <w:rsid w:val="00121FDF"/>
    <w:rsid w:val="00122B26"/>
    <w:rsid w:val="0013141F"/>
    <w:rsid w:val="001367AB"/>
    <w:rsid w:val="00137694"/>
    <w:rsid w:val="00142FFE"/>
    <w:rsid w:val="00143A4E"/>
    <w:rsid w:val="00145786"/>
    <w:rsid w:val="0014610C"/>
    <w:rsid w:val="00151473"/>
    <w:rsid w:val="00153484"/>
    <w:rsid w:val="00157FA0"/>
    <w:rsid w:val="00161A6E"/>
    <w:rsid w:val="00176BED"/>
    <w:rsid w:val="00180F4A"/>
    <w:rsid w:val="00185C53"/>
    <w:rsid w:val="00186AC9"/>
    <w:rsid w:val="00187A85"/>
    <w:rsid w:val="00190A66"/>
    <w:rsid w:val="001A3055"/>
    <w:rsid w:val="001A353F"/>
    <w:rsid w:val="001B0B71"/>
    <w:rsid w:val="001B12DA"/>
    <w:rsid w:val="001B2E11"/>
    <w:rsid w:val="001B3D0E"/>
    <w:rsid w:val="001B54A9"/>
    <w:rsid w:val="001C0367"/>
    <w:rsid w:val="001C16CF"/>
    <w:rsid w:val="001C38D6"/>
    <w:rsid w:val="001C7068"/>
    <w:rsid w:val="001C72F7"/>
    <w:rsid w:val="001D497F"/>
    <w:rsid w:val="001D64EC"/>
    <w:rsid w:val="001E0AA6"/>
    <w:rsid w:val="001E15DA"/>
    <w:rsid w:val="001E31FD"/>
    <w:rsid w:val="001E4374"/>
    <w:rsid w:val="001F061B"/>
    <w:rsid w:val="001F3D30"/>
    <w:rsid w:val="002012BB"/>
    <w:rsid w:val="00211D53"/>
    <w:rsid w:val="0021590C"/>
    <w:rsid w:val="00216077"/>
    <w:rsid w:val="0022312D"/>
    <w:rsid w:val="00223936"/>
    <w:rsid w:val="00232D83"/>
    <w:rsid w:val="00236B51"/>
    <w:rsid w:val="00237B06"/>
    <w:rsid w:val="00242E6C"/>
    <w:rsid w:val="00243879"/>
    <w:rsid w:val="0024394D"/>
    <w:rsid w:val="00251731"/>
    <w:rsid w:val="00253416"/>
    <w:rsid w:val="00260033"/>
    <w:rsid w:val="0026600B"/>
    <w:rsid w:val="002719B4"/>
    <w:rsid w:val="00272ECA"/>
    <w:rsid w:val="00274187"/>
    <w:rsid w:val="00275C1A"/>
    <w:rsid w:val="0027752C"/>
    <w:rsid w:val="0028103B"/>
    <w:rsid w:val="00282860"/>
    <w:rsid w:val="0028566C"/>
    <w:rsid w:val="00287182"/>
    <w:rsid w:val="0029068C"/>
    <w:rsid w:val="0029143D"/>
    <w:rsid w:val="00293ED8"/>
    <w:rsid w:val="002A19BF"/>
    <w:rsid w:val="002A4759"/>
    <w:rsid w:val="002A7D9B"/>
    <w:rsid w:val="002B6439"/>
    <w:rsid w:val="002B7533"/>
    <w:rsid w:val="002C2279"/>
    <w:rsid w:val="002C6579"/>
    <w:rsid w:val="002D0BB6"/>
    <w:rsid w:val="002D5531"/>
    <w:rsid w:val="002D62EE"/>
    <w:rsid w:val="002E4D81"/>
    <w:rsid w:val="002E4E35"/>
    <w:rsid w:val="002E53CE"/>
    <w:rsid w:val="0030568D"/>
    <w:rsid w:val="0032064B"/>
    <w:rsid w:val="003208AC"/>
    <w:rsid w:val="00320A2F"/>
    <w:rsid w:val="00320B7C"/>
    <w:rsid w:val="00320D19"/>
    <w:rsid w:val="003228BE"/>
    <w:rsid w:val="00323EFA"/>
    <w:rsid w:val="00331443"/>
    <w:rsid w:val="00332AD8"/>
    <w:rsid w:val="00334452"/>
    <w:rsid w:val="00340EA8"/>
    <w:rsid w:val="00341B09"/>
    <w:rsid w:val="00342D77"/>
    <w:rsid w:val="0034544C"/>
    <w:rsid w:val="0035144F"/>
    <w:rsid w:val="003520C9"/>
    <w:rsid w:val="00355C5F"/>
    <w:rsid w:val="003607D9"/>
    <w:rsid w:val="0036284C"/>
    <w:rsid w:val="00366264"/>
    <w:rsid w:val="003735BA"/>
    <w:rsid w:val="003775E5"/>
    <w:rsid w:val="003802D7"/>
    <w:rsid w:val="00380569"/>
    <w:rsid w:val="00391535"/>
    <w:rsid w:val="00391620"/>
    <w:rsid w:val="00391C67"/>
    <w:rsid w:val="0039355E"/>
    <w:rsid w:val="00393AF2"/>
    <w:rsid w:val="00393D9B"/>
    <w:rsid w:val="003A650F"/>
    <w:rsid w:val="003B193F"/>
    <w:rsid w:val="003B355F"/>
    <w:rsid w:val="003B68EF"/>
    <w:rsid w:val="003C119A"/>
    <w:rsid w:val="003C146C"/>
    <w:rsid w:val="003C6AAD"/>
    <w:rsid w:val="003C6B6A"/>
    <w:rsid w:val="003D0E27"/>
    <w:rsid w:val="003D341A"/>
    <w:rsid w:val="003D377B"/>
    <w:rsid w:val="003D437B"/>
    <w:rsid w:val="003D6BDE"/>
    <w:rsid w:val="003D736A"/>
    <w:rsid w:val="003E2029"/>
    <w:rsid w:val="003E5133"/>
    <w:rsid w:val="003E7FE7"/>
    <w:rsid w:val="003F0EBB"/>
    <w:rsid w:val="0040578E"/>
    <w:rsid w:val="00407EDF"/>
    <w:rsid w:val="00410CA3"/>
    <w:rsid w:val="00411FD7"/>
    <w:rsid w:val="00412846"/>
    <w:rsid w:val="004143F6"/>
    <w:rsid w:val="0041706E"/>
    <w:rsid w:val="004173CF"/>
    <w:rsid w:val="00417B7B"/>
    <w:rsid w:val="00424175"/>
    <w:rsid w:val="00424C70"/>
    <w:rsid w:val="0042609D"/>
    <w:rsid w:val="004309E1"/>
    <w:rsid w:val="004337EB"/>
    <w:rsid w:val="0044235E"/>
    <w:rsid w:val="00443845"/>
    <w:rsid w:val="00445BE6"/>
    <w:rsid w:val="004460F8"/>
    <w:rsid w:val="004514CC"/>
    <w:rsid w:val="004514F3"/>
    <w:rsid w:val="0045484B"/>
    <w:rsid w:val="0045674C"/>
    <w:rsid w:val="004573FE"/>
    <w:rsid w:val="00460466"/>
    <w:rsid w:val="00463A5D"/>
    <w:rsid w:val="00463AEE"/>
    <w:rsid w:val="00464CA0"/>
    <w:rsid w:val="00473A16"/>
    <w:rsid w:val="00477F3F"/>
    <w:rsid w:val="0048077B"/>
    <w:rsid w:val="004949C6"/>
    <w:rsid w:val="00495600"/>
    <w:rsid w:val="00496FEE"/>
    <w:rsid w:val="004A2787"/>
    <w:rsid w:val="004A45EA"/>
    <w:rsid w:val="004A46AD"/>
    <w:rsid w:val="004A574C"/>
    <w:rsid w:val="004A6EEC"/>
    <w:rsid w:val="004B0A33"/>
    <w:rsid w:val="004B2855"/>
    <w:rsid w:val="004B4CF9"/>
    <w:rsid w:val="004B588A"/>
    <w:rsid w:val="004B60F1"/>
    <w:rsid w:val="004C49DB"/>
    <w:rsid w:val="004C5126"/>
    <w:rsid w:val="004C5FB8"/>
    <w:rsid w:val="004C6053"/>
    <w:rsid w:val="004C751E"/>
    <w:rsid w:val="004D0195"/>
    <w:rsid w:val="004D0F87"/>
    <w:rsid w:val="004D27A1"/>
    <w:rsid w:val="004D2852"/>
    <w:rsid w:val="004D3698"/>
    <w:rsid w:val="004D3BFD"/>
    <w:rsid w:val="004D6D6F"/>
    <w:rsid w:val="004E158C"/>
    <w:rsid w:val="004F5CDB"/>
    <w:rsid w:val="004F5F8D"/>
    <w:rsid w:val="00500F9E"/>
    <w:rsid w:val="0050271E"/>
    <w:rsid w:val="00512980"/>
    <w:rsid w:val="00523613"/>
    <w:rsid w:val="00523A71"/>
    <w:rsid w:val="00524F0B"/>
    <w:rsid w:val="00526AD9"/>
    <w:rsid w:val="00526FB9"/>
    <w:rsid w:val="00527286"/>
    <w:rsid w:val="00536550"/>
    <w:rsid w:val="00536F67"/>
    <w:rsid w:val="00542961"/>
    <w:rsid w:val="00542F5B"/>
    <w:rsid w:val="005442E5"/>
    <w:rsid w:val="00550749"/>
    <w:rsid w:val="005551EC"/>
    <w:rsid w:val="0055540E"/>
    <w:rsid w:val="00555AD5"/>
    <w:rsid w:val="00555FED"/>
    <w:rsid w:val="005572CA"/>
    <w:rsid w:val="00567590"/>
    <w:rsid w:val="00573F34"/>
    <w:rsid w:val="00575347"/>
    <w:rsid w:val="00575F5C"/>
    <w:rsid w:val="005812A7"/>
    <w:rsid w:val="00582523"/>
    <w:rsid w:val="0058332E"/>
    <w:rsid w:val="005965C2"/>
    <w:rsid w:val="005A0369"/>
    <w:rsid w:val="005A0B10"/>
    <w:rsid w:val="005A6C7F"/>
    <w:rsid w:val="005B1ECF"/>
    <w:rsid w:val="005B372E"/>
    <w:rsid w:val="005B4013"/>
    <w:rsid w:val="005B4260"/>
    <w:rsid w:val="005B7D48"/>
    <w:rsid w:val="005C1864"/>
    <w:rsid w:val="005C270D"/>
    <w:rsid w:val="005C3E41"/>
    <w:rsid w:val="005C67A0"/>
    <w:rsid w:val="005E1593"/>
    <w:rsid w:val="005E3D25"/>
    <w:rsid w:val="005E5C25"/>
    <w:rsid w:val="005F1602"/>
    <w:rsid w:val="005F468C"/>
    <w:rsid w:val="005F487B"/>
    <w:rsid w:val="00602308"/>
    <w:rsid w:val="006059ED"/>
    <w:rsid w:val="00612DED"/>
    <w:rsid w:val="00620D08"/>
    <w:rsid w:val="006214DC"/>
    <w:rsid w:val="00627DC0"/>
    <w:rsid w:val="0063175A"/>
    <w:rsid w:val="00631A54"/>
    <w:rsid w:val="00632177"/>
    <w:rsid w:val="006347DE"/>
    <w:rsid w:val="006350FC"/>
    <w:rsid w:val="00635763"/>
    <w:rsid w:val="006366AA"/>
    <w:rsid w:val="006419CA"/>
    <w:rsid w:val="00651E15"/>
    <w:rsid w:val="00654CA8"/>
    <w:rsid w:val="006565F7"/>
    <w:rsid w:val="00656DFF"/>
    <w:rsid w:val="006570C0"/>
    <w:rsid w:val="00663704"/>
    <w:rsid w:val="006644ED"/>
    <w:rsid w:val="006664A0"/>
    <w:rsid w:val="00671E05"/>
    <w:rsid w:val="00672BDA"/>
    <w:rsid w:val="00674C42"/>
    <w:rsid w:val="0067548E"/>
    <w:rsid w:val="00675E55"/>
    <w:rsid w:val="0068046D"/>
    <w:rsid w:val="006849AD"/>
    <w:rsid w:val="00684DB4"/>
    <w:rsid w:val="006852D6"/>
    <w:rsid w:val="0069515C"/>
    <w:rsid w:val="006A0C23"/>
    <w:rsid w:val="006A233C"/>
    <w:rsid w:val="006A3586"/>
    <w:rsid w:val="006A3ADF"/>
    <w:rsid w:val="006A4167"/>
    <w:rsid w:val="006A6C76"/>
    <w:rsid w:val="006B0AEA"/>
    <w:rsid w:val="006B2C24"/>
    <w:rsid w:val="006B4761"/>
    <w:rsid w:val="006B541D"/>
    <w:rsid w:val="006C25A7"/>
    <w:rsid w:val="006C2E5D"/>
    <w:rsid w:val="006C4D93"/>
    <w:rsid w:val="006C6140"/>
    <w:rsid w:val="006C7054"/>
    <w:rsid w:val="006D1A2A"/>
    <w:rsid w:val="006D6447"/>
    <w:rsid w:val="006E6D36"/>
    <w:rsid w:val="006E7D0E"/>
    <w:rsid w:val="006F1D97"/>
    <w:rsid w:val="00703AB1"/>
    <w:rsid w:val="00707280"/>
    <w:rsid w:val="00721B96"/>
    <w:rsid w:val="00722A56"/>
    <w:rsid w:val="0072570F"/>
    <w:rsid w:val="007261DA"/>
    <w:rsid w:val="00731DE3"/>
    <w:rsid w:val="007338AB"/>
    <w:rsid w:val="007370EE"/>
    <w:rsid w:val="00742B14"/>
    <w:rsid w:val="007436CF"/>
    <w:rsid w:val="00743E89"/>
    <w:rsid w:val="0074573B"/>
    <w:rsid w:val="00751E80"/>
    <w:rsid w:val="007524B2"/>
    <w:rsid w:val="00753519"/>
    <w:rsid w:val="00753C9F"/>
    <w:rsid w:val="007545B9"/>
    <w:rsid w:val="007554E0"/>
    <w:rsid w:val="007559CA"/>
    <w:rsid w:val="0075669C"/>
    <w:rsid w:val="007574F2"/>
    <w:rsid w:val="007635E2"/>
    <w:rsid w:val="00770712"/>
    <w:rsid w:val="007735D1"/>
    <w:rsid w:val="0078597F"/>
    <w:rsid w:val="00786E0E"/>
    <w:rsid w:val="007900CA"/>
    <w:rsid w:val="00792E0F"/>
    <w:rsid w:val="00794AD1"/>
    <w:rsid w:val="007A054B"/>
    <w:rsid w:val="007A5AA5"/>
    <w:rsid w:val="007A76AE"/>
    <w:rsid w:val="007B0594"/>
    <w:rsid w:val="007B5F63"/>
    <w:rsid w:val="007C0F79"/>
    <w:rsid w:val="007D2516"/>
    <w:rsid w:val="007D2B22"/>
    <w:rsid w:val="007D2E5F"/>
    <w:rsid w:val="007D503E"/>
    <w:rsid w:val="007D601D"/>
    <w:rsid w:val="007E686B"/>
    <w:rsid w:val="007F011E"/>
    <w:rsid w:val="00804EDF"/>
    <w:rsid w:val="0081044F"/>
    <w:rsid w:val="00810B22"/>
    <w:rsid w:val="00810B5C"/>
    <w:rsid w:val="008132D4"/>
    <w:rsid w:val="00820B79"/>
    <w:rsid w:val="00824D3F"/>
    <w:rsid w:val="00833AD7"/>
    <w:rsid w:val="00833C09"/>
    <w:rsid w:val="008355A4"/>
    <w:rsid w:val="008366F4"/>
    <w:rsid w:val="00837831"/>
    <w:rsid w:val="00842903"/>
    <w:rsid w:val="00844F5F"/>
    <w:rsid w:val="00845316"/>
    <w:rsid w:val="008519A9"/>
    <w:rsid w:val="00851D37"/>
    <w:rsid w:val="008579DD"/>
    <w:rsid w:val="00857A7F"/>
    <w:rsid w:val="008641DD"/>
    <w:rsid w:val="0086477A"/>
    <w:rsid w:val="00867B96"/>
    <w:rsid w:val="00871E89"/>
    <w:rsid w:val="0087359E"/>
    <w:rsid w:val="008805D9"/>
    <w:rsid w:val="00880C91"/>
    <w:rsid w:val="008843C9"/>
    <w:rsid w:val="0088462F"/>
    <w:rsid w:val="00886D68"/>
    <w:rsid w:val="008871C8"/>
    <w:rsid w:val="008978BF"/>
    <w:rsid w:val="008A0360"/>
    <w:rsid w:val="008A06C2"/>
    <w:rsid w:val="008A32E4"/>
    <w:rsid w:val="008A440A"/>
    <w:rsid w:val="008B3956"/>
    <w:rsid w:val="008B652F"/>
    <w:rsid w:val="008B680A"/>
    <w:rsid w:val="008C00A9"/>
    <w:rsid w:val="008C2351"/>
    <w:rsid w:val="008C3587"/>
    <w:rsid w:val="008C5D3B"/>
    <w:rsid w:val="008C5DE5"/>
    <w:rsid w:val="008D38CC"/>
    <w:rsid w:val="008D754C"/>
    <w:rsid w:val="008E2C38"/>
    <w:rsid w:val="008E3410"/>
    <w:rsid w:val="008E3B4F"/>
    <w:rsid w:val="008E477E"/>
    <w:rsid w:val="008F35D3"/>
    <w:rsid w:val="008F5430"/>
    <w:rsid w:val="008F6CEC"/>
    <w:rsid w:val="008F7639"/>
    <w:rsid w:val="00901850"/>
    <w:rsid w:val="00905335"/>
    <w:rsid w:val="009077EC"/>
    <w:rsid w:val="0091055F"/>
    <w:rsid w:val="0091671F"/>
    <w:rsid w:val="009167B3"/>
    <w:rsid w:val="0092589B"/>
    <w:rsid w:val="0092691D"/>
    <w:rsid w:val="009315D9"/>
    <w:rsid w:val="009344E7"/>
    <w:rsid w:val="00936FA0"/>
    <w:rsid w:val="00941E8D"/>
    <w:rsid w:val="009455EC"/>
    <w:rsid w:val="0094659C"/>
    <w:rsid w:val="00946D40"/>
    <w:rsid w:val="00947BF4"/>
    <w:rsid w:val="00952A34"/>
    <w:rsid w:val="00954E0C"/>
    <w:rsid w:val="00957346"/>
    <w:rsid w:val="00957FFE"/>
    <w:rsid w:val="00966622"/>
    <w:rsid w:val="00975DBB"/>
    <w:rsid w:val="0098123D"/>
    <w:rsid w:val="00981417"/>
    <w:rsid w:val="009852D4"/>
    <w:rsid w:val="00986F49"/>
    <w:rsid w:val="009965C2"/>
    <w:rsid w:val="00997B07"/>
    <w:rsid w:val="009A3D1F"/>
    <w:rsid w:val="009A42BE"/>
    <w:rsid w:val="009A4529"/>
    <w:rsid w:val="009A574E"/>
    <w:rsid w:val="009A7D97"/>
    <w:rsid w:val="009B14E8"/>
    <w:rsid w:val="009B18A0"/>
    <w:rsid w:val="009B4FF4"/>
    <w:rsid w:val="009B5B6C"/>
    <w:rsid w:val="009C039F"/>
    <w:rsid w:val="009C3FD8"/>
    <w:rsid w:val="009C4E9F"/>
    <w:rsid w:val="009D21F8"/>
    <w:rsid w:val="009D44F3"/>
    <w:rsid w:val="009E553B"/>
    <w:rsid w:val="009E5B79"/>
    <w:rsid w:val="009E5C46"/>
    <w:rsid w:val="009E709B"/>
    <w:rsid w:val="009E7A98"/>
    <w:rsid w:val="009F4056"/>
    <w:rsid w:val="009F5BC5"/>
    <w:rsid w:val="009F7EA8"/>
    <w:rsid w:val="00A03ACC"/>
    <w:rsid w:val="00A11D7E"/>
    <w:rsid w:val="00A139F3"/>
    <w:rsid w:val="00A178E2"/>
    <w:rsid w:val="00A228AE"/>
    <w:rsid w:val="00A31646"/>
    <w:rsid w:val="00A31781"/>
    <w:rsid w:val="00A46EDE"/>
    <w:rsid w:val="00A479BA"/>
    <w:rsid w:val="00A47ED6"/>
    <w:rsid w:val="00A50EF5"/>
    <w:rsid w:val="00A51D28"/>
    <w:rsid w:val="00A60595"/>
    <w:rsid w:val="00A612C3"/>
    <w:rsid w:val="00A67E5C"/>
    <w:rsid w:val="00A7436D"/>
    <w:rsid w:val="00A830B7"/>
    <w:rsid w:val="00A847DB"/>
    <w:rsid w:val="00A849D7"/>
    <w:rsid w:val="00A84ED2"/>
    <w:rsid w:val="00A938FF"/>
    <w:rsid w:val="00AA06ED"/>
    <w:rsid w:val="00AA2BBC"/>
    <w:rsid w:val="00AA2C5E"/>
    <w:rsid w:val="00AA3ACB"/>
    <w:rsid w:val="00AB1096"/>
    <w:rsid w:val="00AB2608"/>
    <w:rsid w:val="00AB27C6"/>
    <w:rsid w:val="00AC1AB5"/>
    <w:rsid w:val="00AC372A"/>
    <w:rsid w:val="00AC44DA"/>
    <w:rsid w:val="00AC4B8A"/>
    <w:rsid w:val="00AC682E"/>
    <w:rsid w:val="00AD2AF9"/>
    <w:rsid w:val="00AE1992"/>
    <w:rsid w:val="00AE1E14"/>
    <w:rsid w:val="00AE1E8C"/>
    <w:rsid w:val="00AE5EAE"/>
    <w:rsid w:val="00AE5EDF"/>
    <w:rsid w:val="00AF0D95"/>
    <w:rsid w:val="00AF2D68"/>
    <w:rsid w:val="00AF3F6D"/>
    <w:rsid w:val="00AF58C0"/>
    <w:rsid w:val="00AF6D5F"/>
    <w:rsid w:val="00B015BD"/>
    <w:rsid w:val="00B02B62"/>
    <w:rsid w:val="00B05AE4"/>
    <w:rsid w:val="00B06160"/>
    <w:rsid w:val="00B116E6"/>
    <w:rsid w:val="00B12E80"/>
    <w:rsid w:val="00B13BC7"/>
    <w:rsid w:val="00B145CA"/>
    <w:rsid w:val="00B15F41"/>
    <w:rsid w:val="00B249DA"/>
    <w:rsid w:val="00B27EF6"/>
    <w:rsid w:val="00B3196A"/>
    <w:rsid w:val="00B35074"/>
    <w:rsid w:val="00B406DB"/>
    <w:rsid w:val="00B42FBD"/>
    <w:rsid w:val="00B43360"/>
    <w:rsid w:val="00B44C24"/>
    <w:rsid w:val="00B45F22"/>
    <w:rsid w:val="00B4651B"/>
    <w:rsid w:val="00B53DFF"/>
    <w:rsid w:val="00B6078C"/>
    <w:rsid w:val="00B64E4D"/>
    <w:rsid w:val="00B72C59"/>
    <w:rsid w:val="00B75296"/>
    <w:rsid w:val="00B817D7"/>
    <w:rsid w:val="00B81C58"/>
    <w:rsid w:val="00B957AB"/>
    <w:rsid w:val="00B96F31"/>
    <w:rsid w:val="00B9722E"/>
    <w:rsid w:val="00BA1E9B"/>
    <w:rsid w:val="00BA3F76"/>
    <w:rsid w:val="00BA5970"/>
    <w:rsid w:val="00BB11B4"/>
    <w:rsid w:val="00BB1AC2"/>
    <w:rsid w:val="00BB4114"/>
    <w:rsid w:val="00BB61F3"/>
    <w:rsid w:val="00BC1CE1"/>
    <w:rsid w:val="00BC5600"/>
    <w:rsid w:val="00BC7D90"/>
    <w:rsid w:val="00BD176D"/>
    <w:rsid w:val="00BD212C"/>
    <w:rsid w:val="00BD2CBA"/>
    <w:rsid w:val="00BD79DE"/>
    <w:rsid w:val="00BE3645"/>
    <w:rsid w:val="00BE408E"/>
    <w:rsid w:val="00BE627C"/>
    <w:rsid w:val="00BF2FC6"/>
    <w:rsid w:val="00C02F74"/>
    <w:rsid w:val="00C04FD3"/>
    <w:rsid w:val="00C06005"/>
    <w:rsid w:val="00C13D80"/>
    <w:rsid w:val="00C14D6A"/>
    <w:rsid w:val="00C20927"/>
    <w:rsid w:val="00C23982"/>
    <w:rsid w:val="00C25339"/>
    <w:rsid w:val="00C2664F"/>
    <w:rsid w:val="00C27912"/>
    <w:rsid w:val="00C46447"/>
    <w:rsid w:val="00C47690"/>
    <w:rsid w:val="00C52528"/>
    <w:rsid w:val="00C54E7D"/>
    <w:rsid w:val="00C574E5"/>
    <w:rsid w:val="00C608D9"/>
    <w:rsid w:val="00C614BE"/>
    <w:rsid w:val="00C6217F"/>
    <w:rsid w:val="00C635C6"/>
    <w:rsid w:val="00C675B6"/>
    <w:rsid w:val="00C70129"/>
    <w:rsid w:val="00C7127D"/>
    <w:rsid w:val="00C758B5"/>
    <w:rsid w:val="00C77FE8"/>
    <w:rsid w:val="00C8050C"/>
    <w:rsid w:val="00C83EF0"/>
    <w:rsid w:val="00C84930"/>
    <w:rsid w:val="00C87EA4"/>
    <w:rsid w:val="00C91A6F"/>
    <w:rsid w:val="00C928A3"/>
    <w:rsid w:val="00C9364E"/>
    <w:rsid w:val="00C96D5C"/>
    <w:rsid w:val="00CA4492"/>
    <w:rsid w:val="00CA548B"/>
    <w:rsid w:val="00CA5B38"/>
    <w:rsid w:val="00CB0A70"/>
    <w:rsid w:val="00CB465B"/>
    <w:rsid w:val="00CB7774"/>
    <w:rsid w:val="00CC7595"/>
    <w:rsid w:val="00CC780F"/>
    <w:rsid w:val="00CD383C"/>
    <w:rsid w:val="00CD39D5"/>
    <w:rsid w:val="00CE2B3B"/>
    <w:rsid w:val="00CE34DC"/>
    <w:rsid w:val="00CE42C2"/>
    <w:rsid w:val="00CE7DD7"/>
    <w:rsid w:val="00CF2315"/>
    <w:rsid w:val="00CF6AC3"/>
    <w:rsid w:val="00CF723B"/>
    <w:rsid w:val="00D05480"/>
    <w:rsid w:val="00D06F94"/>
    <w:rsid w:val="00D17F23"/>
    <w:rsid w:val="00D2147C"/>
    <w:rsid w:val="00D2174C"/>
    <w:rsid w:val="00D24467"/>
    <w:rsid w:val="00D301B4"/>
    <w:rsid w:val="00D3277F"/>
    <w:rsid w:val="00D343F4"/>
    <w:rsid w:val="00D36AB3"/>
    <w:rsid w:val="00D37957"/>
    <w:rsid w:val="00D4033E"/>
    <w:rsid w:val="00D4050A"/>
    <w:rsid w:val="00D408C9"/>
    <w:rsid w:val="00D41ED3"/>
    <w:rsid w:val="00D42858"/>
    <w:rsid w:val="00D43181"/>
    <w:rsid w:val="00D46016"/>
    <w:rsid w:val="00D47F41"/>
    <w:rsid w:val="00D522C8"/>
    <w:rsid w:val="00D52431"/>
    <w:rsid w:val="00D52D72"/>
    <w:rsid w:val="00D54E62"/>
    <w:rsid w:val="00D55336"/>
    <w:rsid w:val="00D5589F"/>
    <w:rsid w:val="00D571B1"/>
    <w:rsid w:val="00D57A6E"/>
    <w:rsid w:val="00D70D61"/>
    <w:rsid w:val="00D74A77"/>
    <w:rsid w:val="00D75B32"/>
    <w:rsid w:val="00D77ECD"/>
    <w:rsid w:val="00D80127"/>
    <w:rsid w:val="00D8353F"/>
    <w:rsid w:val="00D84297"/>
    <w:rsid w:val="00D9069C"/>
    <w:rsid w:val="00D90A94"/>
    <w:rsid w:val="00D90E54"/>
    <w:rsid w:val="00D931E7"/>
    <w:rsid w:val="00D939DE"/>
    <w:rsid w:val="00D9445F"/>
    <w:rsid w:val="00D959C0"/>
    <w:rsid w:val="00D967BE"/>
    <w:rsid w:val="00D978B2"/>
    <w:rsid w:val="00DA2975"/>
    <w:rsid w:val="00DA2A1F"/>
    <w:rsid w:val="00DA2F2E"/>
    <w:rsid w:val="00DB0665"/>
    <w:rsid w:val="00DB2722"/>
    <w:rsid w:val="00DB3383"/>
    <w:rsid w:val="00DB3D47"/>
    <w:rsid w:val="00DB50C4"/>
    <w:rsid w:val="00DB6704"/>
    <w:rsid w:val="00DC1A5F"/>
    <w:rsid w:val="00DC74F2"/>
    <w:rsid w:val="00DC78C2"/>
    <w:rsid w:val="00DD1908"/>
    <w:rsid w:val="00DD407A"/>
    <w:rsid w:val="00DE0E7C"/>
    <w:rsid w:val="00DE40CA"/>
    <w:rsid w:val="00DE4AFA"/>
    <w:rsid w:val="00DE6A63"/>
    <w:rsid w:val="00DF7E85"/>
    <w:rsid w:val="00E00D24"/>
    <w:rsid w:val="00E04214"/>
    <w:rsid w:val="00E06475"/>
    <w:rsid w:val="00E06796"/>
    <w:rsid w:val="00E10611"/>
    <w:rsid w:val="00E12722"/>
    <w:rsid w:val="00E13A2C"/>
    <w:rsid w:val="00E1503D"/>
    <w:rsid w:val="00E16673"/>
    <w:rsid w:val="00E222B8"/>
    <w:rsid w:val="00E26FE2"/>
    <w:rsid w:val="00E311A9"/>
    <w:rsid w:val="00E34C15"/>
    <w:rsid w:val="00E4046C"/>
    <w:rsid w:val="00E41E25"/>
    <w:rsid w:val="00E42BC3"/>
    <w:rsid w:val="00E43616"/>
    <w:rsid w:val="00E47D3A"/>
    <w:rsid w:val="00E511A0"/>
    <w:rsid w:val="00E53031"/>
    <w:rsid w:val="00E56B44"/>
    <w:rsid w:val="00E56F9B"/>
    <w:rsid w:val="00E62BE8"/>
    <w:rsid w:val="00E62DEB"/>
    <w:rsid w:val="00E64231"/>
    <w:rsid w:val="00E6556A"/>
    <w:rsid w:val="00E71244"/>
    <w:rsid w:val="00E731E2"/>
    <w:rsid w:val="00E75129"/>
    <w:rsid w:val="00E817B5"/>
    <w:rsid w:val="00E87827"/>
    <w:rsid w:val="00E93D1D"/>
    <w:rsid w:val="00E94091"/>
    <w:rsid w:val="00E94457"/>
    <w:rsid w:val="00EA0115"/>
    <w:rsid w:val="00EA0B93"/>
    <w:rsid w:val="00EA290B"/>
    <w:rsid w:val="00EA5B1E"/>
    <w:rsid w:val="00EB041E"/>
    <w:rsid w:val="00EB3E1D"/>
    <w:rsid w:val="00EB5A39"/>
    <w:rsid w:val="00EC0C01"/>
    <w:rsid w:val="00EC3752"/>
    <w:rsid w:val="00EC5B10"/>
    <w:rsid w:val="00EC665A"/>
    <w:rsid w:val="00ED402B"/>
    <w:rsid w:val="00EE15B8"/>
    <w:rsid w:val="00EE290B"/>
    <w:rsid w:val="00EE3464"/>
    <w:rsid w:val="00EE3F31"/>
    <w:rsid w:val="00EE5BC8"/>
    <w:rsid w:val="00EF0742"/>
    <w:rsid w:val="00EF1BE5"/>
    <w:rsid w:val="00EF21D2"/>
    <w:rsid w:val="00F02B82"/>
    <w:rsid w:val="00F042E7"/>
    <w:rsid w:val="00F127E9"/>
    <w:rsid w:val="00F23C27"/>
    <w:rsid w:val="00F23FB1"/>
    <w:rsid w:val="00F3138D"/>
    <w:rsid w:val="00F34205"/>
    <w:rsid w:val="00F3526D"/>
    <w:rsid w:val="00F35EA6"/>
    <w:rsid w:val="00F4404C"/>
    <w:rsid w:val="00F5052F"/>
    <w:rsid w:val="00F5243E"/>
    <w:rsid w:val="00F52757"/>
    <w:rsid w:val="00F53AE4"/>
    <w:rsid w:val="00F568B5"/>
    <w:rsid w:val="00F5722F"/>
    <w:rsid w:val="00F60F9E"/>
    <w:rsid w:val="00F61057"/>
    <w:rsid w:val="00F6669A"/>
    <w:rsid w:val="00F67C59"/>
    <w:rsid w:val="00F71170"/>
    <w:rsid w:val="00F74BBA"/>
    <w:rsid w:val="00F80264"/>
    <w:rsid w:val="00F8296B"/>
    <w:rsid w:val="00F9062F"/>
    <w:rsid w:val="00F96832"/>
    <w:rsid w:val="00FA3AA0"/>
    <w:rsid w:val="00FA3C2B"/>
    <w:rsid w:val="00FA5D98"/>
    <w:rsid w:val="00FB03D9"/>
    <w:rsid w:val="00FB0EC4"/>
    <w:rsid w:val="00FB1A4C"/>
    <w:rsid w:val="00FB3451"/>
    <w:rsid w:val="00FB5A09"/>
    <w:rsid w:val="00FB6F76"/>
    <w:rsid w:val="00FC124B"/>
    <w:rsid w:val="00FC3A65"/>
    <w:rsid w:val="00FD32C8"/>
    <w:rsid w:val="00FD4D8B"/>
    <w:rsid w:val="00FD5717"/>
    <w:rsid w:val="00FD61F1"/>
    <w:rsid w:val="00FD670C"/>
    <w:rsid w:val="00FE315D"/>
    <w:rsid w:val="00FE48A6"/>
    <w:rsid w:val="00FF1BDB"/>
    <w:rsid w:val="00FF5461"/>
    <w:rsid w:val="00FF64D5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622B8B"/>
  <w15:docId w15:val="{9284D738-E3D4-461A-BD4A-8095F408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86F49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  <w:spacing w:line="360" w:lineRule="auto"/>
      <w:jc w:val="both"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6BE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6BED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76BED"/>
    <w:rPr>
      <w:vertAlign w:val="superscript"/>
    </w:rPr>
  </w:style>
  <w:style w:type="paragraph" w:customStyle="1" w:styleId="6AbstractText">
    <w:name w:val="6_Abstract_Text"/>
    <w:basedOn w:val="Normal"/>
    <w:qFormat/>
    <w:rsid w:val="00176BED"/>
    <w:pPr>
      <w:spacing w:before="60" w:after="60" w:line="200" w:lineRule="exact"/>
    </w:pPr>
    <w:rPr>
      <w:rFonts w:ascii="Times" w:hAnsi="Times" w:cs="Times"/>
      <w:i/>
      <w:noProof/>
      <w:sz w:val="20"/>
    </w:rPr>
  </w:style>
  <w:style w:type="character" w:styleId="Forte">
    <w:name w:val="Strong"/>
    <w:basedOn w:val="Fontepargpadro"/>
    <w:uiPriority w:val="22"/>
    <w:qFormat/>
    <w:rsid w:val="003775E5"/>
    <w:rPr>
      <w:b/>
      <w:bCs/>
    </w:rPr>
  </w:style>
  <w:style w:type="paragraph" w:customStyle="1" w:styleId="DBodyText">
    <w:name w:val="D_Body_Text"/>
    <w:basedOn w:val="Normal"/>
    <w:qFormat/>
    <w:rsid w:val="003775E5"/>
    <w:pPr>
      <w:spacing w:before="60" w:after="60" w:line="259" w:lineRule="auto"/>
    </w:pPr>
    <w:rPr>
      <w:rFonts w:ascii="Times" w:hAnsi="Times" w:cs="Time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70AC9C30DD2641B3374B88F97D1568" ma:contentTypeVersion="14" ma:contentTypeDescription="Crie um novo documento." ma:contentTypeScope="" ma:versionID="580d2cf244e8ab84e0de9966725eda42">
  <xsd:schema xmlns:xsd="http://www.w3.org/2001/XMLSchema" xmlns:xs="http://www.w3.org/2001/XMLSchema" xmlns:p="http://schemas.microsoft.com/office/2006/metadata/properties" xmlns:ns3="11574970-9674-4436-a027-cc2f45c16b9b" xmlns:ns4="a76639cd-211d-40dc-b162-1e7f052c1806" targetNamespace="http://schemas.microsoft.com/office/2006/metadata/properties" ma:root="true" ma:fieldsID="b77edd8d248d09c3d978c920bcd1484c" ns3:_="" ns4:_="">
    <xsd:import namespace="11574970-9674-4436-a027-cc2f45c16b9b"/>
    <xsd:import namespace="a76639cd-211d-40dc-b162-1e7f052c18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74970-9674-4436-a027-cc2f45c16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639cd-211d-40dc-b162-1e7f052c1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4E1A-CB92-4976-843C-D1F9810059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ECFFA-D4EB-4347-BAFB-9FC72158E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74970-9674-4436-a027-cc2f45c16b9b"/>
    <ds:schemaRef ds:uri="a76639cd-211d-40dc-b162-1e7f052c1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6E51E-42EF-449C-897A-00781804C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C18965-F798-4F45-B5DF-0CF1C97D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/>
  <cp:lastModifiedBy>Monalisa</cp:lastModifiedBy>
  <cp:revision>4</cp:revision>
  <cp:lastPrinted>2021-01-28T21:44:00Z</cp:lastPrinted>
  <dcterms:created xsi:type="dcterms:W3CDTF">2022-09-16T10:52:00Z</dcterms:created>
  <dcterms:modified xsi:type="dcterms:W3CDTF">2023-11-16T17:01:00Z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0x0101004070AC9C30DD2641B3374B88F97D1568</vt:lpwstr>
  </property>
</Properties>
</file>